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6A9A" w14:textId="2068ED4F" w:rsidR="00E726FB" w:rsidRPr="002C093F" w:rsidRDefault="00E726FB" w:rsidP="00F21EE8">
      <w:pPr>
        <w:pStyle w:val="Ttulo"/>
        <w:widowControl w:val="0"/>
        <w:ind w:left="709" w:hanging="709"/>
        <w:rPr>
          <w:rFonts w:ascii="Arial Narrow" w:hAnsi="Arial Narrow"/>
          <w:sz w:val="22"/>
          <w:szCs w:val="22"/>
          <w:lang w:val="fr-FR"/>
        </w:rPr>
      </w:pPr>
    </w:p>
    <w:p w14:paraId="50ED60B9" w14:textId="51D5C021" w:rsidR="004D0EBD" w:rsidRPr="002C093F" w:rsidRDefault="004D0EBD" w:rsidP="00794BD5">
      <w:pPr>
        <w:pStyle w:val="Ttulo"/>
        <w:widowControl w:val="0"/>
        <w:rPr>
          <w:rFonts w:ascii="Arial Narrow" w:hAnsi="Arial Narrow"/>
          <w:sz w:val="22"/>
          <w:szCs w:val="22"/>
          <w:lang w:val="fr-FR"/>
        </w:rPr>
      </w:pPr>
    </w:p>
    <w:p w14:paraId="10389D83" w14:textId="77777777" w:rsidR="0025430A" w:rsidRPr="002C093F" w:rsidRDefault="0025430A" w:rsidP="00794BD5">
      <w:pPr>
        <w:pStyle w:val="Ttulo"/>
        <w:widowControl w:val="0"/>
        <w:rPr>
          <w:rFonts w:ascii="Arial Narrow" w:hAnsi="Arial Narrow"/>
          <w:sz w:val="22"/>
          <w:szCs w:val="22"/>
          <w:lang w:val="fr-FR"/>
        </w:rPr>
      </w:pPr>
    </w:p>
    <w:p w14:paraId="203569FA" w14:textId="59B883B1" w:rsidR="008F7616" w:rsidRPr="002C093F" w:rsidRDefault="008F7616" w:rsidP="00794BD5">
      <w:pPr>
        <w:pStyle w:val="Ttulo"/>
        <w:widowControl w:val="0"/>
        <w:rPr>
          <w:rFonts w:ascii="Arial Narrow" w:hAnsi="Arial Narrow"/>
          <w:sz w:val="22"/>
          <w:szCs w:val="22"/>
          <w:lang w:val="fr-FR"/>
        </w:rPr>
      </w:pPr>
    </w:p>
    <w:p w14:paraId="44F675F3" w14:textId="460D8CFF" w:rsidR="008F7616" w:rsidRPr="002C093F" w:rsidRDefault="008F7616" w:rsidP="00794BD5">
      <w:pPr>
        <w:pStyle w:val="Ttulo"/>
        <w:widowControl w:val="0"/>
        <w:rPr>
          <w:rFonts w:ascii="Arial Narrow" w:hAnsi="Arial Narrow"/>
          <w:sz w:val="22"/>
          <w:szCs w:val="22"/>
          <w:lang w:val="fr-FR"/>
        </w:rPr>
      </w:pPr>
    </w:p>
    <w:p w14:paraId="37827356" w14:textId="77777777" w:rsidR="0025430A" w:rsidRPr="002C093F" w:rsidRDefault="0025430A" w:rsidP="00794BD5">
      <w:pPr>
        <w:widowControl w:val="0"/>
        <w:jc w:val="center"/>
        <w:rPr>
          <w:rFonts w:cstheme="minorHAnsi"/>
          <w:b/>
          <w:bCs/>
          <w:color w:val="003A62"/>
          <w:kern w:val="28"/>
          <w:sz w:val="44"/>
          <w:szCs w:val="44"/>
          <w:lang w:val="fr-FR"/>
        </w:rPr>
      </w:pPr>
    </w:p>
    <w:p w14:paraId="4816F315" w14:textId="4D995943" w:rsidR="0025430A" w:rsidRPr="002C093F" w:rsidRDefault="00E8705D" w:rsidP="00794BD5">
      <w:pPr>
        <w:widowControl w:val="0"/>
        <w:jc w:val="center"/>
        <w:rPr>
          <w:rFonts w:cstheme="minorHAnsi"/>
          <w:b/>
          <w:bCs/>
          <w:color w:val="003A62"/>
          <w:kern w:val="28"/>
          <w:sz w:val="44"/>
          <w:szCs w:val="44"/>
          <w:lang w:val="fr-FR"/>
        </w:rPr>
      </w:pPr>
      <w:r>
        <w:rPr>
          <w:rFonts w:cstheme="minorHAnsi"/>
          <w:b/>
          <w:bCs/>
          <w:color w:val="003A62"/>
          <w:kern w:val="28"/>
          <w:sz w:val="44"/>
          <w:szCs w:val="44"/>
          <w:lang w:val="fr-FR"/>
        </w:rPr>
        <w:t>{{imagen1}}</w:t>
      </w:r>
    </w:p>
    <w:p w14:paraId="6C447384" w14:textId="7F313B5C" w:rsidR="00F27415" w:rsidRDefault="00F27415" w:rsidP="00794BD5">
      <w:pPr>
        <w:widowControl w:val="0"/>
        <w:jc w:val="center"/>
        <w:rPr>
          <w:rFonts w:cstheme="minorHAnsi"/>
          <w:color w:val="003A62"/>
          <w:kern w:val="28"/>
          <w:sz w:val="18"/>
          <w:szCs w:val="18"/>
          <w:lang w:val="fr-FR"/>
        </w:rPr>
      </w:pPr>
    </w:p>
    <w:p w14:paraId="1EBF28BE" w14:textId="77777777" w:rsidR="00E8705D" w:rsidRDefault="00E8705D" w:rsidP="00794BD5">
      <w:pPr>
        <w:widowControl w:val="0"/>
        <w:jc w:val="center"/>
        <w:rPr>
          <w:rFonts w:cstheme="minorHAnsi"/>
          <w:b/>
          <w:bCs/>
          <w:color w:val="003A62"/>
          <w:kern w:val="28"/>
          <w:sz w:val="44"/>
          <w:szCs w:val="44"/>
          <w:lang w:val="fr-FR"/>
        </w:rPr>
      </w:pPr>
    </w:p>
    <w:p w14:paraId="2BE63C8E" w14:textId="556A55BE" w:rsidR="00F27415" w:rsidRDefault="00F27415" w:rsidP="00794BD5">
      <w:pPr>
        <w:widowControl w:val="0"/>
        <w:jc w:val="center"/>
        <w:rPr>
          <w:rFonts w:cstheme="minorHAnsi"/>
          <w:b/>
          <w:bCs/>
          <w:color w:val="003A62"/>
          <w:kern w:val="28"/>
          <w:sz w:val="44"/>
          <w:szCs w:val="44"/>
          <w:lang w:val="fr-FR"/>
        </w:rPr>
      </w:pPr>
    </w:p>
    <w:p w14:paraId="6A7B3D81" w14:textId="77777777" w:rsidR="00F27415" w:rsidRPr="002C093F" w:rsidRDefault="00F27415" w:rsidP="00794BD5">
      <w:pPr>
        <w:widowControl w:val="0"/>
        <w:jc w:val="center"/>
        <w:rPr>
          <w:rFonts w:cstheme="minorHAnsi"/>
          <w:b/>
          <w:bCs/>
          <w:color w:val="003A62"/>
          <w:kern w:val="28"/>
          <w:sz w:val="44"/>
          <w:szCs w:val="44"/>
          <w:lang w:val="fr-FR"/>
        </w:rPr>
      </w:pPr>
    </w:p>
    <w:p w14:paraId="39CE50E3" w14:textId="3719842D" w:rsidR="0025430A" w:rsidRPr="002C093F" w:rsidRDefault="00A81A5B" w:rsidP="00794BD5">
      <w:pPr>
        <w:widowControl w:val="0"/>
        <w:jc w:val="center"/>
        <w:rPr>
          <w:rFonts w:cstheme="minorHAnsi"/>
          <w:b/>
          <w:bCs/>
          <w:color w:val="003A62"/>
          <w:kern w:val="28"/>
          <w:sz w:val="44"/>
          <w:szCs w:val="44"/>
          <w:lang w:val="fr-FR"/>
        </w:rPr>
      </w:pPr>
      <w:bookmarkStart w:id="0" w:name="_Hlk50990333"/>
      <w:r w:rsidRPr="00A81A5B">
        <w:rPr>
          <w:rFonts w:cstheme="minorHAnsi"/>
          <w:b/>
          <w:bCs/>
          <w:color w:val="003A62"/>
          <w:kern w:val="28"/>
          <w:sz w:val="44"/>
          <w:szCs w:val="44"/>
        </w:rPr>
        <w:t xml:space="preserve">INFORME DE COBERTURA Y ESPECIALIDADES SANITARIAS </w:t>
      </w:r>
      <w:r w:rsidR="00BB1292">
        <w:rPr>
          <w:rFonts w:cstheme="minorHAnsi"/>
          <w:b/>
          <w:bCs/>
          <w:color w:val="003A62"/>
          <w:kern w:val="28"/>
          <w:sz w:val="44"/>
          <w:szCs w:val="44"/>
        </w:rPr>
        <w:t>EN</w:t>
      </w:r>
      <w:r w:rsidR="004F20A2">
        <w:rPr>
          <w:rFonts w:cstheme="minorHAnsi"/>
          <w:b/>
          <w:bCs/>
          <w:color w:val="003A62"/>
          <w:kern w:val="28"/>
          <w:sz w:val="44"/>
          <w:szCs w:val="44"/>
        </w:rPr>
        <w:t xml:space="preserve"> {{ZONA}}</w:t>
      </w:r>
    </w:p>
    <w:bookmarkEnd w:id="0"/>
    <w:p w14:paraId="5FE63DA1" w14:textId="3B01E6E3" w:rsidR="009D7A0F" w:rsidRPr="002C093F" w:rsidRDefault="009D7A0F" w:rsidP="00794BD5">
      <w:pPr>
        <w:widowControl w:val="0"/>
        <w:ind w:left="709" w:firstLine="709"/>
        <w:jc w:val="both"/>
        <w:rPr>
          <w:b/>
          <w:bCs/>
          <w:color w:val="808080"/>
          <w:kern w:val="28"/>
          <w:sz w:val="22"/>
          <w:szCs w:val="22"/>
          <w:lang w:val="fr-FR"/>
        </w:rPr>
      </w:pPr>
    </w:p>
    <w:p w14:paraId="387CB43D" w14:textId="231B60BA" w:rsidR="00623057" w:rsidRPr="002C093F" w:rsidRDefault="00623057" w:rsidP="00794BD5">
      <w:pPr>
        <w:widowControl w:val="0"/>
        <w:jc w:val="center"/>
        <w:rPr>
          <w:b/>
          <w:bCs/>
          <w:color w:val="808080"/>
          <w:kern w:val="28"/>
          <w:sz w:val="22"/>
          <w:szCs w:val="22"/>
          <w:lang w:val="fr-FR"/>
        </w:rPr>
      </w:pPr>
    </w:p>
    <w:p w14:paraId="6C5A8DDE" w14:textId="690176BB" w:rsidR="00623057" w:rsidRPr="002C093F" w:rsidRDefault="00623057" w:rsidP="00794BD5">
      <w:pPr>
        <w:widowControl w:val="0"/>
        <w:jc w:val="center"/>
        <w:rPr>
          <w:b/>
          <w:bCs/>
          <w:color w:val="808080"/>
          <w:kern w:val="28"/>
          <w:sz w:val="22"/>
          <w:szCs w:val="22"/>
          <w:lang w:val="fr-FR"/>
        </w:rPr>
      </w:pPr>
    </w:p>
    <w:p w14:paraId="7834D226" w14:textId="50D53B9C" w:rsidR="0025430A" w:rsidRPr="002C093F" w:rsidRDefault="0025430A" w:rsidP="00794BD5">
      <w:pPr>
        <w:widowControl w:val="0"/>
        <w:rPr>
          <w:b/>
          <w:bCs/>
          <w:color w:val="0B8BA9"/>
          <w:kern w:val="28"/>
          <w:sz w:val="22"/>
          <w:szCs w:val="22"/>
          <w:lang w:val="fr-FR"/>
        </w:rPr>
      </w:pPr>
      <w:r w:rsidRPr="002C093F">
        <w:rPr>
          <w:b/>
          <w:bCs/>
          <w:color w:val="0B8BA9"/>
          <w:kern w:val="28"/>
          <w:sz w:val="22"/>
          <w:szCs w:val="22"/>
          <w:lang w:val="fr-FR"/>
        </w:rPr>
        <w:br w:type="page"/>
      </w:r>
    </w:p>
    <w:p w14:paraId="1BB0704B" w14:textId="11AE2F8E" w:rsidR="003D5EE6" w:rsidRPr="002C093F" w:rsidRDefault="003D5EE6" w:rsidP="00794BD5">
      <w:pPr>
        <w:widowControl w:val="0"/>
        <w:rPr>
          <w:b/>
          <w:color w:val="365F91" w:themeColor="accent1" w:themeShade="BF"/>
          <w:sz w:val="22"/>
          <w:szCs w:val="22"/>
          <w:u w:val="single"/>
          <w:lang w:val="fr-FR"/>
        </w:rPr>
      </w:pPr>
    </w:p>
    <w:sdt>
      <w:sdtPr>
        <w:rPr>
          <w:rFonts w:ascii="Arial Narrow" w:hAnsi="Arial Narrow"/>
          <w:b w:val="0"/>
          <w:bCs w:val="0"/>
          <w:kern w:val="0"/>
          <w:sz w:val="24"/>
          <w:szCs w:val="24"/>
        </w:rPr>
        <w:id w:val="744385730"/>
        <w:docPartObj>
          <w:docPartGallery w:val="Table of Contents"/>
          <w:docPartUnique/>
        </w:docPartObj>
      </w:sdtPr>
      <w:sdtEndPr/>
      <w:sdtContent>
        <w:p w14:paraId="28840C4F" w14:textId="573B95DC" w:rsidR="008A1045" w:rsidRPr="008A1045" w:rsidRDefault="008A1045">
          <w:pPr>
            <w:pStyle w:val="TtuloTDC"/>
            <w:rPr>
              <w:rFonts w:ascii="Arial Narrow" w:hAnsi="Arial Narrow"/>
              <w:color w:val="002060"/>
            </w:rPr>
          </w:pPr>
          <w:r w:rsidRPr="008A1045">
            <w:rPr>
              <w:rFonts w:ascii="Arial Narrow" w:hAnsi="Arial Narrow"/>
              <w:color w:val="002060"/>
            </w:rPr>
            <w:t>INDICE</w:t>
          </w:r>
        </w:p>
        <w:p w14:paraId="1F79A0AA" w14:textId="7A74ED3C" w:rsidR="008A1045" w:rsidRDefault="008A104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27419" w:history="1">
            <w:r w:rsidRPr="003B52E5">
              <w:rPr>
                <w:rStyle w:val="Hipervnculo"/>
              </w:rPr>
              <w:t>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3B52E5">
              <w:rPr>
                <w:rStyle w:val="Hipervnculo"/>
              </w:rPr>
              <w:t>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_Toc71027419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815643D" w14:textId="349EA18D" w:rsidR="008A1045" w:rsidRDefault="004771F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71027420" w:history="1">
            <w:r w:rsidR="008A1045" w:rsidRPr="003B52E5">
              <w:rPr>
                <w:rStyle w:val="Hipervnculo"/>
              </w:rPr>
              <w:t>1.</w:t>
            </w:r>
            <w:r w:rsidR="008A104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4F20A2">
              <w:rPr>
                <w:rStyle w:val="Hipervnculo"/>
              </w:rPr>
              <w:t>{{ZONA}}</w:t>
            </w:r>
            <w:r w:rsidR="008A1045">
              <w:rPr>
                <w:webHidden/>
              </w:rPr>
              <w:tab/>
            </w:r>
            <w:r w:rsidR="008A1045">
              <w:rPr>
                <w:webHidden/>
              </w:rPr>
              <w:fldChar w:fldCharType="begin"/>
            </w:r>
            <w:r w:rsidR="008A1045">
              <w:rPr>
                <w:webHidden/>
              </w:rPr>
              <w:instrText xml:space="preserve"> PAGEREF _Toc71027420 \h </w:instrText>
            </w:r>
            <w:r w:rsidR="008A1045">
              <w:rPr>
                <w:webHidden/>
              </w:rPr>
            </w:r>
            <w:r w:rsidR="008A1045">
              <w:rPr>
                <w:webHidden/>
              </w:rPr>
              <w:fldChar w:fldCharType="separate"/>
            </w:r>
            <w:r w:rsidR="008A1045">
              <w:rPr>
                <w:webHidden/>
              </w:rPr>
              <w:t>2</w:t>
            </w:r>
            <w:r w:rsidR="008A1045">
              <w:rPr>
                <w:webHidden/>
              </w:rPr>
              <w:fldChar w:fldCharType="end"/>
            </w:r>
          </w:hyperlink>
        </w:p>
        <w:p w14:paraId="07B340C5" w14:textId="07ED1A65" w:rsidR="008A1045" w:rsidRDefault="004771F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71027421" w:history="1">
            <w:r w:rsidR="008A1045" w:rsidRPr="003B52E5">
              <w:rPr>
                <w:rStyle w:val="Hipervnculo"/>
              </w:rPr>
              <w:t>2.</w:t>
            </w:r>
            <w:r w:rsidR="008A104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8A1045" w:rsidRPr="003B52E5">
              <w:rPr>
                <w:rStyle w:val="Hipervnculo"/>
              </w:rPr>
              <w:t>SERVICIOS DE SANIDAD HOSPITALARIA</w:t>
            </w:r>
            <w:r w:rsidR="008A1045">
              <w:rPr>
                <w:webHidden/>
              </w:rPr>
              <w:tab/>
            </w:r>
            <w:r w:rsidR="008A1045">
              <w:rPr>
                <w:webHidden/>
              </w:rPr>
              <w:fldChar w:fldCharType="begin"/>
            </w:r>
            <w:r w:rsidR="008A1045">
              <w:rPr>
                <w:webHidden/>
              </w:rPr>
              <w:instrText xml:space="preserve"> PAGEREF _Toc71027421 \h </w:instrText>
            </w:r>
            <w:r w:rsidR="008A1045">
              <w:rPr>
                <w:webHidden/>
              </w:rPr>
            </w:r>
            <w:r w:rsidR="008A1045">
              <w:rPr>
                <w:webHidden/>
              </w:rPr>
              <w:fldChar w:fldCharType="separate"/>
            </w:r>
            <w:r w:rsidR="008A1045">
              <w:rPr>
                <w:webHidden/>
              </w:rPr>
              <w:t>3</w:t>
            </w:r>
            <w:r w:rsidR="008A1045">
              <w:rPr>
                <w:webHidden/>
              </w:rPr>
              <w:fldChar w:fldCharType="end"/>
            </w:r>
          </w:hyperlink>
        </w:p>
        <w:p w14:paraId="02C8796C" w14:textId="4032D819" w:rsidR="008A1045" w:rsidRDefault="004771F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71027422" w:history="1">
            <w:r w:rsidR="008A1045" w:rsidRPr="003B52E5">
              <w:rPr>
                <w:rStyle w:val="Hipervnculo"/>
              </w:rPr>
              <w:t>3.</w:t>
            </w:r>
            <w:r w:rsidR="008A104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8A1045" w:rsidRPr="003B52E5">
              <w:rPr>
                <w:rStyle w:val="Hipervnculo"/>
              </w:rPr>
              <w:t>SERVICIOS DE SANIDAD AMBULATORIA</w:t>
            </w:r>
            <w:r w:rsidR="008A1045">
              <w:rPr>
                <w:webHidden/>
              </w:rPr>
              <w:tab/>
            </w:r>
            <w:r w:rsidR="008A1045">
              <w:rPr>
                <w:webHidden/>
              </w:rPr>
              <w:fldChar w:fldCharType="begin"/>
            </w:r>
            <w:r w:rsidR="008A1045">
              <w:rPr>
                <w:webHidden/>
              </w:rPr>
              <w:instrText xml:space="preserve"> PAGEREF _Toc71027422 \h </w:instrText>
            </w:r>
            <w:r w:rsidR="008A1045">
              <w:rPr>
                <w:webHidden/>
              </w:rPr>
            </w:r>
            <w:r w:rsidR="008A1045">
              <w:rPr>
                <w:webHidden/>
              </w:rPr>
              <w:fldChar w:fldCharType="separate"/>
            </w:r>
            <w:r w:rsidR="008A1045">
              <w:rPr>
                <w:webHidden/>
              </w:rPr>
              <w:t>4</w:t>
            </w:r>
            <w:r w:rsidR="008A1045">
              <w:rPr>
                <w:webHidden/>
              </w:rPr>
              <w:fldChar w:fldCharType="end"/>
            </w:r>
          </w:hyperlink>
        </w:p>
        <w:p w14:paraId="5FE6CC05" w14:textId="7E00385D" w:rsidR="008A1045" w:rsidRDefault="004771F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71027423" w:history="1">
            <w:r w:rsidR="008A1045" w:rsidRPr="003B52E5">
              <w:rPr>
                <w:rStyle w:val="Hipervnculo"/>
              </w:rPr>
              <w:t>4.</w:t>
            </w:r>
            <w:r w:rsidR="008A104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8A1045" w:rsidRPr="003B52E5">
              <w:rPr>
                <w:rStyle w:val="Hipervnculo"/>
              </w:rPr>
              <w:t>NECESIDADES DETECTADAS</w:t>
            </w:r>
            <w:r w:rsidR="008A1045">
              <w:rPr>
                <w:webHidden/>
              </w:rPr>
              <w:tab/>
            </w:r>
            <w:r w:rsidR="008A1045">
              <w:rPr>
                <w:webHidden/>
              </w:rPr>
              <w:fldChar w:fldCharType="begin"/>
            </w:r>
            <w:r w:rsidR="008A1045">
              <w:rPr>
                <w:webHidden/>
              </w:rPr>
              <w:instrText xml:space="preserve"> PAGEREF _Toc71027423 \h </w:instrText>
            </w:r>
            <w:r w:rsidR="008A1045">
              <w:rPr>
                <w:webHidden/>
              </w:rPr>
            </w:r>
            <w:r w:rsidR="008A1045">
              <w:rPr>
                <w:webHidden/>
              </w:rPr>
              <w:fldChar w:fldCharType="separate"/>
            </w:r>
            <w:r w:rsidR="008A1045">
              <w:rPr>
                <w:webHidden/>
              </w:rPr>
              <w:t>5</w:t>
            </w:r>
            <w:r w:rsidR="008A1045">
              <w:rPr>
                <w:webHidden/>
              </w:rPr>
              <w:fldChar w:fldCharType="end"/>
            </w:r>
          </w:hyperlink>
        </w:p>
        <w:p w14:paraId="6CD8F1B6" w14:textId="0CEDF106" w:rsidR="008A1045" w:rsidRDefault="008A1045">
          <w:r>
            <w:rPr>
              <w:b/>
              <w:bCs/>
            </w:rPr>
            <w:fldChar w:fldCharType="end"/>
          </w:r>
        </w:p>
      </w:sdtContent>
    </w:sdt>
    <w:p w14:paraId="67768D92" w14:textId="7B6A9C8E" w:rsidR="009469E2" w:rsidRPr="00060246" w:rsidRDefault="009469E2" w:rsidP="00794BD5">
      <w:pPr>
        <w:pStyle w:val="TDC1"/>
        <w:widowControl w:val="0"/>
        <w:rPr>
          <w:rFonts w:ascii="Arial Narrow" w:hAnsi="Arial Narrow"/>
          <w:color w:val="003A62"/>
          <w:sz w:val="22"/>
          <w:szCs w:val="22"/>
          <w:lang w:val="fr-FR"/>
        </w:rPr>
      </w:pPr>
    </w:p>
    <w:p w14:paraId="5BD4C459" w14:textId="7BD20A4E" w:rsidR="0025430A" w:rsidRPr="00060246" w:rsidRDefault="0025430A" w:rsidP="00794BD5">
      <w:pPr>
        <w:widowControl w:val="0"/>
        <w:rPr>
          <w:color w:val="003A62"/>
          <w:sz w:val="22"/>
          <w:szCs w:val="22"/>
          <w:lang w:val="fr-FR"/>
        </w:rPr>
      </w:pPr>
      <w:r w:rsidRPr="00060246">
        <w:rPr>
          <w:color w:val="003A62"/>
          <w:sz w:val="22"/>
          <w:szCs w:val="22"/>
          <w:lang w:val="fr-FR"/>
        </w:rPr>
        <w:br w:type="page"/>
      </w:r>
    </w:p>
    <w:p w14:paraId="4F4C7D3D" w14:textId="2B86906C" w:rsidR="0025430A" w:rsidRPr="002C093F" w:rsidRDefault="00A81A5B" w:rsidP="009866A0">
      <w:pPr>
        <w:pStyle w:val="TDC3"/>
        <w:numPr>
          <w:ilvl w:val="0"/>
          <w:numId w:val="31"/>
        </w:numPr>
      </w:pPr>
      <w:bookmarkStart w:id="1" w:name="_Toc71027419"/>
      <w:bookmarkStart w:id="2" w:name="_Hlk50990466"/>
      <w:r>
        <w:lastRenderedPageBreak/>
        <w:t>INTRODUCCIÓN</w:t>
      </w:r>
      <w:bookmarkEnd w:id="1"/>
    </w:p>
    <w:bookmarkEnd w:id="2"/>
    <w:p w14:paraId="298C866E" w14:textId="1C3BECD9" w:rsidR="000232D9" w:rsidRDefault="00A81A5B" w:rsidP="00794BD5">
      <w:pPr>
        <w:widowControl w:val="0"/>
        <w:jc w:val="both"/>
        <w:rPr>
          <w:rFonts w:cstheme="majorHAnsi"/>
          <w:sz w:val="22"/>
          <w:szCs w:val="22"/>
          <w:lang w:val="fr-FR"/>
        </w:rPr>
      </w:pPr>
      <w:r>
        <w:rPr>
          <w:rFonts w:cstheme="majorHAnsi"/>
          <w:sz w:val="22"/>
          <w:szCs w:val="22"/>
          <w:lang w:val="fr-FR"/>
        </w:rPr>
        <w:t xml:space="preserve">Este informe sólo expone un ejemplo </w:t>
      </w:r>
      <w:r w:rsidR="000232D9">
        <w:rPr>
          <w:rFonts w:cstheme="majorHAnsi"/>
          <w:sz w:val="22"/>
          <w:szCs w:val="22"/>
          <w:lang w:val="fr-FR"/>
        </w:rPr>
        <w:t xml:space="preserve">de como se puede generar un informe automatizado con las informaciones </w:t>
      </w:r>
      <w:r w:rsidR="000232D9" w:rsidRPr="000232D9">
        <w:rPr>
          <w:rFonts w:cstheme="majorHAnsi"/>
          <w:sz w:val="22"/>
          <w:szCs w:val="22"/>
          <w:lang w:val="es-ES_tradnl"/>
        </w:rPr>
        <w:t>almacenadas</w:t>
      </w:r>
      <w:r w:rsidR="000232D9">
        <w:rPr>
          <w:rFonts w:cstheme="majorHAnsi"/>
          <w:sz w:val="22"/>
          <w:szCs w:val="22"/>
          <w:lang w:val="fr-FR"/>
        </w:rPr>
        <w:t xml:space="preserve"> en una base de datos relacional o no relacional.</w:t>
      </w:r>
    </w:p>
    <w:p w14:paraId="2295DC1F" w14:textId="77777777" w:rsidR="000232D9" w:rsidRDefault="000232D9" w:rsidP="00794BD5">
      <w:pPr>
        <w:widowControl w:val="0"/>
        <w:jc w:val="both"/>
        <w:rPr>
          <w:rFonts w:cstheme="majorHAnsi"/>
          <w:sz w:val="22"/>
          <w:szCs w:val="22"/>
          <w:lang w:val="fr-FR"/>
        </w:rPr>
      </w:pPr>
    </w:p>
    <w:p w14:paraId="53DFBC5F" w14:textId="41FA0B63" w:rsidR="0025430A" w:rsidRDefault="000232D9" w:rsidP="00794BD5">
      <w:pPr>
        <w:widowControl w:val="0"/>
        <w:jc w:val="both"/>
        <w:rPr>
          <w:rFonts w:cstheme="majorHAnsi"/>
          <w:sz w:val="22"/>
          <w:szCs w:val="22"/>
          <w:lang w:val="fr-FR"/>
        </w:rPr>
      </w:pPr>
      <w:r>
        <w:rPr>
          <w:rFonts w:cstheme="majorHAnsi"/>
          <w:sz w:val="22"/>
          <w:szCs w:val="22"/>
          <w:lang w:val="fr-FR"/>
        </w:rPr>
        <w:t>Este informe se genera en formato .docxs para que sea posible su edición, al generarlo de este modo se pueden conservar los estilos corporativos en documentos y apoyándose en una buena base de datos simplifica mucho el trabajo del responsable de su realización que sólo debe complementarlo o añadir el contenido « cualitativo »  que diferencie el trabajo de la compañia.</w:t>
      </w:r>
    </w:p>
    <w:p w14:paraId="3093A48A" w14:textId="2B1C183A" w:rsidR="000232D9" w:rsidRDefault="000232D9" w:rsidP="00794BD5">
      <w:pPr>
        <w:widowControl w:val="0"/>
        <w:jc w:val="both"/>
        <w:rPr>
          <w:rFonts w:cstheme="majorHAnsi"/>
          <w:sz w:val="22"/>
          <w:szCs w:val="22"/>
          <w:lang w:val="fr-FR"/>
        </w:rPr>
      </w:pPr>
    </w:p>
    <w:p w14:paraId="6FDA3798" w14:textId="46F6ED0F" w:rsidR="000232D9" w:rsidRDefault="000232D9" w:rsidP="00794BD5">
      <w:pPr>
        <w:widowControl w:val="0"/>
        <w:jc w:val="both"/>
        <w:rPr>
          <w:rFonts w:cstheme="majorHAnsi"/>
          <w:sz w:val="22"/>
          <w:szCs w:val="22"/>
          <w:lang w:val="fr-FR"/>
        </w:rPr>
      </w:pPr>
      <w:r>
        <w:rPr>
          <w:rFonts w:cstheme="majorHAnsi"/>
          <w:sz w:val="22"/>
          <w:szCs w:val="22"/>
          <w:lang w:val="fr-FR"/>
        </w:rPr>
        <w:t xml:space="preserve">A partir de este punto se integran en este </w:t>
      </w:r>
      <w:r w:rsidR="009866A0">
        <w:rPr>
          <w:rFonts w:cstheme="majorHAnsi"/>
          <w:sz w:val="22"/>
          <w:szCs w:val="22"/>
          <w:lang w:val="fr-FR"/>
        </w:rPr>
        <w:t>documentos informaciones detalladas en función de la opción señalada en el portal en cuanto a la información que se quiere obtener del mismo.</w:t>
      </w:r>
    </w:p>
    <w:p w14:paraId="09F1246E" w14:textId="030F4A7C" w:rsidR="009866A0" w:rsidRDefault="009866A0" w:rsidP="00794BD5">
      <w:pPr>
        <w:widowControl w:val="0"/>
        <w:jc w:val="both"/>
        <w:rPr>
          <w:rFonts w:cstheme="majorHAnsi"/>
          <w:sz w:val="22"/>
          <w:szCs w:val="22"/>
          <w:lang w:val="fr-FR"/>
        </w:rPr>
      </w:pPr>
    </w:p>
    <w:p w14:paraId="7CA92533" w14:textId="77777777" w:rsidR="009866A0" w:rsidRPr="002C093F" w:rsidRDefault="009866A0" w:rsidP="00794BD5">
      <w:pPr>
        <w:widowControl w:val="0"/>
        <w:jc w:val="both"/>
        <w:rPr>
          <w:rFonts w:cstheme="minorHAnsi"/>
          <w:sz w:val="22"/>
          <w:szCs w:val="22"/>
          <w:lang w:val="fr-FR"/>
        </w:rPr>
      </w:pPr>
    </w:p>
    <w:p w14:paraId="7AAB9295" w14:textId="1DD6C7E2" w:rsidR="009866A0" w:rsidRPr="002C093F" w:rsidRDefault="004F20A2" w:rsidP="009866A0">
      <w:pPr>
        <w:pStyle w:val="TDC3"/>
        <w:numPr>
          <w:ilvl w:val="0"/>
          <w:numId w:val="31"/>
        </w:numPr>
      </w:pPr>
      <w:r>
        <w:t>{{ZONA}}</w:t>
      </w:r>
    </w:p>
    <w:p w14:paraId="1B043BFB" w14:textId="0B459093" w:rsidR="009866A0" w:rsidRDefault="004F20A2" w:rsidP="009866A0">
      <w:pPr>
        <w:widowControl w:val="0"/>
        <w:jc w:val="both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{{Artipo}}</w:t>
      </w:r>
      <w:r w:rsidR="009866A0">
        <w:rPr>
          <w:sz w:val="22"/>
          <w:szCs w:val="22"/>
          <w:lang w:val="fr-FR"/>
        </w:rPr>
        <w:t xml:space="preserve"> </w:t>
      </w:r>
      <w:r>
        <w:rPr>
          <w:sz w:val="22"/>
          <w:szCs w:val="22"/>
          <w:lang w:val="fr-FR"/>
        </w:rPr>
        <w:t>{{tipo}}</w:t>
      </w:r>
      <w:r w:rsidR="009866A0">
        <w:rPr>
          <w:sz w:val="22"/>
          <w:szCs w:val="22"/>
          <w:lang w:val="fr-FR"/>
        </w:rPr>
        <w:t xml:space="preserve"> de </w:t>
      </w:r>
      <w:r>
        <w:rPr>
          <w:sz w:val="22"/>
          <w:szCs w:val="22"/>
          <w:lang w:val="fr-FR"/>
        </w:rPr>
        <w:t>{{zona}}</w:t>
      </w:r>
      <w:r w:rsidR="009866A0">
        <w:rPr>
          <w:sz w:val="22"/>
          <w:szCs w:val="22"/>
          <w:lang w:val="fr-FR"/>
        </w:rPr>
        <w:t xml:space="preserve"> se compone de</w:t>
      </w:r>
      <w:r>
        <w:rPr>
          <w:sz w:val="22"/>
          <w:szCs w:val="22"/>
          <w:lang w:val="fr-FR"/>
        </w:rPr>
        <w:t xml:space="preserve"> {{count}} {{tipob</w:t>
      </w:r>
      <w:r w:rsidR="00FE1B69">
        <w:rPr>
          <w:sz w:val="22"/>
          <w:szCs w:val="22"/>
          <w:lang w:val="fr-FR"/>
        </w:rPr>
        <w:t>p</w:t>
      </w:r>
      <w:r>
        <w:rPr>
          <w:sz w:val="22"/>
          <w:szCs w:val="22"/>
          <w:lang w:val="fr-FR"/>
        </w:rPr>
        <w:t>}}</w:t>
      </w:r>
      <w:r w:rsidR="009866A0">
        <w:rPr>
          <w:sz w:val="22"/>
          <w:szCs w:val="22"/>
          <w:lang w:val="fr-FR"/>
        </w:rPr>
        <w:t xml:space="preserve">, cubre una superficie de </w:t>
      </w:r>
      <w:r>
        <w:rPr>
          <w:sz w:val="22"/>
          <w:szCs w:val="22"/>
          <w:lang w:val="fr-FR"/>
        </w:rPr>
        <w:t>{{superficie}}</w:t>
      </w:r>
      <w:r w:rsidR="00B2334F">
        <w:rPr>
          <w:sz w:val="22"/>
          <w:szCs w:val="22"/>
          <w:lang w:val="fr-FR"/>
        </w:rPr>
        <w:t xml:space="preserve"> km2</w:t>
      </w:r>
      <w:r w:rsidR="009866A0">
        <w:rPr>
          <w:sz w:val="22"/>
          <w:szCs w:val="22"/>
          <w:lang w:val="fr-FR"/>
        </w:rPr>
        <w:t xml:space="preserve"> y está poblada por </w:t>
      </w:r>
      <w:r>
        <w:rPr>
          <w:sz w:val="22"/>
          <w:szCs w:val="22"/>
          <w:lang w:val="fr-FR"/>
        </w:rPr>
        <w:t>{{poblacion}}</w:t>
      </w:r>
      <w:r w:rsidR="00B2334F">
        <w:rPr>
          <w:sz w:val="22"/>
          <w:szCs w:val="22"/>
          <w:lang w:val="fr-FR"/>
        </w:rPr>
        <w:t xml:space="preserve"> habitantes</w:t>
      </w:r>
      <w:r w:rsidR="009866A0">
        <w:rPr>
          <w:sz w:val="22"/>
          <w:szCs w:val="22"/>
          <w:lang w:val="fr-FR"/>
        </w:rPr>
        <w:t xml:space="preserve">. Cuenta con tanto con una densidad de población de </w:t>
      </w:r>
      <w:r>
        <w:rPr>
          <w:sz w:val="22"/>
          <w:szCs w:val="22"/>
          <w:lang w:val="fr-FR"/>
        </w:rPr>
        <w:t>{{densidad}}</w:t>
      </w:r>
      <w:r w:rsidR="00B2551D">
        <w:rPr>
          <w:sz w:val="22"/>
          <w:szCs w:val="22"/>
          <w:lang w:val="fr-FR"/>
        </w:rPr>
        <w:t xml:space="preserve"> habitantes por km2.</w:t>
      </w:r>
    </w:p>
    <w:p w14:paraId="53A69498" w14:textId="77777777" w:rsidR="009866A0" w:rsidRDefault="009866A0" w:rsidP="009866A0">
      <w:pPr>
        <w:widowControl w:val="0"/>
        <w:jc w:val="both"/>
        <w:rPr>
          <w:sz w:val="22"/>
          <w:szCs w:val="22"/>
          <w:lang w:val="fr-FR"/>
        </w:rPr>
      </w:pPr>
    </w:p>
    <w:p w14:paraId="490C63A8" w14:textId="6A199166" w:rsidR="008A1045" w:rsidRPr="004E4EC6" w:rsidRDefault="00BA66A2" w:rsidP="004E4EC6">
      <w:pPr>
        <w:widowControl w:val="0"/>
        <w:jc w:val="both"/>
        <w:rPr>
          <w:rFonts w:cstheme="minorHAnsi"/>
          <w:sz w:val="22"/>
          <w:szCs w:val="22"/>
          <w:lang w:val="fr-FR"/>
        </w:rPr>
      </w:pPr>
      <w:r w:rsidRPr="00BA66A2">
        <w:rPr>
          <w:sz w:val="22"/>
          <w:szCs w:val="22"/>
          <w:lang w:val="fr-FR"/>
        </w:rPr>
        <w:t>{{imagen</w:t>
      </w:r>
      <w:r w:rsidR="009E4A0E">
        <w:rPr>
          <w:sz w:val="22"/>
          <w:szCs w:val="22"/>
          <w:lang w:val="fr-FR"/>
        </w:rPr>
        <w:t>2</w:t>
      </w:r>
      <w:r w:rsidRPr="00BA66A2">
        <w:rPr>
          <w:sz w:val="22"/>
          <w:szCs w:val="22"/>
          <w:lang w:val="fr-FR"/>
        </w:rPr>
        <w:t>}}</w:t>
      </w:r>
    </w:p>
    <w:p w14:paraId="7DDF8B3D" w14:textId="74DA9B69" w:rsidR="00B2551D" w:rsidRDefault="00B2551D" w:rsidP="00B2551D">
      <w:pPr>
        <w:pStyle w:val="TDC3"/>
        <w:numPr>
          <w:ilvl w:val="0"/>
          <w:numId w:val="31"/>
        </w:numPr>
      </w:pPr>
      <w:bookmarkStart w:id="3" w:name="_Toc71027421"/>
      <w:r>
        <w:t>SERVICIOS DE SANIDAD HOSPITALARIA</w:t>
      </w:r>
      <w:bookmarkEnd w:id="3"/>
    </w:p>
    <w:p w14:paraId="1914F9B3" w14:textId="7B256917" w:rsidR="00B2551D" w:rsidRDefault="004F20A2" w:rsidP="00B2551D">
      <w:pPr>
        <w:rPr>
          <w:lang w:eastAsia="en-US"/>
        </w:rPr>
      </w:pPr>
      <w:r>
        <w:rPr>
          <w:sz w:val="22"/>
          <w:szCs w:val="22"/>
          <w:lang w:val="fr-FR"/>
        </w:rPr>
        <w:t xml:space="preserve">{{Artipo}} {{tipo}} de {{zona}} </w:t>
      </w:r>
      <w:r w:rsidR="00B2551D">
        <w:rPr>
          <w:lang w:eastAsia="en-US"/>
        </w:rPr>
        <w:t xml:space="preserve">cuenta con </w:t>
      </w:r>
      <w:r>
        <w:rPr>
          <w:lang w:eastAsia="en-US"/>
        </w:rPr>
        <w:t>{{n_hospitales}}</w:t>
      </w:r>
      <w:r w:rsidR="00D644A4">
        <w:rPr>
          <w:lang w:eastAsia="en-US"/>
        </w:rPr>
        <w:t xml:space="preserve"> hospitales</w:t>
      </w:r>
      <w:r w:rsidR="00B2551D">
        <w:rPr>
          <w:lang w:eastAsia="en-US"/>
        </w:rPr>
        <w:t xml:space="preserve"> suponiendo así una cobertura de </w:t>
      </w:r>
      <w:r>
        <w:rPr>
          <w:lang w:eastAsia="en-US"/>
        </w:rPr>
        <w:t>{{tasa_hospitales}}</w:t>
      </w:r>
      <w:r w:rsidR="00B2551D">
        <w:rPr>
          <w:lang w:eastAsia="en-US"/>
        </w:rPr>
        <w:t xml:space="preserve"> por cada cien mil habitantes.</w:t>
      </w:r>
    </w:p>
    <w:p w14:paraId="0A4A48D5" w14:textId="5ED8CBCC" w:rsidR="00B2551D" w:rsidRDefault="00B2551D" w:rsidP="00B2551D">
      <w:pPr>
        <w:rPr>
          <w:color w:val="FF0000"/>
          <w:lang w:eastAsia="en-US"/>
        </w:rPr>
      </w:pPr>
    </w:p>
    <w:p w14:paraId="3E0F48B2" w14:textId="7A8561A9" w:rsidR="00B2551D" w:rsidRDefault="00B2551D" w:rsidP="00B2551D">
      <w:pPr>
        <w:rPr>
          <w:lang w:eastAsia="en-US"/>
        </w:rPr>
      </w:pPr>
      <w:r w:rsidRPr="00B2551D">
        <w:rPr>
          <w:lang w:eastAsia="en-US"/>
        </w:rPr>
        <w:t>Los centros hospitalarios</w:t>
      </w:r>
      <w:r>
        <w:rPr>
          <w:lang w:eastAsia="en-US"/>
        </w:rPr>
        <w:t xml:space="preserve"> ubicados en </w:t>
      </w:r>
      <w:r w:rsidR="004F20A2">
        <w:rPr>
          <w:lang w:eastAsia="en-US"/>
        </w:rPr>
        <w:t>{{zona}}</w:t>
      </w:r>
      <w:r>
        <w:rPr>
          <w:lang w:eastAsia="en-US"/>
        </w:rPr>
        <w:t xml:space="preserve"> son</w:t>
      </w:r>
      <w:r w:rsidRPr="00B2551D">
        <w:rPr>
          <w:lang w:eastAsia="en-US"/>
        </w:rPr>
        <w:t>:</w:t>
      </w:r>
    </w:p>
    <w:p w14:paraId="4EB3031C" w14:textId="448B3751" w:rsidR="00B2551D" w:rsidRDefault="00B2551D" w:rsidP="00B2551D">
      <w:pPr>
        <w:rPr>
          <w:lang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9"/>
        <w:gridCol w:w="1831"/>
        <w:gridCol w:w="1833"/>
        <w:gridCol w:w="2012"/>
        <w:gridCol w:w="1839"/>
      </w:tblGrid>
      <w:tr w:rsidR="0074110A" w:rsidRPr="0074110A" w14:paraId="6698A40F" w14:textId="77777777" w:rsidTr="007B2350">
        <w:tc>
          <w:tcPr>
            <w:tcW w:w="1829" w:type="dxa"/>
            <w:shd w:val="clear" w:color="auto" w:fill="002060"/>
          </w:tcPr>
          <w:p w14:paraId="589857BB" w14:textId="77777777" w:rsidR="0074110A" w:rsidRPr="0074110A" w:rsidRDefault="0074110A" w:rsidP="0074110A">
            <w:pPr>
              <w:jc w:val="left"/>
              <w:rPr>
                <w:lang w:val="fr-FR"/>
              </w:rPr>
            </w:pPr>
            <w:bookmarkStart w:id="4" w:name="_Hlk71050320"/>
            <w:r w:rsidRPr="0074110A">
              <w:t>NOMBRE</w:t>
            </w:r>
          </w:p>
        </w:tc>
        <w:tc>
          <w:tcPr>
            <w:tcW w:w="1831" w:type="dxa"/>
            <w:shd w:val="clear" w:color="auto" w:fill="002060"/>
          </w:tcPr>
          <w:p w14:paraId="676A9286" w14:textId="77777777" w:rsidR="0074110A" w:rsidRPr="0074110A" w:rsidRDefault="0074110A" w:rsidP="0074110A">
            <w:pPr>
              <w:jc w:val="left"/>
              <w:rPr>
                <w:lang w:val="fr-FR"/>
              </w:rPr>
            </w:pPr>
            <w:r w:rsidRPr="0074110A">
              <w:t>PROVINCIA</w:t>
            </w:r>
          </w:p>
        </w:tc>
        <w:tc>
          <w:tcPr>
            <w:tcW w:w="1833" w:type="dxa"/>
            <w:shd w:val="clear" w:color="auto" w:fill="002060"/>
          </w:tcPr>
          <w:p w14:paraId="7E84069A" w14:textId="77777777" w:rsidR="0074110A" w:rsidRPr="0074110A" w:rsidRDefault="0074110A" w:rsidP="0074110A">
            <w:pPr>
              <w:jc w:val="left"/>
              <w:rPr>
                <w:lang w:val="fr-FR"/>
              </w:rPr>
            </w:pPr>
            <w:r w:rsidRPr="0074110A">
              <w:t>MUNICIPIO</w:t>
            </w:r>
          </w:p>
        </w:tc>
        <w:tc>
          <w:tcPr>
            <w:tcW w:w="2012" w:type="dxa"/>
            <w:shd w:val="clear" w:color="auto" w:fill="002060"/>
          </w:tcPr>
          <w:p w14:paraId="29FE3FAD" w14:textId="77777777" w:rsidR="0074110A" w:rsidRPr="0074110A" w:rsidRDefault="0074110A" w:rsidP="0074110A">
            <w:pPr>
              <w:jc w:val="left"/>
              <w:rPr>
                <w:lang w:val="fr-FR"/>
              </w:rPr>
            </w:pPr>
            <w:r w:rsidRPr="0074110A">
              <w:t>ADMINISTRACION</w:t>
            </w:r>
          </w:p>
        </w:tc>
        <w:tc>
          <w:tcPr>
            <w:tcW w:w="1839" w:type="dxa"/>
            <w:shd w:val="clear" w:color="auto" w:fill="002060"/>
          </w:tcPr>
          <w:p w14:paraId="19DDA1E6" w14:textId="77777777" w:rsidR="0074110A" w:rsidRPr="0074110A" w:rsidRDefault="0074110A" w:rsidP="0074110A">
            <w:pPr>
              <w:jc w:val="left"/>
              <w:rPr>
                <w:lang w:val="fr-FR"/>
              </w:rPr>
            </w:pPr>
            <w:r w:rsidRPr="0074110A">
              <w:t>PROPIEDAD</w:t>
            </w:r>
          </w:p>
        </w:tc>
      </w:tr>
      <w:tr w:rsidR="0074110A" w:rsidRPr="0074110A" w14:paraId="492276F3" w14:textId="77777777" w:rsidTr="00B15488">
        <w:tc>
          <w:tcPr>
            <w:tcW w:w="9344" w:type="dxa"/>
            <w:gridSpan w:val="5"/>
            <w:vAlign w:val="center"/>
          </w:tcPr>
          <w:p w14:paraId="08DAB370" w14:textId="6C2EE96A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</w:rPr>
              <w:t xml:space="preserve">{%tr for item in </w:t>
            </w:r>
            <w:r w:rsidR="006069D9" w:rsidRPr="00CB0204">
              <w:rPr>
                <w:sz w:val="18"/>
                <w:szCs w:val="18"/>
              </w:rPr>
              <w:t>tabla_</w:t>
            </w:r>
            <w:r w:rsidRPr="00CB0204">
              <w:rPr>
                <w:sz w:val="18"/>
                <w:szCs w:val="18"/>
              </w:rPr>
              <w:t>hospitales %}</w:t>
            </w:r>
          </w:p>
        </w:tc>
      </w:tr>
      <w:tr w:rsidR="0074110A" w:rsidRPr="0074110A" w14:paraId="195F9E2C" w14:textId="77777777" w:rsidTr="00B15488">
        <w:tc>
          <w:tcPr>
            <w:tcW w:w="1829" w:type="dxa"/>
            <w:vAlign w:val="center"/>
          </w:tcPr>
          <w:p w14:paraId="4A3A2902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>{{item.nombre}}</w:t>
            </w:r>
          </w:p>
        </w:tc>
        <w:tc>
          <w:tcPr>
            <w:tcW w:w="1831" w:type="dxa"/>
            <w:vAlign w:val="center"/>
          </w:tcPr>
          <w:p w14:paraId="34441EAC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>{{item.provincia}}</w:t>
            </w:r>
          </w:p>
        </w:tc>
        <w:tc>
          <w:tcPr>
            <w:tcW w:w="1833" w:type="dxa"/>
          </w:tcPr>
          <w:p w14:paraId="34598A5F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>{{item.municipio}}</w:t>
            </w:r>
          </w:p>
        </w:tc>
        <w:tc>
          <w:tcPr>
            <w:tcW w:w="2012" w:type="dxa"/>
          </w:tcPr>
          <w:p w14:paraId="6A1E28D7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>{{item.administracion}}</w:t>
            </w:r>
          </w:p>
        </w:tc>
        <w:tc>
          <w:tcPr>
            <w:tcW w:w="1839" w:type="dxa"/>
          </w:tcPr>
          <w:p w14:paraId="2211A12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  <w:lang w:val="fr-FR"/>
              </w:rPr>
              <w:t>{{item.propiedad}}</w:t>
            </w:r>
          </w:p>
        </w:tc>
      </w:tr>
      <w:tr w:rsidR="0074110A" w:rsidRPr="0074110A" w14:paraId="37DE60CB" w14:textId="77777777" w:rsidTr="00B15488">
        <w:tc>
          <w:tcPr>
            <w:tcW w:w="9344" w:type="dxa"/>
            <w:gridSpan w:val="5"/>
            <w:vAlign w:val="center"/>
          </w:tcPr>
          <w:p w14:paraId="0443CB64" w14:textId="77777777" w:rsidR="0074110A" w:rsidRPr="00CB0204" w:rsidRDefault="0074110A" w:rsidP="0074110A">
            <w:pPr>
              <w:jc w:val="left"/>
              <w:rPr>
                <w:sz w:val="18"/>
                <w:szCs w:val="18"/>
                <w:lang w:val="fr-FR"/>
              </w:rPr>
            </w:pPr>
            <w:r w:rsidRPr="00CB0204">
              <w:rPr>
                <w:sz w:val="18"/>
                <w:szCs w:val="18"/>
              </w:rPr>
              <w:t>{%tr endfor %}</w:t>
            </w:r>
          </w:p>
        </w:tc>
      </w:tr>
      <w:bookmarkEnd w:id="4"/>
    </w:tbl>
    <w:p w14:paraId="6B103BFA" w14:textId="77777777" w:rsidR="00B2551D" w:rsidRPr="00B2551D" w:rsidRDefault="00B2551D" w:rsidP="00B2551D">
      <w:pPr>
        <w:rPr>
          <w:lang w:eastAsia="en-US"/>
        </w:rPr>
      </w:pPr>
    </w:p>
    <w:p w14:paraId="11087745" w14:textId="77777777" w:rsidR="00B2551D" w:rsidRDefault="00B2551D" w:rsidP="00794BD5">
      <w:pPr>
        <w:widowControl w:val="0"/>
        <w:rPr>
          <w:rFonts w:cstheme="majorHAnsi"/>
          <w:color w:val="333C42"/>
          <w:sz w:val="22"/>
          <w:szCs w:val="22"/>
          <w:highlight w:val="yellow"/>
          <w:lang w:val="fr-FR"/>
        </w:rPr>
      </w:pPr>
    </w:p>
    <w:p w14:paraId="49B2D22E" w14:textId="77777777" w:rsidR="00B2551D" w:rsidRDefault="00B2551D" w:rsidP="00794BD5">
      <w:pPr>
        <w:widowControl w:val="0"/>
        <w:rPr>
          <w:rFonts w:cstheme="majorHAnsi"/>
          <w:color w:val="333C42"/>
          <w:sz w:val="22"/>
          <w:szCs w:val="22"/>
          <w:highlight w:val="yellow"/>
          <w:lang w:val="fr-FR"/>
        </w:rPr>
      </w:pPr>
    </w:p>
    <w:p w14:paraId="600FA3B4" w14:textId="6D40E94A" w:rsidR="008A1045" w:rsidRPr="008A1045" w:rsidRDefault="008A1045" w:rsidP="00794BD5">
      <w:pPr>
        <w:widowControl w:val="0"/>
        <w:rPr>
          <w:rFonts w:cstheme="majorHAnsi"/>
          <w:sz w:val="22"/>
          <w:szCs w:val="22"/>
          <w:lang w:val="fr-FR"/>
        </w:rPr>
      </w:pPr>
      <w:r w:rsidRPr="008A1045">
        <w:rPr>
          <w:rFonts w:cstheme="majorHAnsi"/>
          <w:sz w:val="22"/>
          <w:szCs w:val="22"/>
          <w:lang w:val="fr-FR"/>
        </w:rPr>
        <w:t xml:space="preserve">Las especialidades </w:t>
      </w:r>
      <w:r>
        <w:rPr>
          <w:rFonts w:cstheme="majorHAnsi"/>
          <w:sz w:val="22"/>
          <w:szCs w:val="22"/>
          <w:lang w:val="fr-FR"/>
        </w:rPr>
        <w:t xml:space="preserve">hospitalarias </w:t>
      </w:r>
      <w:r w:rsidRPr="008A1045">
        <w:rPr>
          <w:rFonts w:cstheme="majorHAnsi"/>
          <w:sz w:val="22"/>
          <w:szCs w:val="22"/>
          <w:lang w:val="fr-FR"/>
        </w:rPr>
        <w:t xml:space="preserve">ofrecidas en </w:t>
      </w:r>
      <w:r w:rsidR="004F20A2">
        <w:rPr>
          <w:rFonts w:cstheme="majorHAnsi"/>
          <w:sz w:val="22"/>
          <w:szCs w:val="22"/>
          <w:lang w:val="fr-FR"/>
        </w:rPr>
        <w:t xml:space="preserve">{{zona}} </w:t>
      </w:r>
      <w:r w:rsidRPr="008A1045">
        <w:rPr>
          <w:rFonts w:cstheme="majorHAnsi"/>
          <w:sz w:val="22"/>
          <w:szCs w:val="22"/>
          <w:lang w:val="fr-FR"/>
        </w:rPr>
        <w:t xml:space="preserve">son : </w:t>
      </w:r>
    </w:p>
    <w:p w14:paraId="3FB0A68D" w14:textId="3C1C1069" w:rsidR="00F94581" w:rsidRPr="004E4EC6" w:rsidRDefault="008A1045" w:rsidP="00794BD5">
      <w:pPr>
        <w:widowControl w:val="0"/>
        <w:rPr>
          <w:rFonts w:cstheme="majorHAnsi"/>
          <w:sz w:val="16"/>
          <w:szCs w:val="16"/>
          <w:lang w:val="fr-FR"/>
        </w:rPr>
      </w:pPr>
      <w:r w:rsidRPr="008A1045">
        <w:rPr>
          <w:rFonts w:cstheme="majorHAnsi"/>
          <w:sz w:val="16"/>
          <w:szCs w:val="16"/>
          <w:lang w:val="fr-FR"/>
        </w:rPr>
        <w:t>(Podríamos añadir esta información cuando la tuviesemos disponible)</w:t>
      </w:r>
      <w:r w:rsidR="00F94581" w:rsidRPr="002C093F">
        <w:rPr>
          <w:rFonts w:cstheme="majorHAnsi"/>
          <w:color w:val="333C42"/>
          <w:sz w:val="22"/>
          <w:szCs w:val="22"/>
          <w:highlight w:val="yellow"/>
          <w:lang w:val="fr-FR"/>
        </w:rPr>
        <w:br w:type="page"/>
      </w:r>
    </w:p>
    <w:p w14:paraId="10600B92" w14:textId="55A3C8FF" w:rsidR="00B2551D" w:rsidRDefault="00B2551D" w:rsidP="00B2551D">
      <w:pPr>
        <w:pStyle w:val="TDC3"/>
        <w:numPr>
          <w:ilvl w:val="0"/>
          <w:numId w:val="31"/>
        </w:numPr>
      </w:pPr>
      <w:bookmarkStart w:id="5" w:name="_Toc71027422"/>
      <w:r>
        <w:lastRenderedPageBreak/>
        <w:t>SERVICIOS DE SANIDAD AMBULATORIA</w:t>
      </w:r>
      <w:bookmarkEnd w:id="5"/>
    </w:p>
    <w:p w14:paraId="4FA88D85" w14:textId="53C4D190" w:rsidR="00B2551D" w:rsidRDefault="004F20A2" w:rsidP="00B2551D">
      <w:pPr>
        <w:rPr>
          <w:lang w:eastAsia="en-US"/>
        </w:rPr>
      </w:pPr>
      <w:r>
        <w:rPr>
          <w:sz w:val="22"/>
          <w:szCs w:val="22"/>
          <w:lang w:val="fr-FR"/>
        </w:rPr>
        <w:t>{{Art</w:t>
      </w:r>
      <w:r w:rsidR="00B325A0">
        <w:rPr>
          <w:sz w:val="22"/>
          <w:szCs w:val="22"/>
          <w:lang w:val="fr-FR"/>
        </w:rPr>
        <w:t>i</w:t>
      </w:r>
      <w:r>
        <w:rPr>
          <w:sz w:val="22"/>
          <w:szCs w:val="22"/>
          <w:lang w:val="fr-FR"/>
        </w:rPr>
        <w:t xml:space="preserve">po}} {{tipo}} de {{zona}} </w:t>
      </w:r>
      <w:r>
        <w:rPr>
          <w:lang w:eastAsia="en-US"/>
        </w:rPr>
        <w:t>cuenta con {{n_centros}} centros de salud,</w:t>
      </w:r>
      <w:r w:rsidR="00B2551D">
        <w:rPr>
          <w:lang w:eastAsia="en-US"/>
        </w:rPr>
        <w:t xml:space="preserve"> suponiendo así una cobertura de </w:t>
      </w:r>
      <w:r>
        <w:rPr>
          <w:lang w:eastAsia="en-US"/>
        </w:rPr>
        <w:t xml:space="preserve">{{tasa_centros}} </w:t>
      </w:r>
      <w:r w:rsidR="00B2551D">
        <w:rPr>
          <w:lang w:eastAsia="en-US"/>
        </w:rPr>
        <w:t>por cada diez mil habitantes.</w:t>
      </w:r>
    </w:p>
    <w:p w14:paraId="55AA2CF5" w14:textId="77777777" w:rsidR="00B2551D" w:rsidRDefault="00B2551D" w:rsidP="00B2551D">
      <w:pPr>
        <w:rPr>
          <w:color w:val="FF0000"/>
          <w:lang w:eastAsia="en-US"/>
        </w:rPr>
      </w:pPr>
    </w:p>
    <w:p w14:paraId="7C8B8BF1" w14:textId="596557AD" w:rsidR="00B2551D" w:rsidRDefault="00B2551D" w:rsidP="00B2551D">
      <w:pPr>
        <w:rPr>
          <w:lang w:eastAsia="en-US"/>
        </w:rPr>
      </w:pPr>
      <w:r w:rsidRPr="00B2551D">
        <w:rPr>
          <w:lang w:eastAsia="en-US"/>
        </w:rPr>
        <w:t xml:space="preserve">Los centros </w:t>
      </w:r>
      <w:r>
        <w:rPr>
          <w:lang w:eastAsia="en-US"/>
        </w:rPr>
        <w:t xml:space="preserve">de salud ubicados en </w:t>
      </w:r>
      <w:r w:rsidR="004F20A2">
        <w:rPr>
          <w:lang w:eastAsia="en-US"/>
        </w:rPr>
        <w:t xml:space="preserve">{{zona}} </w:t>
      </w:r>
      <w:r w:rsidRPr="00B2551D">
        <w:rPr>
          <w:lang w:eastAsia="en-US"/>
        </w:rPr>
        <w:t>son:</w:t>
      </w:r>
    </w:p>
    <w:p w14:paraId="10848DB2" w14:textId="77777777" w:rsidR="00B2551D" w:rsidRDefault="00B2551D" w:rsidP="00B2551D">
      <w:pPr>
        <w:rPr>
          <w:lang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9"/>
        <w:gridCol w:w="1831"/>
        <w:gridCol w:w="1833"/>
        <w:gridCol w:w="2012"/>
        <w:gridCol w:w="1839"/>
      </w:tblGrid>
      <w:tr w:rsidR="00035F09" w:rsidRPr="0074110A" w14:paraId="42557A82" w14:textId="77777777" w:rsidTr="00F36B1C">
        <w:tc>
          <w:tcPr>
            <w:tcW w:w="1829" w:type="dxa"/>
            <w:shd w:val="clear" w:color="auto" w:fill="002060"/>
          </w:tcPr>
          <w:p w14:paraId="637B195E" w14:textId="77777777" w:rsidR="00035F09" w:rsidRPr="0074110A" w:rsidRDefault="00035F09" w:rsidP="00F36B1C">
            <w:pPr>
              <w:jc w:val="left"/>
              <w:rPr>
                <w:lang w:val="fr-FR"/>
              </w:rPr>
            </w:pPr>
            <w:r w:rsidRPr="0074110A">
              <w:t>NOMBRE</w:t>
            </w:r>
          </w:p>
        </w:tc>
        <w:tc>
          <w:tcPr>
            <w:tcW w:w="1831" w:type="dxa"/>
            <w:shd w:val="clear" w:color="auto" w:fill="002060"/>
          </w:tcPr>
          <w:p w14:paraId="04891926" w14:textId="77777777" w:rsidR="00035F09" w:rsidRPr="0074110A" w:rsidRDefault="00035F09" w:rsidP="00F36B1C">
            <w:pPr>
              <w:jc w:val="left"/>
              <w:rPr>
                <w:lang w:val="fr-FR"/>
              </w:rPr>
            </w:pPr>
            <w:r w:rsidRPr="0074110A">
              <w:t>PROVINCIA</w:t>
            </w:r>
          </w:p>
        </w:tc>
        <w:tc>
          <w:tcPr>
            <w:tcW w:w="1833" w:type="dxa"/>
            <w:shd w:val="clear" w:color="auto" w:fill="002060"/>
          </w:tcPr>
          <w:p w14:paraId="1A966CCC" w14:textId="77777777" w:rsidR="00035F09" w:rsidRPr="0074110A" w:rsidRDefault="00035F09" w:rsidP="00F36B1C">
            <w:pPr>
              <w:jc w:val="left"/>
              <w:rPr>
                <w:lang w:val="fr-FR"/>
              </w:rPr>
            </w:pPr>
            <w:r w:rsidRPr="0074110A">
              <w:t>MUNICIPIO</w:t>
            </w:r>
          </w:p>
        </w:tc>
        <w:tc>
          <w:tcPr>
            <w:tcW w:w="2012" w:type="dxa"/>
            <w:shd w:val="clear" w:color="auto" w:fill="002060"/>
          </w:tcPr>
          <w:p w14:paraId="17D8851C" w14:textId="77777777" w:rsidR="00035F09" w:rsidRPr="0074110A" w:rsidRDefault="00035F09" w:rsidP="00F36B1C">
            <w:pPr>
              <w:jc w:val="left"/>
              <w:rPr>
                <w:lang w:val="fr-FR"/>
              </w:rPr>
            </w:pPr>
            <w:r w:rsidRPr="0074110A">
              <w:t>ADMINISTRACION</w:t>
            </w:r>
          </w:p>
        </w:tc>
        <w:tc>
          <w:tcPr>
            <w:tcW w:w="1839" w:type="dxa"/>
            <w:shd w:val="clear" w:color="auto" w:fill="002060"/>
          </w:tcPr>
          <w:p w14:paraId="68774315" w14:textId="77777777" w:rsidR="00035F09" w:rsidRPr="0074110A" w:rsidRDefault="00035F09" w:rsidP="00F36B1C">
            <w:pPr>
              <w:jc w:val="left"/>
              <w:rPr>
                <w:lang w:val="fr-FR"/>
              </w:rPr>
            </w:pPr>
            <w:r w:rsidRPr="0074110A">
              <w:t>PROPIEDAD</w:t>
            </w:r>
          </w:p>
        </w:tc>
      </w:tr>
      <w:tr w:rsidR="00035F09" w:rsidRPr="0074110A" w14:paraId="7980FE80" w14:textId="77777777" w:rsidTr="00B15488">
        <w:tc>
          <w:tcPr>
            <w:tcW w:w="9344" w:type="dxa"/>
            <w:gridSpan w:val="5"/>
            <w:vAlign w:val="center"/>
          </w:tcPr>
          <w:p w14:paraId="6449AD0F" w14:textId="3C8CFFFC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</w:rPr>
              <w:t>{%tr for item in tabla_centros %}</w:t>
            </w:r>
          </w:p>
        </w:tc>
      </w:tr>
      <w:tr w:rsidR="00035F09" w:rsidRPr="0074110A" w14:paraId="0B900205" w14:textId="77777777" w:rsidTr="00B15488">
        <w:tc>
          <w:tcPr>
            <w:tcW w:w="1829" w:type="dxa"/>
            <w:vAlign w:val="center"/>
          </w:tcPr>
          <w:p w14:paraId="64B05D79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>{{item.nombre}}</w:t>
            </w:r>
          </w:p>
        </w:tc>
        <w:tc>
          <w:tcPr>
            <w:tcW w:w="1831" w:type="dxa"/>
            <w:vAlign w:val="center"/>
          </w:tcPr>
          <w:p w14:paraId="5CFED73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>{{item.provincia}}</w:t>
            </w:r>
          </w:p>
        </w:tc>
        <w:tc>
          <w:tcPr>
            <w:tcW w:w="1833" w:type="dxa"/>
            <w:vAlign w:val="center"/>
          </w:tcPr>
          <w:p w14:paraId="3793B7F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>{{item.municipio}}</w:t>
            </w:r>
          </w:p>
        </w:tc>
        <w:tc>
          <w:tcPr>
            <w:tcW w:w="2012" w:type="dxa"/>
            <w:vAlign w:val="center"/>
          </w:tcPr>
          <w:p w14:paraId="39056E26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>{{item.administracion}}</w:t>
            </w:r>
          </w:p>
        </w:tc>
        <w:tc>
          <w:tcPr>
            <w:tcW w:w="1839" w:type="dxa"/>
            <w:vAlign w:val="center"/>
          </w:tcPr>
          <w:p w14:paraId="205F8578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  <w:lang w:val="fr-FR"/>
              </w:rPr>
              <w:t>{{item.propiedad}}</w:t>
            </w:r>
          </w:p>
        </w:tc>
      </w:tr>
      <w:tr w:rsidR="00035F09" w:rsidRPr="0074110A" w14:paraId="5486A62A" w14:textId="77777777" w:rsidTr="00B15488">
        <w:tc>
          <w:tcPr>
            <w:tcW w:w="9344" w:type="dxa"/>
            <w:gridSpan w:val="5"/>
            <w:vAlign w:val="center"/>
          </w:tcPr>
          <w:p w14:paraId="2EAA40DA" w14:textId="77777777" w:rsidR="00035F09" w:rsidRPr="00276E99" w:rsidRDefault="00035F09" w:rsidP="00F36B1C">
            <w:pPr>
              <w:jc w:val="left"/>
              <w:rPr>
                <w:sz w:val="18"/>
                <w:szCs w:val="18"/>
                <w:lang w:val="fr-FR"/>
              </w:rPr>
            </w:pPr>
            <w:r w:rsidRPr="00276E99">
              <w:rPr>
                <w:sz w:val="18"/>
                <w:szCs w:val="18"/>
              </w:rPr>
              <w:t>{%tr endfor %}</w:t>
            </w:r>
          </w:p>
        </w:tc>
      </w:tr>
    </w:tbl>
    <w:p w14:paraId="5E721277" w14:textId="593B4103" w:rsidR="008A1045" w:rsidRDefault="008A1045" w:rsidP="00B2551D">
      <w:pPr>
        <w:rPr>
          <w:color w:val="FF0000"/>
          <w:lang w:eastAsia="en-US"/>
        </w:rPr>
      </w:pPr>
    </w:p>
    <w:p w14:paraId="360C7E6B" w14:textId="42D129E4" w:rsidR="008A1045" w:rsidRPr="008A1045" w:rsidRDefault="008A1045" w:rsidP="008A1045">
      <w:pPr>
        <w:widowControl w:val="0"/>
        <w:rPr>
          <w:rFonts w:cstheme="majorHAnsi"/>
          <w:sz w:val="22"/>
          <w:szCs w:val="22"/>
          <w:lang w:val="fr-FR"/>
        </w:rPr>
      </w:pPr>
      <w:r w:rsidRPr="008A1045">
        <w:rPr>
          <w:rFonts w:cstheme="majorHAnsi"/>
          <w:sz w:val="22"/>
          <w:szCs w:val="22"/>
          <w:lang w:val="fr-FR"/>
        </w:rPr>
        <w:t xml:space="preserve">Las especialidades </w:t>
      </w:r>
      <w:r>
        <w:rPr>
          <w:rFonts w:cstheme="majorHAnsi"/>
          <w:sz w:val="22"/>
          <w:szCs w:val="22"/>
          <w:lang w:val="fr-FR"/>
        </w:rPr>
        <w:t xml:space="preserve">ambulatorias </w:t>
      </w:r>
      <w:r w:rsidRPr="008A1045">
        <w:rPr>
          <w:rFonts w:cstheme="majorHAnsi"/>
          <w:sz w:val="22"/>
          <w:szCs w:val="22"/>
          <w:lang w:val="fr-FR"/>
        </w:rPr>
        <w:t xml:space="preserve">ofrecidas en </w:t>
      </w:r>
      <w:r w:rsidR="00B15488">
        <w:rPr>
          <w:rFonts w:cstheme="majorHAnsi"/>
          <w:sz w:val="22"/>
          <w:szCs w:val="22"/>
          <w:lang w:val="fr-FR"/>
        </w:rPr>
        <w:t xml:space="preserve">{{zona}} </w:t>
      </w:r>
      <w:r w:rsidRPr="008A1045">
        <w:rPr>
          <w:rFonts w:cstheme="majorHAnsi"/>
          <w:sz w:val="22"/>
          <w:szCs w:val="22"/>
          <w:lang w:val="fr-FR"/>
        </w:rPr>
        <w:t xml:space="preserve">son : </w:t>
      </w:r>
    </w:p>
    <w:p w14:paraId="5139EB80" w14:textId="185A9E73" w:rsidR="008A1045" w:rsidRPr="00B2551D" w:rsidRDefault="008A1045" w:rsidP="008A1045">
      <w:pPr>
        <w:rPr>
          <w:color w:val="FF0000"/>
          <w:lang w:eastAsia="en-US"/>
        </w:rPr>
      </w:pPr>
      <w:r w:rsidRPr="008A1045">
        <w:rPr>
          <w:rFonts w:cstheme="majorHAnsi"/>
          <w:sz w:val="16"/>
          <w:szCs w:val="16"/>
          <w:lang w:val="fr-FR"/>
        </w:rPr>
        <w:t>(Podríamos añadir esta información cuando la tuviesemos disponible)</w:t>
      </w:r>
    </w:p>
    <w:p w14:paraId="73BB3B54" w14:textId="77777777" w:rsidR="008A1045" w:rsidRDefault="008A1045" w:rsidP="00794BD5">
      <w:pPr>
        <w:widowControl w:val="0"/>
        <w:jc w:val="both"/>
        <w:rPr>
          <w:rFonts w:cstheme="majorHAnsi"/>
          <w:color w:val="333C42"/>
          <w:sz w:val="22"/>
          <w:szCs w:val="22"/>
          <w:lang w:val="fr-FR"/>
        </w:rPr>
      </w:pPr>
    </w:p>
    <w:p w14:paraId="41A87700" w14:textId="3834AF3C" w:rsidR="00C84ABD" w:rsidRDefault="00C84ABD" w:rsidP="00C84ABD">
      <w:pPr>
        <w:pStyle w:val="TDC3"/>
        <w:numPr>
          <w:ilvl w:val="0"/>
          <w:numId w:val="31"/>
        </w:numPr>
      </w:pPr>
      <w:bookmarkStart w:id="6" w:name="_Toc71027423"/>
      <w:r>
        <w:t>NECESIDADES DETECTADAS</w:t>
      </w:r>
      <w:bookmarkEnd w:id="6"/>
    </w:p>
    <w:p w14:paraId="58335D5F" w14:textId="4591F7C7" w:rsidR="00C84ABD" w:rsidRDefault="00C84ABD" w:rsidP="00C84ABD">
      <w:pPr>
        <w:rPr>
          <w:lang w:eastAsia="en-US"/>
        </w:rPr>
      </w:pPr>
    </w:p>
    <w:p w14:paraId="0BDB6736" w14:textId="1C482773" w:rsidR="00C84ABD" w:rsidRDefault="0064031B" w:rsidP="00C84ABD">
      <w:pPr>
        <w:rPr>
          <w:lang w:eastAsia="en-US"/>
        </w:rPr>
      </w:pPr>
      <w:r>
        <w:rPr>
          <w:lang w:eastAsia="en-US"/>
        </w:rPr>
        <w:t xml:space="preserve">{{Artipob}} {{tipob}} </w:t>
      </w:r>
      <w:r w:rsidR="00A32234">
        <w:rPr>
          <w:lang w:eastAsia="en-US"/>
        </w:rPr>
        <w:t xml:space="preserve">{{hospital_min}} </w:t>
      </w:r>
      <w:r w:rsidR="00C84ABD">
        <w:rPr>
          <w:lang w:eastAsia="en-US"/>
        </w:rPr>
        <w:t>es la que peor tasa de hospitales por habitantes presenta</w:t>
      </w:r>
      <w:r w:rsidR="00A32234">
        <w:rPr>
          <w:lang w:eastAsia="en-US"/>
        </w:rPr>
        <w:t xml:space="preserve"> con una tasa de {{tasa_h_min}}</w:t>
      </w:r>
      <w:r w:rsidR="00C84ABD">
        <w:rPr>
          <w:lang w:eastAsia="en-US"/>
        </w:rPr>
        <w:t>; se debe estudiar si estos servicios son actualmente prestados o es viable prestarlos en un futuro desde</w:t>
      </w:r>
      <w:r w:rsidR="00F50EAE">
        <w:rPr>
          <w:lang w:eastAsia="en-US"/>
        </w:rPr>
        <w:t xml:space="preserve"> otros servicios próximos</w:t>
      </w:r>
      <w:r w:rsidR="00C84ABD">
        <w:rPr>
          <w:lang w:eastAsia="en-US"/>
        </w:rPr>
        <w:t>.</w:t>
      </w:r>
      <w:r>
        <w:rPr>
          <w:lang w:eastAsia="en-US"/>
        </w:rPr>
        <w:t xml:space="preserve"> En el otro extremo se sitúa {{Artipob}} {{tipob}} {{hospital_max}} con una  tasa de hospitales por habitante de {{tasa_h_max}}</w:t>
      </w:r>
      <w:r w:rsidR="001A4BEF">
        <w:rPr>
          <w:lang w:eastAsia="en-US"/>
        </w:rPr>
        <w:t>.</w:t>
      </w:r>
    </w:p>
    <w:p w14:paraId="059BDA01" w14:textId="4707120F" w:rsidR="00C84ABD" w:rsidRDefault="00C84ABD" w:rsidP="00C84ABD">
      <w:pPr>
        <w:rPr>
          <w:lang w:eastAsia="en-US"/>
        </w:rPr>
      </w:pPr>
    </w:p>
    <w:p w14:paraId="754C9E0A" w14:textId="7C78B31A" w:rsidR="00C84ABD" w:rsidRDefault="009E4A0E" w:rsidP="00C84ABD">
      <w:pPr>
        <w:rPr>
          <w:color w:val="FF0000"/>
          <w:lang w:eastAsia="en-US"/>
        </w:rPr>
      </w:pPr>
      <w:r>
        <w:rPr>
          <w:color w:val="FF0000"/>
          <w:lang w:eastAsia="en-US"/>
        </w:rPr>
        <w:t>{{imagen3}}</w:t>
      </w:r>
    </w:p>
    <w:p w14:paraId="0DFF2D69" w14:textId="117DD596" w:rsidR="00C84ABD" w:rsidRDefault="00C84ABD" w:rsidP="00C84ABD">
      <w:pPr>
        <w:rPr>
          <w:color w:val="FF0000"/>
          <w:lang w:eastAsia="en-US"/>
        </w:rPr>
      </w:pPr>
    </w:p>
    <w:p w14:paraId="7BFD91C8" w14:textId="72439222" w:rsidR="00C84ABD" w:rsidRDefault="0064031B" w:rsidP="00C84ABD">
      <w:pPr>
        <w:rPr>
          <w:lang w:eastAsia="en-US"/>
        </w:rPr>
      </w:pPr>
      <w:r>
        <w:rPr>
          <w:lang w:eastAsia="en-US"/>
        </w:rPr>
        <w:t xml:space="preserve">{{Artipob}} {{tipob}} {{centro_min}} </w:t>
      </w:r>
      <w:r w:rsidR="00C84ABD">
        <w:rPr>
          <w:lang w:eastAsia="en-US"/>
        </w:rPr>
        <w:t xml:space="preserve"> es</w:t>
      </w:r>
      <w:r>
        <w:rPr>
          <w:lang w:eastAsia="en-US"/>
        </w:rPr>
        <w:t xml:space="preserve"> con {{tasa_c_min}}</w:t>
      </w:r>
      <w:r w:rsidR="00C84ABD">
        <w:rPr>
          <w:lang w:eastAsia="en-US"/>
        </w:rPr>
        <w:t xml:space="preserve"> la que peor tasa de centros de primer nivel por habitantes presenta; se debe estudiar si estos servicios son actualmente prestados o es viable prestarlos en un futuro desde</w:t>
      </w:r>
      <w:r w:rsidR="00F50EAE" w:rsidRPr="00F50EAE">
        <w:rPr>
          <w:lang w:eastAsia="en-US"/>
        </w:rPr>
        <w:t xml:space="preserve"> </w:t>
      </w:r>
      <w:r w:rsidR="00F50EAE">
        <w:rPr>
          <w:lang w:eastAsia="en-US"/>
        </w:rPr>
        <w:t>otros servicios próximos</w:t>
      </w:r>
      <w:r w:rsidR="00C84ABD">
        <w:rPr>
          <w:lang w:eastAsia="en-US"/>
        </w:rPr>
        <w:t>.</w:t>
      </w:r>
      <w:r>
        <w:rPr>
          <w:lang w:eastAsia="en-US"/>
        </w:rPr>
        <w:t xml:space="preserve"> En el polo opuesto se encuentra {{Artipob}} {{tipob}} {{centro_max}} con una tasa de {{tasa_c_max}}</w:t>
      </w:r>
      <w:r w:rsidR="001A4BEF">
        <w:rPr>
          <w:lang w:eastAsia="en-US"/>
        </w:rPr>
        <w:t>.</w:t>
      </w:r>
    </w:p>
    <w:p w14:paraId="23779710" w14:textId="77777777" w:rsidR="00C84ABD" w:rsidRPr="00C84ABD" w:rsidRDefault="00C84ABD" w:rsidP="00C84ABD">
      <w:pPr>
        <w:rPr>
          <w:color w:val="FF0000"/>
          <w:lang w:eastAsia="en-US"/>
        </w:rPr>
      </w:pPr>
    </w:p>
    <w:p w14:paraId="4024F7E7" w14:textId="787E621E" w:rsidR="009E4A0E" w:rsidRDefault="009E4A0E" w:rsidP="009E4A0E">
      <w:pPr>
        <w:rPr>
          <w:color w:val="FF0000"/>
          <w:lang w:eastAsia="en-US"/>
        </w:rPr>
      </w:pPr>
      <w:r>
        <w:rPr>
          <w:color w:val="FF0000"/>
          <w:lang w:eastAsia="en-US"/>
        </w:rPr>
        <w:t>{{imagen4}}</w:t>
      </w:r>
    </w:p>
    <w:p w14:paraId="129E9F7E" w14:textId="6A5964FC" w:rsidR="00C84ABD" w:rsidRDefault="00C84ABD" w:rsidP="00C84ABD">
      <w:pPr>
        <w:rPr>
          <w:lang w:eastAsia="en-US"/>
        </w:rPr>
      </w:pPr>
    </w:p>
    <w:p w14:paraId="7698CB7D" w14:textId="10C1FCD1" w:rsidR="008A1045" w:rsidRDefault="008A1045" w:rsidP="00C84ABD">
      <w:pPr>
        <w:rPr>
          <w:rFonts w:cstheme="majorHAnsi"/>
          <w:sz w:val="22"/>
          <w:szCs w:val="22"/>
          <w:lang w:val="fr-FR"/>
        </w:rPr>
      </w:pPr>
      <w:r>
        <w:rPr>
          <w:lang w:eastAsia="en-US"/>
        </w:rPr>
        <w:t>En</w:t>
      </w:r>
      <w:r w:rsidR="0098711A">
        <w:rPr>
          <w:lang w:eastAsia="en-US"/>
        </w:rPr>
        <w:t xml:space="preserve"> {{Artipo}} {{tipo}}</w:t>
      </w:r>
      <w:r w:rsidR="00F50EAE">
        <w:rPr>
          <w:rFonts w:cstheme="majorHAnsi"/>
          <w:sz w:val="22"/>
          <w:szCs w:val="22"/>
          <w:lang w:val="fr-FR"/>
        </w:rPr>
        <w:t xml:space="preserve"> {{zona}} </w:t>
      </w:r>
      <w:r>
        <w:rPr>
          <w:rFonts w:cstheme="majorHAnsi"/>
          <w:sz w:val="22"/>
          <w:szCs w:val="22"/>
          <w:lang w:val="fr-FR"/>
        </w:rPr>
        <w:t>deben reforzarse los siguientes servicios al estar presentes o ser muy escasos en la actualidad :</w:t>
      </w:r>
    </w:p>
    <w:p w14:paraId="2D24BC2A" w14:textId="77777777" w:rsidR="008A1045" w:rsidRPr="00B2551D" w:rsidRDefault="008A1045" w:rsidP="008A1045">
      <w:pPr>
        <w:rPr>
          <w:color w:val="FF0000"/>
          <w:lang w:eastAsia="en-US"/>
        </w:rPr>
      </w:pPr>
      <w:r w:rsidRPr="008A1045">
        <w:rPr>
          <w:rFonts w:cstheme="majorHAnsi"/>
          <w:sz w:val="16"/>
          <w:szCs w:val="16"/>
          <w:lang w:val="fr-FR"/>
        </w:rPr>
        <w:t>(Podríamos añadir esta información cuando la tuviesemos disponible)</w:t>
      </w:r>
    </w:p>
    <w:p w14:paraId="1928F905" w14:textId="77777777" w:rsidR="008A1045" w:rsidRDefault="008A1045" w:rsidP="00C84ABD">
      <w:pPr>
        <w:rPr>
          <w:lang w:eastAsia="en-US"/>
        </w:rPr>
      </w:pPr>
    </w:p>
    <w:p w14:paraId="7A568ED5" w14:textId="77777777" w:rsidR="00C84ABD" w:rsidRPr="00C84ABD" w:rsidRDefault="00C84ABD" w:rsidP="00C84ABD">
      <w:pPr>
        <w:rPr>
          <w:lang w:eastAsia="en-US"/>
        </w:rPr>
      </w:pPr>
    </w:p>
    <w:p w14:paraId="0CD667EE" w14:textId="5A633B10" w:rsidR="00D9343F" w:rsidRPr="00E8189B" w:rsidRDefault="00D9343F" w:rsidP="00C84ABD">
      <w:pPr>
        <w:pStyle w:val="Prrafodelista"/>
        <w:widowControl w:val="0"/>
        <w:ind w:left="-709"/>
        <w:rPr>
          <w:sz w:val="22"/>
          <w:szCs w:val="22"/>
          <w:lang w:val="fr-FR"/>
        </w:rPr>
      </w:pPr>
    </w:p>
    <w:sectPr w:rsidR="00D9343F" w:rsidRPr="00E8189B" w:rsidSect="002543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2552" w:right="1134" w:bottom="1985" w:left="1418" w:header="68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5D225" w14:textId="77777777" w:rsidR="004771FF" w:rsidRDefault="004771FF">
      <w:r>
        <w:separator/>
      </w:r>
    </w:p>
  </w:endnote>
  <w:endnote w:type="continuationSeparator" w:id="0">
    <w:p w14:paraId="0316C1F9" w14:textId="77777777" w:rsidR="004771FF" w:rsidRDefault="00477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antGarde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Univers LT Std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 Stone Sans Std 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OIGBE N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JKP F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JKO E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DDJ F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egrita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utura Com Book">
    <w:altName w:val="Futura Com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BF4CD" w14:textId="77777777" w:rsidR="003B0B7D" w:rsidRDefault="003B0B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4170157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sz w:val="18"/>
        <w:szCs w:val="18"/>
      </w:rPr>
    </w:sdtEndPr>
    <w:sdtContent>
      <w:p w14:paraId="30ED1F97" w14:textId="77777777" w:rsidR="00A81A5B" w:rsidRDefault="00A81A5B" w:rsidP="00A81A5B">
        <w:pPr>
          <w:widowControl w:val="0"/>
          <w:autoSpaceDE w:val="0"/>
          <w:autoSpaceDN w:val="0"/>
          <w:adjustRightInd w:val="0"/>
          <w:spacing w:line="235" w:lineRule="exact"/>
          <w:ind w:right="-36"/>
          <w:jc w:val="center"/>
          <w:rPr>
            <w:rFonts w:asciiTheme="majorHAnsi" w:hAnsiTheme="majorHAnsi" w:cstheme="majorHAnsi"/>
            <w:color w:val="7F7F7F"/>
            <w:spacing w:val="-1"/>
            <w:position w:val="1"/>
            <w:sz w:val="18"/>
            <w:szCs w:val="18"/>
            <w:lang w:val="fr-FR"/>
          </w:rPr>
        </w:pPr>
        <w:r w:rsidRPr="00D83955">
          <w:rPr>
            <w:rFonts w:asciiTheme="majorHAnsi" w:hAnsiTheme="majorHAnsi" w:cstheme="majorHAnsi"/>
            <w:color w:val="7F7F7F"/>
            <w:spacing w:val="-1"/>
            <w:position w:val="1"/>
            <w:sz w:val="18"/>
            <w:szCs w:val="18"/>
            <w:lang w:val="fr-FR"/>
          </w:rPr>
          <w:t>SIMALGA INTERNACIONAL</w:t>
        </w:r>
      </w:p>
      <w:p w14:paraId="13E1BC59" w14:textId="103A0D4E" w:rsidR="00A81A5B" w:rsidRDefault="00A81A5B" w:rsidP="00A81A5B">
        <w:pPr>
          <w:widowControl w:val="0"/>
          <w:autoSpaceDE w:val="0"/>
          <w:autoSpaceDN w:val="0"/>
          <w:adjustRightInd w:val="0"/>
          <w:spacing w:line="235" w:lineRule="exact"/>
          <w:ind w:right="-36"/>
          <w:jc w:val="center"/>
          <w:rPr>
            <w:rFonts w:asciiTheme="majorHAnsi" w:hAnsiTheme="majorHAnsi" w:cstheme="majorHAnsi"/>
            <w:noProof/>
            <w:color w:val="808080" w:themeColor="background1" w:themeShade="80"/>
            <w:sz w:val="18"/>
            <w:szCs w:val="18"/>
          </w:rPr>
        </w:pPr>
        <w:r w:rsidRPr="00A81A5B">
          <w:rPr>
            <w:rFonts w:asciiTheme="majorHAnsi" w:hAnsiTheme="majorHAnsi" w:cstheme="majorHAnsi"/>
            <w:noProof/>
            <w:color w:val="808080" w:themeColor="background1" w:themeShade="80"/>
            <w:sz w:val="18"/>
            <w:szCs w:val="18"/>
          </w:rPr>
          <w:t xml:space="preserve">INFORME DE COBERTURA Y ESPECIALIDADES SANITARIAS </w:t>
        </w:r>
        <w:r w:rsidR="00BB1292">
          <w:rPr>
            <w:rFonts w:asciiTheme="majorHAnsi" w:hAnsiTheme="majorHAnsi" w:cstheme="majorHAnsi"/>
            <w:noProof/>
            <w:color w:val="808080" w:themeColor="background1" w:themeShade="80"/>
            <w:sz w:val="18"/>
            <w:szCs w:val="18"/>
          </w:rPr>
          <w:t xml:space="preserve">EN </w:t>
        </w:r>
        <w:r w:rsidRPr="00A81A5B">
          <w:rPr>
            <w:rFonts w:asciiTheme="majorHAnsi" w:hAnsiTheme="majorHAnsi" w:cstheme="majorHAnsi"/>
            <w:noProof/>
            <w:color w:val="808080" w:themeColor="background1" w:themeShade="80"/>
            <w:sz w:val="18"/>
            <w:szCs w:val="18"/>
          </w:rPr>
          <w:t xml:space="preserve"> </w:t>
        </w:r>
        <w:r w:rsidR="003B0B7D">
          <w:rPr>
            <w:rFonts w:asciiTheme="majorHAnsi" w:hAnsiTheme="majorHAnsi" w:cstheme="majorHAnsi"/>
            <w:noProof/>
            <w:color w:val="808080" w:themeColor="background1" w:themeShade="80"/>
            <w:sz w:val="18"/>
            <w:szCs w:val="18"/>
          </w:rPr>
          <w:t>{{ZONA}}</w:t>
        </w:r>
      </w:p>
      <w:p w14:paraId="2D37B884" w14:textId="7775940A" w:rsidR="00296037" w:rsidRPr="00A81A5B" w:rsidRDefault="00A81A5B" w:rsidP="00A81A5B">
        <w:pPr>
          <w:widowControl w:val="0"/>
          <w:autoSpaceDE w:val="0"/>
          <w:autoSpaceDN w:val="0"/>
          <w:adjustRightInd w:val="0"/>
          <w:spacing w:line="235" w:lineRule="exact"/>
          <w:ind w:right="-36"/>
          <w:jc w:val="center"/>
          <w:rPr>
            <w:color w:val="808080" w:themeColor="background1" w:themeShade="80"/>
            <w:sz w:val="18"/>
            <w:szCs w:val="18"/>
            <w:lang w:val="fr-FR"/>
          </w:rPr>
        </w:pPr>
        <w:r>
          <w:rPr>
            <w:rFonts w:asciiTheme="majorHAnsi" w:hAnsiTheme="majorHAnsi" w:cstheme="majorHAnsi"/>
            <w:noProof/>
            <w:color w:val="808080" w:themeColor="background1" w:themeShade="80"/>
            <w:sz w:val="18"/>
            <w:szCs w:val="18"/>
          </w:rPr>
          <w:t>SERVICIO NACIONAL DE SALUD</w:t>
        </w:r>
      </w:p>
      <w:p w14:paraId="150CE341" w14:textId="66B704CD" w:rsidR="00296037" w:rsidRPr="00FC2BB5" w:rsidRDefault="00296037" w:rsidP="00A81A5B">
        <w:pPr>
          <w:pStyle w:val="Piedepgina"/>
          <w:jc w:val="right"/>
          <w:rPr>
            <w:rFonts w:asciiTheme="majorHAnsi" w:hAnsiTheme="majorHAnsi" w:cstheme="majorHAnsi"/>
            <w:sz w:val="18"/>
            <w:szCs w:val="18"/>
          </w:rPr>
        </w:pPr>
        <w:r w:rsidRPr="00757F74">
          <w:rPr>
            <w:rFonts w:asciiTheme="majorHAnsi" w:hAnsiTheme="majorHAnsi" w:cstheme="majorHAnsi"/>
            <w:sz w:val="18"/>
            <w:szCs w:val="18"/>
          </w:rPr>
          <w:fldChar w:fldCharType="begin"/>
        </w:r>
        <w:r w:rsidRPr="00757F74">
          <w:rPr>
            <w:rFonts w:asciiTheme="majorHAnsi" w:hAnsiTheme="majorHAnsi" w:cstheme="majorHAnsi"/>
            <w:sz w:val="18"/>
            <w:szCs w:val="18"/>
          </w:rPr>
          <w:instrText>PAGE   \* MERGEFORMAT</w:instrText>
        </w:r>
        <w:r w:rsidRPr="00757F74">
          <w:rPr>
            <w:rFonts w:asciiTheme="majorHAnsi" w:hAnsiTheme="majorHAnsi" w:cstheme="majorHAnsi"/>
            <w:sz w:val="18"/>
            <w:szCs w:val="18"/>
          </w:rPr>
          <w:fldChar w:fldCharType="separate"/>
        </w:r>
        <w:r w:rsidRPr="00757F74">
          <w:rPr>
            <w:rFonts w:asciiTheme="majorHAnsi" w:hAnsiTheme="majorHAnsi" w:cstheme="majorHAnsi"/>
            <w:sz w:val="18"/>
            <w:szCs w:val="18"/>
          </w:rPr>
          <w:t>1</w:t>
        </w:r>
        <w:r w:rsidRPr="00757F74">
          <w:rPr>
            <w:rFonts w:asciiTheme="majorHAnsi" w:hAnsiTheme="majorHAnsi" w:cstheme="majorHAnsi"/>
            <w:sz w:val="18"/>
            <w:szCs w:val="18"/>
          </w:rPr>
          <w:fldChar w:fldCharType="end"/>
        </w:r>
      </w:p>
    </w:sdtContent>
  </w:sdt>
  <w:p w14:paraId="0DCE12A9" w14:textId="77777777" w:rsidR="00296037" w:rsidRDefault="0029603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078FB" w14:textId="2BA018EC" w:rsidR="00296037" w:rsidRDefault="00296037" w:rsidP="00A81A5B">
    <w:pPr>
      <w:widowControl w:val="0"/>
      <w:autoSpaceDE w:val="0"/>
      <w:autoSpaceDN w:val="0"/>
      <w:adjustRightInd w:val="0"/>
      <w:spacing w:line="235" w:lineRule="exact"/>
      <w:ind w:right="-36"/>
      <w:jc w:val="center"/>
      <w:rPr>
        <w:rFonts w:asciiTheme="majorHAnsi" w:hAnsiTheme="majorHAnsi" w:cstheme="majorHAnsi"/>
        <w:color w:val="7F7F7F"/>
        <w:spacing w:val="-1"/>
        <w:position w:val="1"/>
        <w:sz w:val="18"/>
        <w:szCs w:val="18"/>
        <w:lang w:val="fr-FR"/>
      </w:rPr>
    </w:pPr>
    <w:r w:rsidRPr="00D83955">
      <w:rPr>
        <w:rFonts w:asciiTheme="majorHAnsi" w:hAnsiTheme="majorHAnsi" w:cstheme="majorHAnsi"/>
        <w:color w:val="7F7F7F"/>
        <w:spacing w:val="-1"/>
        <w:position w:val="1"/>
        <w:sz w:val="18"/>
        <w:szCs w:val="18"/>
        <w:lang w:val="fr-FR"/>
      </w:rPr>
      <w:t>SIMALGA INTERNACIONAL</w:t>
    </w:r>
  </w:p>
  <w:p w14:paraId="37E8DE0A" w14:textId="510AAE12" w:rsidR="00A81A5B" w:rsidRDefault="00A81A5B" w:rsidP="00A81A5B">
    <w:pPr>
      <w:widowControl w:val="0"/>
      <w:autoSpaceDE w:val="0"/>
      <w:autoSpaceDN w:val="0"/>
      <w:adjustRightInd w:val="0"/>
      <w:spacing w:line="235" w:lineRule="exact"/>
      <w:ind w:right="-36"/>
      <w:jc w:val="center"/>
      <w:rPr>
        <w:rFonts w:asciiTheme="majorHAnsi" w:hAnsiTheme="majorHAnsi" w:cstheme="majorHAnsi"/>
        <w:noProof/>
        <w:color w:val="808080" w:themeColor="background1" w:themeShade="80"/>
        <w:sz w:val="18"/>
        <w:szCs w:val="18"/>
      </w:rPr>
    </w:pPr>
    <w:r w:rsidRPr="00A81A5B">
      <w:rPr>
        <w:rFonts w:asciiTheme="majorHAnsi" w:hAnsiTheme="majorHAnsi" w:cstheme="majorHAnsi"/>
        <w:noProof/>
        <w:color w:val="808080" w:themeColor="background1" w:themeShade="80"/>
        <w:sz w:val="18"/>
        <w:szCs w:val="18"/>
      </w:rPr>
      <w:t xml:space="preserve">INFORME DE COBERTURA Y ESPECIALIDADES SANITARIAS </w:t>
    </w:r>
    <w:r w:rsidR="00BB1292">
      <w:rPr>
        <w:rFonts w:asciiTheme="majorHAnsi" w:hAnsiTheme="majorHAnsi" w:cstheme="majorHAnsi"/>
        <w:noProof/>
        <w:color w:val="808080" w:themeColor="background1" w:themeShade="80"/>
        <w:sz w:val="18"/>
        <w:szCs w:val="18"/>
      </w:rPr>
      <w:t>EN</w:t>
    </w:r>
    <w:r w:rsidRPr="00A81A5B">
      <w:rPr>
        <w:rFonts w:asciiTheme="majorHAnsi" w:hAnsiTheme="majorHAnsi" w:cstheme="majorHAnsi"/>
        <w:noProof/>
        <w:color w:val="808080" w:themeColor="background1" w:themeShade="80"/>
        <w:sz w:val="18"/>
        <w:szCs w:val="18"/>
      </w:rPr>
      <w:t xml:space="preserve"> </w:t>
    </w:r>
    <w:r w:rsidR="004F20A2">
      <w:rPr>
        <w:rFonts w:asciiTheme="majorHAnsi" w:hAnsiTheme="majorHAnsi" w:cstheme="majorHAnsi"/>
        <w:noProof/>
        <w:color w:val="808080" w:themeColor="background1" w:themeShade="80"/>
        <w:sz w:val="18"/>
        <w:szCs w:val="18"/>
      </w:rPr>
      <w:t>{{ZONA}}</w:t>
    </w:r>
  </w:p>
  <w:p w14:paraId="2C2CDCD9" w14:textId="316FB933" w:rsidR="00A81A5B" w:rsidRPr="00A81A5B" w:rsidRDefault="00A81A5B" w:rsidP="00A81A5B">
    <w:pPr>
      <w:widowControl w:val="0"/>
      <w:autoSpaceDE w:val="0"/>
      <w:autoSpaceDN w:val="0"/>
      <w:adjustRightInd w:val="0"/>
      <w:spacing w:line="235" w:lineRule="exact"/>
      <w:ind w:right="-36"/>
      <w:jc w:val="center"/>
      <w:rPr>
        <w:color w:val="808080" w:themeColor="background1" w:themeShade="80"/>
        <w:sz w:val="18"/>
        <w:szCs w:val="18"/>
        <w:lang w:val="fr-FR"/>
      </w:rPr>
    </w:pPr>
    <w:r>
      <w:rPr>
        <w:rFonts w:asciiTheme="majorHAnsi" w:hAnsiTheme="majorHAnsi" w:cstheme="majorHAnsi"/>
        <w:noProof/>
        <w:color w:val="808080" w:themeColor="background1" w:themeShade="80"/>
        <w:sz w:val="18"/>
        <w:szCs w:val="18"/>
      </w:rPr>
      <w:t>SERVICIO NACIONAL DE SALUD</w:t>
    </w:r>
  </w:p>
  <w:p w14:paraId="46D16B01" w14:textId="77777777" w:rsidR="00296037" w:rsidRPr="0025430A" w:rsidRDefault="00296037">
    <w:pPr>
      <w:pStyle w:val="Piedepgina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9F830" w14:textId="77777777" w:rsidR="004771FF" w:rsidRDefault="004771FF">
      <w:r>
        <w:separator/>
      </w:r>
    </w:p>
  </w:footnote>
  <w:footnote w:type="continuationSeparator" w:id="0">
    <w:p w14:paraId="604037D8" w14:textId="77777777" w:rsidR="004771FF" w:rsidRDefault="00477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BA336" w14:textId="77777777" w:rsidR="003B0B7D" w:rsidRDefault="003B0B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tblInd w:w="-142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4"/>
      <w:gridCol w:w="4819"/>
      <w:gridCol w:w="2693"/>
    </w:tblGrid>
    <w:tr w:rsidR="00A81A5B" w:rsidRPr="00D519AD" w14:paraId="5B19DDD4" w14:textId="77777777" w:rsidTr="00F54520">
      <w:trPr>
        <w:trHeight w:val="835"/>
      </w:trPr>
      <w:tc>
        <w:tcPr>
          <w:tcW w:w="2264" w:type="dxa"/>
          <w:vAlign w:val="center"/>
        </w:tcPr>
        <w:p w14:paraId="416E4D0D" w14:textId="77777777" w:rsidR="00A81A5B" w:rsidRDefault="00A81A5B" w:rsidP="00A81A5B">
          <w:pPr>
            <w:pStyle w:val="Encabezado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A5FF499" wp14:editId="1E37383F">
                <wp:extent cx="1348740" cy="651510"/>
                <wp:effectExtent l="0" t="0" r="3810" b="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740" cy="651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vAlign w:val="center"/>
        </w:tcPr>
        <w:p w14:paraId="3F8ECA6F" w14:textId="569E066A" w:rsidR="00A81A5B" w:rsidRPr="00F17A8C" w:rsidRDefault="00A81A5B" w:rsidP="00A81A5B">
          <w:pPr>
            <w:pStyle w:val="Encabezado"/>
            <w:ind w:left="-70"/>
            <w:jc w:val="center"/>
            <w:rPr>
              <w:rFonts w:ascii="Calibri Light" w:hAnsi="Calibri Light"/>
              <w:bCs/>
              <w:color w:val="808080" w:themeColor="background1" w:themeShade="80"/>
              <w:kern w:val="28"/>
              <w:sz w:val="22"/>
              <w:szCs w:val="22"/>
              <w:lang w:val="fr-FR"/>
            </w:rPr>
          </w:pPr>
          <w:r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 xml:space="preserve">INFORME DE COBERTURA Y ESPECIALIDADES SANITARIAS </w:t>
          </w:r>
          <w:r w:rsidR="00BB1292"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 xml:space="preserve">EN </w:t>
          </w:r>
          <w:r w:rsidR="004F20A2"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>{{ZONA}}</w:t>
          </w:r>
        </w:p>
      </w:tc>
      <w:tc>
        <w:tcPr>
          <w:tcW w:w="2693" w:type="dxa"/>
          <w:vAlign w:val="center"/>
        </w:tcPr>
        <w:p w14:paraId="63F8CE94" w14:textId="77777777" w:rsidR="00A81A5B" w:rsidRDefault="00A81A5B" w:rsidP="00A81A5B">
          <w:pPr>
            <w:pStyle w:val="Encabezado"/>
            <w:ind w:left="-70"/>
            <w:jc w:val="center"/>
            <w:rPr>
              <w:rFonts w:ascii="Calibri Light" w:hAnsi="Calibri Light"/>
              <w:bCs/>
              <w:color w:val="003399"/>
              <w:kern w:val="28"/>
              <w:sz w:val="22"/>
              <w:szCs w:val="22"/>
              <w:lang w:val="fr-FR"/>
            </w:rPr>
          </w:pPr>
          <w:r w:rsidRPr="00951EFF">
            <w:rPr>
              <w:rFonts w:ascii="Calibri Light" w:hAnsi="Calibri Light"/>
              <w:bCs/>
              <w:noProof/>
              <w:color w:val="003399"/>
              <w:kern w:val="28"/>
              <w:sz w:val="22"/>
              <w:szCs w:val="22"/>
              <w:lang w:val="fr-FR" w:eastAsia="fr-FR"/>
            </w:rPr>
            <w:drawing>
              <wp:inline distT="0" distB="0" distL="0" distR="0" wp14:anchorId="4775983C" wp14:editId="055E1D5A">
                <wp:extent cx="1630857" cy="411269"/>
                <wp:effectExtent l="0" t="0" r="7620" b="8255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simalga-internacional-03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717" t="20431" r="6884" b="13979"/>
                        <a:stretch/>
                      </pic:blipFill>
                      <pic:spPr bwMode="auto">
                        <a:xfrm>
                          <a:off x="0" y="0"/>
                          <a:ext cx="1648847" cy="4158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C9CA9A" w14:textId="77777777" w:rsidR="00296037" w:rsidRPr="00C21BB2" w:rsidRDefault="00296037">
    <w:pPr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tblInd w:w="-142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4"/>
      <w:gridCol w:w="4819"/>
      <w:gridCol w:w="2693"/>
    </w:tblGrid>
    <w:tr w:rsidR="00296037" w:rsidRPr="00D519AD" w14:paraId="485ACFDA" w14:textId="77777777" w:rsidTr="2169BBDA">
      <w:trPr>
        <w:trHeight w:val="835"/>
      </w:trPr>
      <w:tc>
        <w:tcPr>
          <w:tcW w:w="2264" w:type="dxa"/>
          <w:vAlign w:val="center"/>
        </w:tcPr>
        <w:p w14:paraId="18628D99" w14:textId="12223D0C" w:rsidR="00296037" w:rsidRDefault="00F27415" w:rsidP="0025430A">
          <w:pPr>
            <w:pStyle w:val="Encabezado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68CA2D7" wp14:editId="5494F1E3">
                <wp:extent cx="1348740" cy="651510"/>
                <wp:effectExtent l="0" t="0" r="381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740" cy="651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vAlign w:val="center"/>
        </w:tcPr>
        <w:p w14:paraId="17DED471" w14:textId="50521419" w:rsidR="00296037" w:rsidRPr="00F17A8C" w:rsidRDefault="00F27415" w:rsidP="0025430A">
          <w:pPr>
            <w:pStyle w:val="Encabezado"/>
            <w:ind w:left="-70"/>
            <w:jc w:val="center"/>
            <w:rPr>
              <w:rFonts w:ascii="Calibri Light" w:hAnsi="Calibri Light"/>
              <w:bCs/>
              <w:color w:val="808080" w:themeColor="background1" w:themeShade="80"/>
              <w:kern w:val="28"/>
              <w:sz w:val="22"/>
              <w:szCs w:val="22"/>
              <w:lang w:val="fr-FR"/>
            </w:rPr>
          </w:pPr>
          <w:r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 xml:space="preserve">INFORME </w:t>
          </w:r>
          <w:r w:rsidR="00A81A5B"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 xml:space="preserve">DE COBERTURA Y ESPECIALIDADES SANITARIAS </w:t>
          </w:r>
          <w:r w:rsidR="00BB1292"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>EN</w:t>
          </w:r>
          <w:r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 xml:space="preserve"> </w:t>
          </w:r>
          <w:r w:rsidR="004F20A2"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>{{ZONA}}</w:t>
          </w:r>
        </w:p>
      </w:tc>
      <w:tc>
        <w:tcPr>
          <w:tcW w:w="2693" w:type="dxa"/>
          <w:vAlign w:val="center"/>
        </w:tcPr>
        <w:p w14:paraId="5A88ACD2" w14:textId="77777777" w:rsidR="00296037" w:rsidRDefault="00296037" w:rsidP="0025430A">
          <w:pPr>
            <w:pStyle w:val="Encabezado"/>
            <w:ind w:left="-70"/>
            <w:jc w:val="center"/>
            <w:rPr>
              <w:rFonts w:ascii="Calibri Light" w:hAnsi="Calibri Light"/>
              <w:bCs/>
              <w:color w:val="003399"/>
              <w:kern w:val="28"/>
              <w:sz w:val="22"/>
              <w:szCs w:val="22"/>
              <w:lang w:val="fr-FR"/>
            </w:rPr>
          </w:pPr>
          <w:r w:rsidRPr="00951EFF">
            <w:rPr>
              <w:rFonts w:ascii="Calibri Light" w:hAnsi="Calibri Light"/>
              <w:bCs/>
              <w:noProof/>
              <w:color w:val="003399"/>
              <w:kern w:val="28"/>
              <w:sz w:val="22"/>
              <w:szCs w:val="22"/>
              <w:lang w:val="fr-FR" w:eastAsia="fr-FR"/>
            </w:rPr>
            <w:drawing>
              <wp:inline distT="0" distB="0" distL="0" distR="0" wp14:anchorId="4374A220" wp14:editId="6C7C8502">
                <wp:extent cx="1630857" cy="411269"/>
                <wp:effectExtent l="0" t="0" r="7620" b="8255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simalga-internacional-03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717" t="20431" r="6884" b="13979"/>
                        <a:stretch/>
                      </pic:blipFill>
                      <pic:spPr bwMode="auto">
                        <a:xfrm>
                          <a:off x="0" y="0"/>
                          <a:ext cx="1648847" cy="4158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070DF328" w14:textId="77777777" w:rsidR="00296037" w:rsidRDefault="002960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D0"/>
      </v:shape>
    </w:pict>
  </w:numPicBullet>
  <w:abstractNum w:abstractNumId="0" w15:restartNumberingAfterBreak="0">
    <w:nsid w:val="FFFFFF89"/>
    <w:multiLevelType w:val="singleLevel"/>
    <w:tmpl w:val="3F5E475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21E48BFC"/>
    <w:lvl w:ilvl="0">
      <w:numFmt w:val="decimal"/>
      <w:pStyle w:val="Vieta2"/>
      <w:lvlText w:val="*"/>
      <w:lvlJc w:val="left"/>
    </w:lvl>
  </w:abstractNum>
  <w:abstractNum w:abstractNumId="2" w15:restartNumberingAfterBreak="0">
    <w:nsid w:val="084E4E98"/>
    <w:multiLevelType w:val="hybridMultilevel"/>
    <w:tmpl w:val="BF2EBDC8"/>
    <w:lvl w:ilvl="0" w:tplc="F410B2F6">
      <w:start w:val="1"/>
      <w:numFmt w:val="bullet"/>
      <w:pStyle w:val="Listaconvietas4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F5ADD78">
      <w:numFmt w:val="decimal"/>
      <w:lvlText w:val=""/>
      <w:lvlJc w:val="left"/>
    </w:lvl>
    <w:lvl w:ilvl="2" w:tplc="CD6C1F38">
      <w:numFmt w:val="decimal"/>
      <w:lvlText w:val=""/>
      <w:lvlJc w:val="left"/>
    </w:lvl>
    <w:lvl w:ilvl="3" w:tplc="31001D5A">
      <w:numFmt w:val="decimal"/>
      <w:lvlText w:val=""/>
      <w:lvlJc w:val="left"/>
    </w:lvl>
    <w:lvl w:ilvl="4" w:tplc="45926568">
      <w:numFmt w:val="decimal"/>
      <w:lvlText w:val=""/>
      <w:lvlJc w:val="left"/>
    </w:lvl>
    <w:lvl w:ilvl="5" w:tplc="E7788CAE">
      <w:numFmt w:val="decimal"/>
      <w:lvlText w:val=""/>
      <w:lvlJc w:val="left"/>
    </w:lvl>
    <w:lvl w:ilvl="6" w:tplc="95AA175A">
      <w:numFmt w:val="decimal"/>
      <w:lvlText w:val=""/>
      <w:lvlJc w:val="left"/>
    </w:lvl>
    <w:lvl w:ilvl="7" w:tplc="201668B8">
      <w:numFmt w:val="decimal"/>
      <w:lvlText w:val=""/>
      <w:lvlJc w:val="left"/>
    </w:lvl>
    <w:lvl w:ilvl="8" w:tplc="DB48E12E">
      <w:numFmt w:val="decimal"/>
      <w:lvlText w:val=""/>
      <w:lvlJc w:val="left"/>
    </w:lvl>
  </w:abstractNum>
  <w:abstractNum w:abstractNumId="3" w15:restartNumberingAfterBreak="0">
    <w:nsid w:val="103167F3"/>
    <w:multiLevelType w:val="hybridMultilevel"/>
    <w:tmpl w:val="B4E2D21A"/>
    <w:lvl w:ilvl="0" w:tplc="A344DBC6">
      <w:start w:val="1"/>
      <w:numFmt w:val="bullet"/>
      <w:pStyle w:val="Listaconvietas2"/>
      <w:lvlText w:val="-"/>
      <w:lvlJc w:val="left"/>
      <w:pPr>
        <w:tabs>
          <w:tab w:val="num" w:pos="643"/>
        </w:tabs>
        <w:ind w:left="643" w:hanging="360"/>
      </w:pPr>
      <w:rPr>
        <w:rFonts w:ascii="Times New Roman" w:hAnsi="Times New Roman" w:hint="default"/>
      </w:rPr>
    </w:lvl>
    <w:lvl w:ilvl="1" w:tplc="BE6CE07A">
      <w:numFmt w:val="decimal"/>
      <w:lvlText w:val=""/>
      <w:lvlJc w:val="left"/>
    </w:lvl>
    <w:lvl w:ilvl="2" w:tplc="361C5816">
      <w:numFmt w:val="decimal"/>
      <w:lvlText w:val=""/>
      <w:lvlJc w:val="left"/>
    </w:lvl>
    <w:lvl w:ilvl="3" w:tplc="B980EB2E">
      <w:numFmt w:val="decimal"/>
      <w:lvlText w:val=""/>
      <w:lvlJc w:val="left"/>
    </w:lvl>
    <w:lvl w:ilvl="4" w:tplc="FE1E4B0C">
      <w:numFmt w:val="decimal"/>
      <w:lvlText w:val=""/>
      <w:lvlJc w:val="left"/>
    </w:lvl>
    <w:lvl w:ilvl="5" w:tplc="8AD489A4">
      <w:numFmt w:val="decimal"/>
      <w:lvlText w:val=""/>
      <w:lvlJc w:val="left"/>
    </w:lvl>
    <w:lvl w:ilvl="6" w:tplc="CFD8386A">
      <w:numFmt w:val="decimal"/>
      <w:lvlText w:val=""/>
      <w:lvlJc w:val="left"/>
    </w:lvl>
    <w:lvl w:ilvl="7" w:tplc="ADC847D8">
      <w:numFmt w:val="decimal"/>
      <w:lvlText w:val=""/>
      <w:lvlJc w:val="left"/>
    </w:lvl>
    <w:lvl w:ilvl="8" w:tplc="8FBC93E6">
      <w:numFmt w:val="decimal"/>
      <w:lvlText w:val=""/>
      <w:lvlJc w:val="left"/>
    </w:lvl>
  </w:abstractNum>
  <w:abstractNum w:abstractNumId="4" w15:restartNumberingAfterBreak="0">
    <w:nsid w:val="14664CD7"/>
    <w:multiLevelType w:val="hybridMultilevel"/>
    <w:tmpl w:val="2000260C"/>
    <w:lvl w:ilvl="0" w:tplc="44723B1E">
      <w:start w:val="1"/>
      <w:numFmt w:val="decimal"/>
      <w:pStyle w:val="TDC3"/>
      <w:lvlText w:val="%1."/>
      <w:lvlJc w:val="left"/>
      <w:pPr>
        <w:ind w:left="720" w:hanging="360"/>
      </w:pPr>
      <w:rPr>
        <w:rFonts w:hint="default"/>
      </w:rPr>
    </w:lvl>
    <w:lvl w:ilvl="1" w:tplc="4A74BDB6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 w:tplc="7B3ABB2E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plc="76F65A62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 w:tplc="F760A606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plc="ABC08CF6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 w:tplc="5F18A56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plc="C09A7C48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 w:tplc="3CE2FE26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69464EB"/>
    <w:multiLevelType w:val="hybridMultilevel"/>
    <w:tmpl w:val="BD0AB0BE"/>
    <w:lvl w:ilvl="0" w:tplc="6660F984">
      <w:start w:val="1"/>
      <w:numFmt w:val="bullet"/>
      <w:lvlText w:val="-"/>
      <w:lvlJc w:val="left"/>
      <w:pPr>
        <w:ind w:left="1774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B6609F"/>
    <w:multiLevelType w:val="hybridMultilevel"/>
    <w:tmpl w:val="083E8CAA"/>
    <w:lvl w:ilvl="0" w:tplc="DFF0B03A">
      <w:start w:val="1"/>
      <w:numFmt w:val="bullet"/>
      <w:pStyle w:val="EstiloEstiloTtulo1SubrayadoArialNegrita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A0003">
      <w:start w:val="1"/>
      <w:numFmt w:val="bullet"/>
      <w:pStyle w:val="EstiloTtulo211ptSinCursiva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20C3"/>
    <w:multiLevelType w:val="hybridMultilevel"/>
    <w:tmpl w:val="73AC092A"/>
    <w:lvl w:ilvl="0" w:tplc="C9E29AB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C645EF"/>
    <w:multiLevelType w:val="hybridMultilevel"/>
    <w:tmpl w:val="1E6EB0CC"/>
    <w:lvl w:ilvl="0" w:tplc="ABCADEAE">
      <w:start w:val="1"/>
      <w:numFmt w:val="bullet"/>
      <w:pStyle w:val="a2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4B2AD9F0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5970B33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10C2589E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39E67644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AC00287C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72082C14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614AAD70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32B24662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39721339"/>
    <w:multiLevelType w:val="multilevel"/>
    <w:tmpl w:val="BD22420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B903636"/>
    <w:multiLevelType w:val="hybridMultilevel"/>
    <w:tmpl w:val="EDFC6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46DED"/>
    <w:multiLevelType w:val="hybridMultilevel"/>
    <w:tmpl w:val="CE52AFCA"/>
    <w:lvl w:ilvl="0" w:tplc="75A2688C">
      <w:start w:val="1"/>
      <w:numFmt w:val="decimal"/>
      <w:pStyle w:val="Estilo1"/>
      <w:lvlText w:val="%1."/>
      <w:lvlJc w:val="left"/>
      <w:pPr>
        <w:tabs>
          <w:tab w:val="num" w:pos="720"/>
        </w:tabs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B00B92"/>
    <w:multiLevelType w:val="hybridMultilevel"/>
    <w:tmpl w:val="16F29D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76C33"/>
    <w:multiLevelType w:val="hybridMultilevel"/>
    <w:tmpl w:val="73FE7C66"/>
    <w:lvl w:ilvl="0" w:tplc="D590A64E">
      <w:start w:val="1"/>
      <w:numFmt w:val="bullet"/>
      <w:pStyle w:val="Listaconsangra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91C48DA4">
      <w:numFmt w:val="decimal"/>
      <w:lvlText w:val=""/>
      <w:lvlJc w:val="left"/>
    </w:lvl>
    <w:lvl w:ilvl="2" w:tplc="36B2BDBE">
      <w:numFmt w:val="decimal"/>
      <w:lvlText w:val=""/>
      <w:lvlJc w:val="left"/>
    </w:lvl>
    <w:lvl w:ilvl="3" w:tplc="9698B02E">
      <w:numFmt w:val="decimal"/>
      <w:lvlText w:val=""/>
      <w:lvlJc w:val="left"/>
    </w:lvl>
    <w:lvl w:ilvl="4" w:tplc="738AE86C">
      <w:numFmt w:val="decimal"/>
      <w:lvlText w:val=""/>
      <w:lvlJc w:val="left"/>
    </w:lvl>
    <w:lvl w:ilvl="5" w:tplc="FB848BB4">
      <w:numFmt w:val="decimal"/>
      <w:lvlText w:val=""/>
      <w:lvlJc w:val="left"/>
    </w:lvl>
    <w:lvl w:ilvl="6" w:tplc="F746E4DE">
      <w:numFmt w:val="decimal"/>
      <w:lvlText w:val=""/>
      <w:lvlJc w:val="left"/>
    </w:lvl>
    <w:lvl w:ilvl="7" w:tplc="A17A5980">
      <w:numFmt w:val="decimal"/>
      <w:lvlText w:val=""/>
      <w:lvlJc w:val="left"/>
    </w:lvl>
    <w:lvl w:ilvl="8" w:tplc="0122B0AC">
      <w:numFmt w:val="decimal"/>
      <w:lvlText w:val=""/>
      <w:lvlJc w:val="left"/>
    </w:lvl>
  </w:abstractNum>
  <w:abstractNum w:abstractNumId="14" w15:restartNumberingAfterBreak="0">
    <w:nsid w:val="4C397D26"/>
    <w:multiLevelType w:val="hybridMultilevel"/>
    <w:tmpl w:val="ACD86C76"/>
    <w:lvl w:ilvl="0" w:tplc="AA1A556C">
      <w:start w:val="1"/>
      <w:numFmt w:val="bullet"/>
      <w:pStyle w:val="a3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1" w:tplc="77209096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3AF2AFCC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A5EAB4AC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BE0EDABC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DB68AF62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C69AAAC2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87DA4306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9F8A04B0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DD650DB"/>
    <w:multiLevelType w:val="multilevel"/>
    <w:tmpl w:val="46E0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37F22"/>
    <w:multiLevelType w:val="hybridMultilevel"/>
    <w:tmpl w:val="5E0C6E96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4B56AB0E">
      <w:start w:val="1"/>
      <w:numFmt w:val="bullet"/>
      <w:pStyle w:val="Vieta"/>
      <w:lvlText w:val=""/>
      <w:lvlJc w:val="left"/>
      <w:pPr>
        <w:tabs>
          <w:tab w:val="num" w:pos="2367"/>
        </w:tabs>
        <w:ind w:left="2367" w:hanging="567"/>
      </w:pPr>
      <w:rPr>
        <w:rFonts w:ascii="Symbol" w:hAnsi="Symbol" w:hint="default"/>
        <w:color w:val="auto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CC068E"/>
    <w:multiLevelType w:val="multilevel"/>
    <w:tmpl w:val="3B161D22"/>
    <w:lvl w:ilvl="0">
      <w:start w:val="1"/>
      <w:numFmt w:val="bullet"/>
      <w:pStyle w:val="Listaconvietas5"/>
      <w:lvlText w:val="∙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3E823CE"/>
    <w:multiLevelType w:val="hybridMultilevel"/>
    <w:tmpl w:val="1B481922"/>
    <w:lvl w:ilvl="0" w:tplc="44AAAE0A">
      <w:start w:val="1"/>
      <w:numFmt w:val="bullet"/>
      <w:pStyle w:val="a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687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6F41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D2FC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B4AF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C3E97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DE0B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5AF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282F2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947EF"/>
    <w:multiLevelType w:val="hybridMultilevel"/>
    <w:tmpl w:val="73AC092A"/>
    <w:lvl w:ilvl="0" w:tplc="C9E29AB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CF244B"/>
    <w:multiLevelType w:val="hybridMultilevel"/>
    <w:tmpl w:val="F6DE6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A2E25"/>
    <w:multiLevelType w:val="multilevel"/>
    <w:tmpl w:val="453EEA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22C6C56"/>
    <w:multiLevelType w:val="hybridMultilevel"/>
    <w:tmpl w:val="AA0E4962"/>
    <w:lvl w:ilvl="0" w:tplc="0C0A0001">
      <w:start w:val="1"/>
      <w:numFmt w:val="bullet"/>
      <w:pStyle w:val="guin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E38B1"/>
    <w:multiLevelType w:val="hybridMultilevel"/>
    <w:tmpl w:val="73AC092A"/>
    <w:lvl w:ilvl="0" w:tplc="C9E29AB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82690B"/>
    <w:multiLevelType w:val="hybridMultilevel"/>
    <w:tmpl w:val="73AC092A"/>
    <w:lvl w:ilvl="0" w:tplc="C9E29AB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E90B9B"/>
    <w:multiLevelType w:val="hybridMultilevel"/>
    <w:tmpl w:val="73AC092A"/>
    <w:lvl w:ilvl="0" w:tplc="C9E29AB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404270"/>
    <w:multiLevelType w:val="hybridMultilevel"/>
    <w:tmpl w:val="A4E6A432"/>
    <w:lvl w:ilvl="0" w:tplc="693EE192">
      <w:start w:val="1"/>
      <w:numFmt w:val="bullet"/>
      <w:pStyle w:val="Listaconvietas3"/>
      <w:lvlText w:val="-"/>
      <w:lvlJc w:val="left"/>
      <w:pPr>
        <w:tabs>
          <w:tab w:val="num" w:pos="926"/>
        </w:tabs>
        <w:ind w:left="926" w:hanging="360"/>
      </w:pPr>
      <w:rPr>
        <w:rFonts w:ascii="Times New Roman" w:hAnsi="Times New Roman" w:hint="default"/>
      </w:rPr>
    </w:lvl>
    <w:lvl w:ilvl="1" w:tplc="1AA21C38">
      <w:numFmt w:val="decimal"/>
      <w:lvlText w:val=""/>
      <w:lvlJc w:val="left"/>
    </w:lvl>
    <w:lvl w:ilvl="2" w:tplc="D4F2FA44">
      <w:numFmt w:val="decimal"/>
      <w:lvlText w:val=""/>
      <w:lvlJc w:val="left"/>
    </w:lvl>
    <w:lvl w:ilvl="3" w:tplc="BEB47852">
      <w:numFmt w:val="decimal"/>
      <w:lvlText w:val=""/>
      <w:lvlJc w:val="left"/>
    </w:lvl>
    <w:lvl w:ilvl="4" w:tplc="8364187E">
      <w:numFmt w:val="decimal"/>
      <w:lvlText w:val=""/>
      <w:lvlJc w:val="left"/>
    </w:lvl>
    <w:lvl w:ilvl="5" w:tplc="0A76D18E">
      <w:numFmt w:val="decimal"/>
      <w:lvlText w:val=""/>
      <w:lvlJc w:val="left"/>
    </w:lvl>
    <w:lvl w:ilvl="6" w:tplc="BCDA885E">
      <w:numFmt w:val="decimal"/>
      <w:lvlText w:val=""/>
      <w:lvlJc w:val="left"/>
    </w:lvl>
    <w:lvl w:ilvl="7" w:tplc="1F60044C">
      <w:numFmt w:val="decimal"/>
      <w:lvlText w:val=""/>
      <w:lvlJc w:val="left"/>
    </w:lvl>
    <w:lvl w:ilvl="8" w:tplc="45F2B04A">
      <w:numFmt w:val="decimal"/>
      <w:lvlText w:val=""/>
      <w:lvlJc w:val="left"/>
    </w:lvl>
  </w:abstractNum>
  <w:abstractNum w:abstractNumId="27" w15:restartNumberingAfterBreak="0">
    <w:nsid w:val="7C4816F4"/>
    <w:multiLevelType w:val="hybridMultilevel"/>
    <w:tmpl w:val="54769492"/>
    <w:lvl w:ilvl="0" w:tplc="335E21C8">
      <w:start w:val="1"/>
      <w:numFmt w:val="bullet"/>
      <w:pStyle w:val="Listavietas1Car"/>
      <w:lvlText w:val="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</w:rPr>
    </w:lvl>
    <w:lvl w:ilvl="1" w:tplc="6EB21462">
      <w:numFmt w:val="decimal"/>
      <w:lvlText w:val=""/>
      <w:lvlJc w:val="left"/>
    </w:lvl>
    <w:lvl w:ilvl="2" w:tplc="4BC08004">
      <w:numFmt w:val="decimal"/>
      <w:lvlText w:val=""/>
      <w:lvlJc w:val="left"/>
    </w:lvl>
    <w:lvl w:ilvl="3" w:tplc="BC70884E">
      <w:numFmt w:val="decimal"/>
      <w:lvlText w:val=""/>
      <w:lvlJc w:val="left"/>
    </w:lvl>
    <w:lvl w:ilvl="4" w:tplc="9DA08396">
      <w:numFmt w:val="decimal"/>
      <w:lvlText w:val=""/>
      <w:lvlJc w:val="left"/>
    </w:lvl>
    <w:lvl w:ilvl="5" w:tplc="946C882A">
      <w:numFmt w:val="decimal"/>
      <w:lvlText w:val=""/>
      <w:lvlJc w:val="left"/>
    </w:lvl>
    <w:lvl w:ilvl="6" w:tplc="12EA04A8">
      <w:numFmt w:val="decimal"/>
      <w:lvlText w:val=""/>
      <w:lvlJc w:val="left"/>
    </w:lvl>
    <w:lvl w:ilvl="7" w:tplc="E16C79BC">
      <w:numFmt w:val="decimal"/>
      <w:lvlText w:val=""/>
      <w:lvlJc w:val="left"/>
    </w:lvl>
    <w:lvl w:ilvl="8" w:tplc="7E98FBD4">
      <w:numFmt w:val="decimal"/>
      <w:lvlText w:val=""/>
      <w:lvlJc w:val="left"/>
    </w:lvl>
  </w:abstractNum>
  <w:abstractNum w:abstractNumId="28" w15:restartNumberingAfterBreak="0">
    <w:nsid w:val="7E933479"/>
    <w:multiLevelType w:val="hybridMultilevel"/>
    <w:tmpl w:val="E2522970"/>
    <w:lvl w:ilvl="0" w:tplc="2B769856">
      <w:start w:val="1"/>
      <w:numFmt w:val="bullet"/>
      <w:pStyle w:val="TEPGUION"/>
      <w:lvlText w:val="-"/>
      <w:lvlJc w:val="left"/>
      <w:pPr>
        <w:tabs>
          <w:tab w:val="num" w:pos="720"/>
        </w:tabs>
        <w:ind w:left="700" w:hanging="340"/>
      </w:pPr>
      <w:rPr>
        <w:rFonts w:ascii="Times New Roman" w:hAnsi="Times New Roman" w:cs="Times New Roman" w:hint="default"/>
        <w:sz w:val="24"/>
        <w:szCs w:val="24"/>
      </w:rPr>
    </w:lvl>
    <w:lvl w:ilvl="1" w:tplc="88081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EA844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B61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C287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FC6F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0D2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266D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800D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8"/>
  </w:num>
  <w:num w:numId="4">
    <w:abstractNumId w:val="8"/>
  </w:num>
  <w:num w:numId="5">
    <w:abstractNumId w:val="14"/>
  </w:num>
  <w:num w:numId="6">
    <w:abstractNumId w:val="0"/>
  </w:num>
  <w:num w:numId="7">
    <w:abstractNumId w:val="11"/>
  </w:num>
  <w:num w:numId="8">
    <w:abstractNumId w:val="1"/>
    <w:lvlOverride w:ilvl="0">
      <w:lvl w:ilvl="0">
        <w:start w:val="1"/>
        <w:numFmt w:val="bullet"/>
        <w:pStyle w:val="Vieta2"/>
        <w:lvlText w:val="-"/>
        <w:legacy w:legacy="1" w:legacySpace="0" w:legacyIndent="170"/>
        <w:lvlJc w:val="left"/>
        <w:pPr>
          <w:ind w:left="890" w:hanging="170"/>
        </w:pPr>
        <w:rPr>
          <w:rFonts w:ascii="Times New Roman" w:hAnsi="Times New Roman" w:hint="default"/>
        </w:rPr>
      </w:lvl>
    </w:lvlOverride>
  </w:num>
  <w:num w:numId="9">
    <w:abstractNumId w:val="3"/>
  </w:num>
  <w:num w:numId="10">
    <w:abstractNumId w:val="26"/>
  </w:num>
  <w:num w:numId="11">
    <w:abstractNumId w:val="2"/>
  </w:num>
  <w:num w:numId="12">
    <w:abstractNumId w:val="17"/>
  </w:num>
  <w:num w:numId="13">
    <w:abstractNumId w:val="27"/>
  </w:num>
  <w:num w:numId="14">
    <w:abstractNumId w:val="22"/>
  </w:num>
  <w:num w:numId="15">
    <w:abstractNumId w:val="28"/>
  </w:num>
  <w:num w:numId="16">
    <w:abstractNumId w:val="16"/>
  </w:num>
  <w:num w:numId="17">
    <w:abstractNumId w:val="9"/>
  </w:num>
  <w:num w:numId="18">
    <w:abstractNumId w:val="15"/>
  </w:num>
  <w:num w:numId="19">
    <w:abstractNumId w:val="5"/>
  </w:num>
  <w:num w:numId="20">
    <w:abstractNumId w:val="10"/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20"/>
  </w:num>
  <w:num w:numId="27">
    <w:abstractNumId w:val="4"/>
    <w:lvlOverride w:ilvl="0">
      <w:startOverride w:val="3"/>
    </w:lvlOverride>
    <w:lvlOverride w:ilvl="1">
      <w:startOverride w:val="11"/>
    </w:lvlOverride>
  </w:num>
  <w:num w:numId="28">
    <w:abstractNumId w:val="4"/>
    <w:lvlOverride w:ilvl="0">
      <w:startOverride w:val="3"/>
    </w:lvlOverride>
    <w:lvlOverride w:ilvl="1">
      <w:startOverride w:val="11"/>
    </w:lvlOverride>
  </w:num>
  <w:num w:numId="29">
    <w:abstractNumId w:val="4"/>
    <w:lvlOverride w:ilvl="0">
      <w:startOverride w:val="3"/>
    </w:lvlOverride>
    <w:lvlOverride w:ilvl="1">
      <w:startOverride w:val="11"/>
    </w:lvlOverride>
  </w:num>
  <w:num w:numId="30">
    <w:abstractNumId w:val="12"/>
  </w:num>
  <w:num w:numId="31">
    <w:abstractNumId w:val="23"/>
  </w:num>
  <w:num w:numId="32">
    <w:abstractNumId w:val="7"/>
  </w:num>
  <w:num w:numId="33">
    <w:abstractNumId w:val="24"/>
  </w:num>
  <w:num w:numId="34">
    <w:abstractNumId w:val="19"/>
  </w:num>
  <w:num w:numId="35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>
      <o:colormru v:ext="edit" colors="#0b8b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E7C"/>
    <w:rsid w:val="00000CED"/>
    <w:rsid w:val="000011B5"/>
    <w:rsid w:val="00001A68"/>
    <w:rsid w:val="00001FE5"/>
    <w:rsid w:val="000027FB"/>
    <w:rsid w:val="00002900"/>
    <w:rsid w:val="00002CFB"/>
    <w:rsid w:val="00002D4E"/>
    <w:rsid w:val="000036D1"/>
    <w:rsid w:val="00003F5B"/>
    <w:rsid w:val="00004295"/>
    <w:rsid w:val="000043D3"/>
    <w:rsid w:val="000046D2"/>
    <w:rsid w:val="00004A29"/>
    <w:rsid w:val="00005897"/>
    <w:rsid w:val="00005B4B"/>
    <w:rsid w:val="0000678A"/>
    <w:rsid w:val="00007BA1"/>
    <w:rsid w:val="00010923"/>
    <w:rsid w:val="00011C49"/>
    <w:rsid w:val="000120D1"/>
    <w:rsid w:val="00012273"/>
    <w:rsid w:val="0001314A"/>
    <w:rsid w:val="00017F4C"/>
    <w:rsid w:val="00020A62"/>
    <w:rsid w:val="000212EB"/>
    <w:rsid w:val="00021BD7"/>
    <w:rsid w:val="00021C8C"/>
    <w:rsid w:val="00021E7E"/>
    <w:rsid w:val="000224B4"/>
    <w:rsid w:val="00022672"/>
    <w:rsid w:val="000232D9"/>
    <w:rsid w:val="000252BF"/>
    <w:rsid w:val="0002772C"/>
    <w:rsid w:val="00027F69"/>
    <w:rsid w:val="000301E4"/>
    <w:rsid w:val="000302CF"/>
    <w:rsid w:val="00031769"/>
    <w:rsid w:val="0003225D"/>
    <w:rsid w:val="00032D87"/>
    <w:rsid w:val="00032E2C"/>
    <w:rsid w:val="00035F09"/>
    <w:rsid w:val="00036732"/>
    <w:rsid w:val="00036C76"/>
    <w:rsid w:val="0003714A"/>
    <w:rsid w:val="00040C46"/>
    <w:rsid w:val="00041EA3"/>
    <w:rsid w:val="00041F46"/>
    <w:rsid w:val="00042A62"/>
    <w:rsid w:val="000434E3"/>
    <w:rsid w:val="00043ED8"/>
    <w:rsid w:val="00044F5C"/>
    <w:rsid w:val="0004513F"/>
    <w:rsid w:val="00045762"/>
    <w:rsid w:val="00045C4D"/>
    <w:rsid w:val="000514BC"/>
    <w:rsid w:val="0005165D"/>
    <w:rsid w:val="00051D64"/>
    <w:rsid w:val="00052404"/>
    <w:rsid w:val="000524A3"/>
    <w:rsid w:val="00052541"/>
    <w:rsid w:val="00053A5E"/>
    <w:rsid w:val="00054769"/>
    <w:rsid w:val="00054E97"/>
    <w:rsid w:val="00055A8E"/>
    <w:rsid w:val="0005698F"/>
    <w:rsid w:val="00057754"/>
    <w:rsid w:val="00057793"/>
    <w:rsid w:val="00060246"/>
    <w:rsid w:val="00060651"/>
    <w:rsid w:val="000617A8"/>
    <w:rsid w:val="00062318"/>
    <w:rsid w:val="000626F3"/>
    <w:rsid w:val="00062CAE"/>
    <w:rsid w:val="00063507"/>
    <w:rsid w:val="0006402B"/>
    <w:rsid w:val="0006466A"/>
    <w:rsid w:val="0006669B"/>
    <w:rsid w:val="00067EA4"/>
    <w:rsid w:val="00070339"/>
    <w:rsid w:val="000722FF"/>
    <w:rsid w:val="00072577"/>
    <w:rsid w:val="00072CCD"/>
    <w:rsid w:val="00073496"/>
    <w:rsid w:val="00075193"/>
    <w:rsid w:val="000771F6"/>
    <w:rsid w:val="00080FD1"/>
    <w:rsid w:val="00081906"/>
    <w:rsid w:val="00081D44"/>
    <w:rsid w:val="00082B69"/>
    <w:rsid w:val="00083ABE"/>
    <w:rsid w:val="00084DBF"/>
    <w:rsid w:val="00086A1F"/>
    <w:rsid w:val="000870DF"/>
    <w:rsid w:val="000916FC"/>
    <w:rsid w:val="000927A6"/>
    <w:rsid w:val="000927E7"/>
    <w:rsid w:val="00092A89"/>
    <w:rsid w:val="00092CEB"/>
    <w:rsid w:val="000933D4"/>
    <w:rsid w:val="000935AA"/>
    <w:rsid w:val="00093885"/>
    <w:rsid w:val="0009392F"/>
    <w:rsid w:val="00093E14"/>
    <w:rsid w:val="00095ADF"/>
    <w:rsid w:val="000978E9"/>
    <w:rsid w:val="000A0E31"/>
    <w:rsid w:val="000A1599"/>
    <w:rsid w:val="000A18A4"/>
    <w:rsid w:val="000A1AFF"/>
    <w:rsid w:val="000A2BF0"/>
    <w:rsid w:val="000A2C4B"/>
    <w:rsid w:val="000A2F1A"/>
    <w:rsid w:val="000A305B"/>
    <w:rsid w:val="000A3CDB"/>
    <w:rsid w:val="000A4E8F"/>
    <w:rsid w:val="000A6947"/>
    <w:rsid w:val="000A6CA5"/>
    <w:rsid w:val="000A6FB1"/>
    <w:rsid w:val="000A726D"/>
    <w:rsid w:val="000B07EA"/>
    <w:rsid w:val="000B091F"/>
    <w:rsid w:val="000B0C14"/>
    <w:rsid w:val="000B133E"/>
    <w:rsid w:val="000B152F"/>
    <w:rsid w:val="000B1654"/>
    <w:rsid w:val="000B40E5"/>
    <w:rsid w:val="000B4833"/>
    <w:rsid w:val="000B520F"/>
    <w:rsid w:val="000B7717"/>
    <w:rsid w:val="000B7C29"/>
    <w:rsid w:val="000B7EC8"/>
    <w:rsid w:val="000C12E0"/>
    <w:rsid w:val="000C2751"/>
    <w:rsid w:val="000C5BF7"/>
    <w:rsid w:val="000C5D0C"/>
    <w:rsid w:val="000C6EE2"/>
    <w:rsid w:val="000C7561"/>
    <w:rsid w:val="000D025A"/>
    <w:rsid w:val="000D12E4"/>
    <w:rsid w:val="000D1602"/>
    <w:rsid w:val="000D1CAA"/>
    <w:rsid w:val="000D2544"/>
    <w:rsid w:val="000D2D7F"/>
    <w:rsid w:val="000D2FBC"/>
    <w:rsid w:val="000D2FE5"/>
    <w:rsid w:val="000D39EE"/>
    <w:rsid w:val="000D442D"/>
    <w:rsid w:val="000D4C13"/>
    <w:rsid w:val="000D4C50"/>
    <w:rsid w:val="000D5ACC"/>
    <w:rsid w:val="000D70A5"/>
    <w:rsid w:val="000E3DFD"/>
    <w:rsid w:val="000E7427"/>
    <w:rsid w:val="000F1134"/>
    <w:rsid w:val="000F1375"/>
    <w:rsid w:val="000F18AC"/>
    <w:rsid w:val="000F30B1"/>
    <w:rsid w:val="000F3484"/>
    <w:rsid w:val="000F52AB"/>
    <w:rsid w:val="000F5A7B"/>
    <w:rsid w:val="000F5E14"/>
    <w:rsid w:val="000F61B8"/>
    <w:rsid w:val="000F6552"/>
    <w:rsid w:val="000F6855"/>
    <w:rsid w:val="000F7F1D"/>
    <w:rsid w:val="0010041D"/>
    <w:rsid w:val="00100FD7"/>
    <w:rsid w:val="00101327"/>
    <w:rsid w:val="00101368"/>
    <w:rsid w:val="0010270C"/>
    <w:rsid w:val="00103244"/>
    <w:rsid w:val="00105308"/>
    <w:rsid w:val="0010567B"/>
    <w:rsid w:val="0010757B"/>
    <w:rsid w:val="00107A78"/>
    <w:rsid w:val="00110D3A"/>
    <w:rsid w:val="00110E38"/>
    <w:rsid w:val="0011219F"/>
    <w:rsid w:val="00112493"/>
    <w:rsid w:val="00112F8D"/>
    <w:rsid w:val="0011347D"/>
    <w:rsid w:val="00113519"/>
    <w:rsid w:val="00113CC0"/>
    <w:rsid w:val="001145EA"/>
    <w:rsid w:val="0011639B"/>
    <w:rsid w:val="00117C86"/>
    <w:rsid w:val="00121560"/>
    <w:rsid w:val="00121618"/>
    <w:rsid w:val="00122C76"/>
    <w:rsid w:val="00122C9E"/>
    <w:rsid w:val="001237E7"/>
    <w:rsid w:val="00124CAB"/>
    <w:rsid w:val="00125903"/>
    <w:rsid w:val="00126E88"/>
    <w:rsid w:val="00127EB9"/>
    <w:rsid w:val="00130F0F"/>
    <w:rsid w:val="001310EF"/>
    <w:rsid w:val="00132C61"/>
    <w:rsid w:val="001333AB"/>
    <w:rsid w:val="00133A08"/>
    <w:rsid w:val="00133C18"/>
    <w:rsid w:val="00134740"/>
    <w:rsid w:val="00134A95"/>
    <w:rsid w:val="00134E50"/>
    <w:rsid w:val="001358C9"/>
    <w:rsid w:val="0013614D"/>
    <w:rsid w:val="001373E1"/>
    <w:rsid w:val="00137619"/>
    <w:rsid w:val="00137BC6"/>
    <w:rsid w:val="00137E9D"/>
    <w:rsid w:val="001402DE"/>
    <w:rsid w:val="00140684"/>
    <w:rsid w:val="00140802"/>
    <w:rsid w:val="001408D9"/>
    <w:rsid w:val="00141054"/>
    <w:rsid w:val="001412D4"/>
    <w:rsid w:val="00141DC8"/>
    <w:rsid w:val="00142AFA"/>
    <w:rsid w:val="0014383E"/>
    <w:rsid w:val="001443FD"/>
    <w:rsid w:val="00146453"/>
    <w:rsid w:val="00146BB6"/>
    <w:rsid w:val="0015007E"/>
    <w:rsid w:val="00152265"/>
    <w:rsid w:val="0015235E"/>
    <w:rsid w:val="001523CF"/>
    <w:rsid w:val="001523EE"/>
    <w:rsid w:val="00152A3B"/>
    <w:rsid w:val="00153BF2"/>
    <w:rsid w:val="00154AD0"/>
    <w:rsid w:val="001550AA"/>
    <w:rsid w:val="0015548A"/>
    <w:rsid w:val="00155BF2"/>
    <w:rsid w:val="00155C77"/>
    <w:rsid w:val="00155D57"/>
    <w:rsid w:val="0015658E"/>
    <w:rsid w:val="001600BC"/>
    <w:rsid w:val="00160810"/>
    <w:rsid w:val="001608A0"/>
    <w:rsid w:val="00160973"/>
    <w:rsid w:val="00161ECF"/>
    <w:rsid w:val="00162143"/>
    <w:rsid w:val="00162200"/>
    <w:rsid w:val="0016272B"/>
    <w:rsid w:val="00162D25"/>
    <w:rsid w:val="0016333E"/>
    <w:rsid w:val="00163AF4"/>
    <w:rsid w:val="00163DFA"/>
    <w:rsid w:val="001643C7"/>
    <w:rsid w:val="00164994"/>
    <w:rsid w:val="00164E2F"/>
    <w:rsid w:val="00164E84"/>
    <w:rsid w:val="001651FC"/>
    <w:rsid w:val="00165548"/>
    <w:rsid w:val="00165A6A"/>
    <w:rsid w:val="001661F4"/>
    <w:rsid w:val="00166860"/>
    <w:rsid w:val="00166975"/>
    <w:rsid w:val="0016724D"/>
    <w:rsid w:val="00167F9A"/>
    <w:rsid w:val="0017134A"/>
    <w:rsid w:val="00171983"/>
    <w:rsid w:val="00172B00"/>
    <w:rsid w:val="001739E5"/>
    <w:rsid w:val="00174625"/>
    <w:rsid w:val="001747D4"/>
    <w:rsid w:val="00174F79"/>
    <w:rsid w:val="0017515D"/>
    <w:rsid w:val="0017559B"/>
    <w:rsid w:val="00175B2E"/>
    <w:rsid w:val="00175FC2"/>
    <w:rsid w:val="00176151"/>
    <w:rsid w:val="00176914"/>
    <w:rsid w:val="0017693F"/>
    <w:rsid w:val="001803BA"/>
    <w:rsid w:val="001805C6"/>
    <w:rsid w:val="0018199E"/>
    <w:rsid w:val="00181C62"/>
    <w:rsid w:val="00182A3C"/>
    <w:rsid w:val="00183C60"/>
    <w:rsid w:val="00183DE8"/>
    <w:rsid w:val="00185F10"/>
    <w:rsid w:val="0018656B"/>
    <w:rsid w:val="001875FD"/>
    <w:rsid w:val="00187C49"/>
    <w:rsid w:val="00190149"/>
    <w:rsid w:val="0019058C"/>
    <w:rsid w:val="001909D8"/>
    <w:rsid w:val="0019162B"/>
    <w:rsid w:val="001929BB"/>
    <w:rsid w:val="00192E4A"/>
    <w:rsid w:val="001935C1"/>
    <w:rsid w:val="00194084"/>
    <w:rsid w:val="00195210"/>
    <w:rsid w:val="00195743"/>
    <w:rsid w:val="00195A1E"/>
    <w:rsid w:val="00195DBF"/>
    <w:rsid w:val="001A0C34"/>
    <w:rsid w:val="001A13BD"/>
    <w:rsid w:val="001A225F"/>
    <w:rsid w:val="001A22BF"/>
    <w:rsid w:val="001A22FE"/>
    <w:rsid w:val="001A2B76"/>
    <w:rsid w:val="001A3D53"/>
    <w:rsid w:val="001A4BEF"/>
    <w:rsid w:val="001A53FC"/>
    <w:rsid w:val="001A574C"/>
    <w:rsid w:val="001A60BD"/>
    <w:rsid w:val="001A67CE"/>
    <w:rsid w:val="001B0653"/>
    <w:rsid w:val="001B0AF9"/>
    <w:rsid w:val="001B10D0"/>
    <w:rsid w:val="001B1374"/>
    <w:rsid w:val="001B3A77"/>
    <w:rsid w:val="001B3CB4"/>
    <w:rsid w:val="001B442A"/>
    <w:rsid w:val="001B4A9E"/>
    <w:rsid w:val="001B5AA2"/>
    <w:rsid w:val="001B5BD3"/>
    <w:rsid w:val="001B6342"/>
    <w:rsid w:val="001B64D8"/>
    <w:rsid w:val="001B65AA"/>
    <w:rsid w:val="001B7611"/>
    <w:rsid w:val="001B79DE"/>
    <w:rsid w:val="001C0203"/>
    <w:rsid w:val="001C03E1"/>
    <w:rsid w:val="001C0E57"/>
    <w:rsid w:val="001C1251"/>
    <w:rsid w:val="001C1C0F"/>
    <w:rsid w:val="001C302D"/>
    <w:rsid w:val="001C30A2"/>
    <w:rsid w:val="001C30AC"/>
    <w:rsid w:val="001C3140"/>
    <w:rsid w:val="001C4AF8"/>
    <w:rsid w:val="001C4C7E"/>
    <w:rsid w:val="001C596E"/>
    <w:rsid w:val="001C5BC1"/>
    <w:rsid w:val="001C6407"/>
    <w:rsid w:val="001D08D0"/>
    <w:rsid w:val="001D0F30"/>
    <w:rsid w:val="001D17BD"/>
    <w:rsid w:val="001D19C9"/>
    <w:rsid w:val="001D2D0D"/>
    <w:rsid w:val="001D318C"/>
    <w:rsid w:val="001D32E1"/>
    <w:rsid w:val="001D3E38"/>
    <w:rsid w:val="001D3EDD"/>
    <w:rsid w:val="001D4C86"/>
    <w:rsid w:val="001D4D61"/>
    <w:rsid w:val="001D75B1"/>
    <w:rsid w:val="001D795E"/>
    <w:rsid w:val="001D7A6C"/>
    <w:rsid w:val="001D7E2B"/>
    <w:rsid w:val="001E1EE4"/>
    <w:rsid w:val="001E23F9"/>
    <w:rsid w:val="001E2456"/>
    <w:rsid w:val="001E34CC"/>
    <w:rsid w:val="001E4471"/>
    <w:rsid w:val="001E4E09"/>
    <w:rsid w:val="001E5291"/>
    <w:rsid w:val="001E55E4"/>
    <w:rsid w:val="001E6220"/>
    <w:rsid w:val="001E6C21"/>
    <w:rsid w:val="001F484F"/>
    <w:rsid w:val="001F4B70"/>
    <w:rsid w:val="001F6E66"/>
    <w:rsid w:val="0020019A"/>
    <w:rsid w:val="00201A62"/>
    <w:rsid w:val="00201F49"/>
    <w:rsid w:val="00202534"/>
    <w:rsid w:val="00202E05"/>
    <w:rsid w:val="00203531"/>
    <w:rsid w:val="00205897"/>
    <w:rsid w:val="00205F0F"/>
    <w:rsid w:val="002062B4"/>
    <w:rsid w:val="00206FA1"/>
    <w:rsid w:val="0020719C"/>
    <w:rsid w:val="002072C6"/>
    <w:rsid w:val="002076C6"/>
    <w:rsid w:val="002077EB"/>
    <w:rsid w:val="00212240"/>
    <w:rsid w:val="00212380"/>
    <w:rsid w:val="00213064"/>
    <w:rsid w:val="00213FF1"/>
    <w:rsid w:val="00214BA2"/>
    <w:rsid w:val="00216110"/>
    <w:rsid w:val="0021651E"/>
    <w:rsid w:val="00217148"/>
    <w:rsid w:val="00217340"/>
    <w:rsid w:val="002174CC"/>
    <w:rsid w:val="00217B52"/>
    <w:rsid w:val="00220773"/>
    <w:rsid w:val="0022240A"/>
    <w:rsid w:val="0022589C"/>
    <w:rsid w:val="00225CFF"/>
    <w:rsid w:val="00225FAD"/>
    <w:rsid w:val="00227003"/>
    <w:rsid w:val="00230079"/>
    <w:rsid w:val="00231017"/>
    <w:rsid w:val="002320B8"/>
    <w:rsid w:val="00235387"/>
    <w:rsid w:val="00235C98"/>
    <w:rsid w:val="00235FA5"/>
    <w:rsid w:val="00236257"/>
    <w:rsid w:val="002368C6"/>
    <w:rsid w:val="00240C55"/>
    <w:rsid w:val="0024135E"/>
    <w:rsid w:val="00241AFB"/>
    <w:rsid w:val="00243F8A"/>
    <w:rsid w:val="0024639B"/>
    <w:rsid w:val="0024746D"/>
    <w:rsid w:val="00250462"/>
    <w:rsid w:val="00250E23"/>
    <w:rsid w:val="00252287"/>
    <w:rsid w:val="00252290"/>
    <w:rsid w:val="00253E51"/>
    <w:rsid w:val="0025430A"/>
    <w:rsid w:val="00254578"/>
    <w:rsid w:val="00254BA2"/>
    <w:rsid w:val="00254E78"/>
    <w:rsid w:val="002556DF"/>
    <w:rsid w:val="002572C6"/>
    <w:rsid w:val="0025745D"/>
    <w:rsid w:val="00261677"/>
    <w:rsid w:val="00262756"/>
    <w:rsid w:val="00262EF1"/>
    <w:rsid w:val="002632B4"/>
    <w:rsid w:val="002632F7"/>
    <w:rsid w:val="00263862"/>
    <w:rsid w:val="00263B9C"/>
    <w:rsid w:val="00264085"/>
    <w:rsid w:val="002646BE"/>
    <w:rsid w:val="00265DBD"/>
    <w:rsid w:val="00267197"/>
    <w:rsid w:val="0027390B"/>
    <w:rsid w:val="00273EFF"/>
    <w:rsid w:val="00274F55"/>
    <w:rsid w:val="002753F4"/>
    <w:rsid w:val="002764EC"/>
    <w:rsid w:val="0027676B"/>
    <w:rsid w:val="00276E29"/>
    <w:rsid w:val="00276E99"/>
    <w:rsid w:val="00280195"/>
    <w:rsid w:val="0028039C"/>
    <w:rsid w:val="00281017"/>
    <w:rsid w:val="002820E0"/>
    <w:rsid w:val="00283061"/>
    <w:rsid w:val="00283B48"/>
    <w:rsid w:val="00285156"/>
    <w:rsid w:val="0028619B"/>
    <w:rsid w:val="00287378"/>
    <w:rsid w:val="002875B2"/>
    <w:rsid w:val="002875E6"/>
    <w:rsid w:val="00287ED8"/>
    <w:rsid w:val="002900C1"/>
    <w:rsid w:val="0029205B"/>
    <w:rsid w:val="002922DF"/>
    <w:rsid w:val="00292D77"/>
    <w:rsid w:val="00292E2C"/>
    <w:rsid w:val="00293052"/>
    <w:rsid w:val="00293264"/>
    <w:rsid w:val="002935F2"/>
    <w:rsid w:val="0029383D"/>
    <w:rsid w:val="002941A4"/>
    <w:rsid w:val="00295271"/>
    <w:rsid w:val="00295CF0"/>
    <w:rsid w:val="00296037"/>
    <w:rsid w:val="002970F3"/>
    <w:rsid w:val="002A0BE6"/>
    <w:rsid w:val="002A2432"/>
    <w:rsid w:val="002A2F1A"/>
    <w:rsid w:val="002A3FD1"/>
    <w:rsid w:val="002A494C"/>
    <w:rsid w:val="002A4A2C"/>
    <w:rsid w:val="002A5252"/>
    <w:rsid w:val="002A5862"/>
    <w:rsid w:val="002A5A69"/>
    <w:rsid w:val="002A60E4"/>
    <w:rsid w:val="002A650E"/>
    <w:rsid w:val="002A6652"/>
    <w:rsid w:val="002A69CB"/>
    <w:rsid w:val="002A6A34"/>
    <w:rsid w:val="002A7554"/>
    <w:rsid w:val="002A7BC7"/>
    <w:rsid w:val="002A7E7B"/>
    <w:rsid w:val="002B0471"/>
    <w:rsid w:val="002B08BF"/>
    <w:rsid w:val="002B12E7"/>
    <w:rsid w:val="002B18EB"/>
    <w:rsid w:val="002B1ACF"/>
    <w:rsid w:val="002B1C5D"/>
    <w:rsid w:val="002B26EB"/>
    <w:rsid w:val="002B29B4"/>
    <w:rsid w:val="002B3A5F"/>
    <w:rsid w:val="002B3CC2"/>
    <w:rsid w:val="002B4C31"/>
    <w:rsid w:val="002B5157"/>
    <w:rsid w:val="002B57D0"/>
    <w:rsid w:val="002B79AC"/>
    <w:rsid w:val="002B7AE5"/>
    <w:rsid w:val="002C0175"/>
    <w:rsid w:val="002C093F"/>
    <w:rsid w:val="002C1828"/>
    <w:rsid w:val="002C2C74"/>
    <w:rsid w:val="002C2FFC"/>
    <w:rsid w:val="002C3B28"/>
    <w:rsid w:val="002C68B9"/>
    <w:rsid w:val="002C7C57"/>
    <w:rsid w:val="002D0CDD"/>
    <w:rsid w:val="002D1AD3"/>
    <w:rsid w:val="002D22C4"/>
    <w:rsid w:val="002D4792"/>
    <w:rsid w:val="002D5788"/>
    <w:rsid w:val="002D5F57"/>
    <w:rsid w:val="002D66F8"/>
    <w:rsid w:val="002D7E77"/>
    <w:rsid w:val="002E1096"/>
    <w:rsid w:val="002E10BD"/>
    <w:rsid w:val="002E2440"/>
    <w:rsid w:val="002E3761"/>
    <w:rsid w:val="002E4E55"/>
    <w:rsid w:val="002E6ACD"/>
    <w:rsid w:val="002E6BD1"/>
    <w:rsid w:val="002E7308"/>
    <w:rsid w:val="002E771D"/>
    <w:rsid w:val="002E7841"/>
    <w:rsid w:val="002F007B"/>
    <w:rsid w:val="002F0FD0"/>
    <w:rsid w:val="002F1A6D"/>
    <w:rsid w:val="002F21E7"/>
    <w:rsid w:val="002F2B82"/>
    <w:rsid w:val="002F30A4"/>
    <w:rsid w:val="002F388F"/>
    <w:rsid w:val="002F399E"/>
    <w:rsid w:val="002F54D8"/>
    <w:rsid w:val="002F6973"/>
    <w:rsid w:val="002F7C67"/>
    <w:rsid w:val="002F7C70"/>
    <w:rsid w:val="003003AD"/>
    <w:rsid w:val="00300FF5"/>
    <w:rsid w:val="00302481"/>
    <w:rsid w:val="00303079"/>
    <w:rsid w:val="00303B88"/>
    <w:rsid w:val="00304532"/>
    <w:rsid w:val="0030543C"/>
    <w:rsid w:val="003054AB"/>
    <w:rsid w:val="00306257"/>
    <w:rsid w:val="00306838"/>
    <w:rsid w:val="00306954"/>
    <w:rsid w:val="00306A91"/>
    <w:rsid w:val="00306EB7"/>
    <w:rsid w:val="00307763"/>
    <w:rsid w:val="00307D53"/>
    <w:rsid w:val="00311167"/>
    <w:rsid w:val="003114DD"/>
    <w:rsid w:val="003116B3"/>
    <w:rsid w:val="00312521"/>
    <w:rsid w:val="00312AAF"/>
    <w:rsid w:val="00313045"/>
    <w:rsid w:val="00313F76"/>
    <w:rsid w:val="00315DA2"/>
    <w:rsid w:val="003171FD"/>
    <w:rsid w:val="003203BF"/>
    <w:rsid w:val="00320610"/>
    <w:rsid w:val="00320A53"/>
    <w:rsid w:val="00320BCB"/>
    <w:rsid w:val="00322825"/>
    <w:rsid w:val="00322BD0"/>
    <w:rsid w:val="0032307C"/>
    <w:rsid w:val="003231E4"/>
    <w:rsid w:val="00323E69"/>
    <w:rsid w:val="00324B53"/>
    <w:rsid w:val="00325DB6"/>
    <w:rsid w:val="00325E7C"/>
    <w:rsid w:val="00326AD5"/>
    <w:rsid w:val="0032723B"/>
    <w:rsid w:val="00327A1B"/>
    <w:rsid w:val="00331991"/>
    <w:rsid w:val="00332073"/>
    <w:rsid w:val="0033226F"/>
    <w:rsid w:val="00333331"/>
    <w:rsid w:val="00333465"/>
    <w:rsid w:val="003337CD"/>
    <w:rsid w:val="00334603"/>
    <w:rsid w:val="00334754"/>
    <w:rsid w:val="00334A5F"/>
    <w:rsid w:val="00334FB4"/>
    <w:rsid w:val="0033570B"/>
    <w:rsid w:val="0033674F"/>
    <w:rsid w:val="003369EA"/>
    <w:rsid w:val="00341C8D"/>
    <w:rsid w:val="00342372"/>
    <w:rsid w:val="003438C8"/>
    <w:rsid w:val="00343B82"/>
    <w:rsid w:val="003444D5"/>
    <w:rsid w:val="0034566E"/>
    <w:rsid w:val="00346A65"/>
    <w:rsid w:val="003470A1"/>
    <w:rsid w:val="0035171E"/>
    <w:rsid w:val="00351B2D"/>
    <w:rsid w:val="00352A6A"/>
    <w:rsid w:val="00354278"/>
    <w:rsid w:val="0035495F"/>
    <w:rsid w:val="0035584F"/>
    <w:rsid w:val="003558AF"/>
    <w:rsid w:val="00355E36"/>
    <w:rsid w:val="00357CEE"/>
    <w:rsid w:val="00360D82"/>
    <w:rsid w:val="0036163B"/>
    <w:rsid w:val="00361C1F"/>
    <w:rsid w:val="003628F5"/>
    <w:rsid w:val="00362F50"/>
    <w:rsid w:val="00363C3E"/>
    <w:rsid w:val="00364A5D"/>
    <w:rsid w:val="00364C78"/>
    <w:rsid w:val="00365560"/>
    <w:rsid w:val="003670E2"/>
    <w:rsid w:val="00367559"/>
    <w:rsid w:val="00367C3D"/>
    <w:rsid w:val="003710FA"/>
    <w:rsid w:val="00371C26"/>
    <w:rsid w:val="00371EAB"/>
    <w:rsid w:val="0037223A"/>
    <w:rsid w:val="003725DE"/>
    <w:rsid w:val="0037309C"/>
    <w:rsid w:val="003741EC"/>
    <w:rsid w:val="00374219"/>
    <w:rsid w:val="00374453"/>
    <w:rsid w:val="00375B16"/>
    <w:rsid w:val="003762AB"/>
    <w:rsid w:val="003771AF"/>
    <w:rsid w:val="00377908"/>
    <w:rsid w:val="00377CCB"/>
    <w:rsid w:val="00380DBB"/>
    <w:rsid w:val="003823F3"/>
    <w:rsid w:val="00382870"/>
    <w:rsid w:val="00383697"/>
    <w:rsid w:val="003841B5"/>
    <w:rsid w:val="0038574C"/>
    <w:rsid w:val="003857F1"/>
    <w:rsid w:val="00385823"/>
    <w:rsid w:val="00386707"/>
    <w:rsid w:val="00387FA8"/>
    <w:rsid w:val="0039131B"/>
    <w:rsid w:val="0039250D"/>
    <w:rsid w:val="003926B0"/>
    <w:rsid w:val="003968E6"/>
    <w:rsid w:val="003979B9"/>
    <w:rsid w:val="00397A6C"/>
    <w:rsid w:val="003A0163"/>
    <w:rsid w:val="003A04BE"/>
    <w:rsid w:val="003A1DA9"/>
    <w:rsid w:val="003A2D0B"/>
    <w:rsid w:val="003A2E65"/>
    <w:rsid w:val="003A32D6"/>
    <w:rsid w:val="003A3570"/>
    <w:rsid w:val="003A41A4"/>
    <w:rsid w:val="003A457D"/>
    <w:rsid w:val="003A479A"/>
    <w:rsid w:val="003A7050"/>
    <w:rsid w:val="003B0426"/>
    <w:rsid w:val="003B0B7D"/>
    <w:rsid w:val="003B159A"/>
    <w:rsid w:val="003B1899"/>
    <w:rsid w:val="003B1E9F"/>
    <w:rsid w:val="003B1FD0"/>
    <w:rsid w:val="003B2E6C"/>
    <w:rsid w:val="003B364E"/>
    <w:rsid w:val="003B37CA"/>
    <w:rsid w:val="003B5547"/>
    <w:rsid w:val="003B5C7C"/>
    <w:rsid w:val="003B6561"/>
    <w:rsid w:val="003B6880"/>
    <w:rsid w:val="003B6A1A"/>
    <w:rsid w:val="003B6D37"/>
    <w:rsid w:val="003B7D29"/>
    <w:rsid w:val="003C0E6A"/>
    <w:rsid w:val="003C12C8"/>
    <w:rsid w:val="003C20E6"/>
    <w:rsid w:val="003C2122"/>
    <w:rsid w:val="003C3B71"/>
    <w:rsid w:val="003C402B"/>
    <w:rsid w:val="003C6A81"/>
    <w:rsid w:val="003C6C23"/>
    <w:rsid w:val="003C6C94"/>
    <w:rsid w:val="003C724F"/>
    <w:rsid w:val="003C7B32"/>
    <w:rsid w:val="003D002C"/>
    <w:rsid w:val="003D0033"/>
    <w:rsid w:val="003D045D"/>
    <w:rsid w:val="003D412C"/>
    <w:rsid w:val="003D5397"/>
    <w:rsid w:val="003D592A"/>
    <w:rsid w:val="003D5EE6"/>
    <w:rsid w:val="003D6068"/>
    <w:rsid w:val="003D626B"/>
    <w:rsid w:val="003D71A9"/>
    <w:rsid w:val="003D73BC"/>
    <w:rsid w:val="003E0479"/>
    <w:rsid w:val="003E1336"/>
    <w:rsid w:val="003E1A94"/>
    <w:rsid w:val="003E1E7D"/>
    <w:rsid w:val="003E2C5B"/>
    <w:rsid w:val="003E3134"/>
    <w:rsid w:val="003E4847"/>
    <w:rsid w:val="003E5C0D"/>
    <w:rsid w:val="003E6018"/>
    <w:rsid w:val="003E65D2"/>
    <w:rsid w:val="003E74F2"/>
    <w:rsid w:val="003E76B0"/>
    <w:rsid w:val="003F05AB"/>
    <w:rsid w:val="003F0E51"/>
    <w:rsid w:val="003F1017"/>
    <w:rsid w:val="003F1541"/>
    <w:rsid w:val="003F1893"/>
    <w:rsid w:val="003F2EC5"/>
    <w:rsid w:val="003F515D"/>
    <w:rsid w:val="003F56DB"/>
    <w:rsid w:val="003F59BD"/>
    <w:rsid w:val="003F615E"/>
    <w:rsid w:val="003F65D8"/>
    <w:rsid w:val="003F6739"/>
    <w:rsid w:val="004009F1"/>
    <w:rsid w:val="00400B62"/>
    <w:rsid w:val="00400C22"/>
    <w:rsid w:val="00401078"/>
    <w:rsid w:val="00402A42"/>
    <w:rsid w:val="00403299"/>
    <w:rsid w:val="00403615"/>
    <w:rsid w:val="00403770"/>
    <w:rsid w:val="00403E7B"/>
    <w:rsid w:val="00404D12"/>
    <w:rsid w:val="00405520"/>
    <w:rsid w:val="0040563A"/>
    <w:rsid w:val="00405A0F"/>
    <w:rsid w:val="004064F3"/>
    <w:rsid w:val="00406E8C"/>
    <w:rsid w:val="00407DB8"/>
    <w:rsid w:val="00407DEC"/>
    <w:rsid w:val="004105C6"/>
    <w:rsid w:val="00410CA1"/>
    <w:rsid w:val="00410DD9"/>
    <w:rsid w:val="00410FEE"/>
    <w:rsid w:val="00411344"/>
    <w:rsid w:val="00411B69"/>
    <w:rsid w:val="0041254B"/>
    <w:rsid w:val="00412A90"/>
    <w:rsid w:val="00412FB1"/>
    <w:rsid w:val="00414106"/>
    <w:rsid w:val="004149F1"/>
    <w:rsid w:val="00415144"/>
    <w:rsid w:val="00415EC0"/>
    <w:rsid w:val="004174CE"/>
    <w:rsid w:val="00417741"/>
    <w:rsid w:val="00417773"/>
    <w:rsid w:val="00420177"/>
    <w:rsid w:val="0042239A"/>
    <w:rsid w:val="00423747"/>
    <w:rsid w:val="00424253"/>
    <w:rsid w:val="00425137"/>
    <w:rsid w:val="00425AD4"/>
    <w:rsid w:val="00426606"/>
    <w:rsid w:val="00426A64"/>
    <w:rsid w:val="00434DAA"/>
    <w:rsid w:val="004357F1"/>
    <w:rsid w:val="00435CDD"/>
    <w:rsid w:val="00436279"/>
    <w:rsid w:val="00436B96"/>
    <w:rsid w:val="00437184"/>
    <w:rsid w:val="0043722A"/>
    <w:rsid w:val="0043751C"/>
    <w:rsid w:val="00437D7D"/>
    <w:rsid w:val="0044044C"/>
    <w:rsid w:val="004404D7"/>
    <w:rsid w:val="00440D86"/>
    <w:rsid w:val="0044114B"/>
    <w:rsid w:val="0044127D"/>
    <w:rsid w:val="00441789"/>
    <w:rsid w:val="00441F6E"/>
    <w:rsid w:val="00441FBB"/>
    <w:rsid w:val="0044233F"/>
    <w:rsid w:val="004438DE"/>
    <w:rsid w:val="00443A6F"/>
    <w:rsid w:val="00443EAC"/>
    <w:rsid w:val="0044474C"/>
    <w:rsid w:val="0044519C"/>
    <w:rsid w:val="0044630C"/>
    <w:rsid w:val="00446504"/>
    <w:rsid w:val="00446582"/>
    <w:rsid w:val="00446681"/>
    <w:rsid w:val="00451876"/>
    <w:rsid w:val="004522F4"/>
    <w:rsid w:val="00452383"/>
    <w:rsid w:val="00452460"/>
    <w:rsid w:val="004529AF"/>
    <w:rsid w:val="00452B81"/>
    <w:rsid w:val="00453B7F"/>
    <w:rsid w:val="00453E5E"/>
    <w:rsid w:val="0045445E"/>
    <w:rsid w:val="00454E45"/>
    <w:rsid w:val="004553AB"/>
    <w:rsid w:val="004559B8"/>
    <w:rsid w:val="00455D83"/>
    <w:rsid w:val="00455EC7"/>
    <w:rsid w:val="00457408"/>
    <w:rsid w:val="00460F66"/>
    <w:rsid w:val="00463B0C"/>
    <w:rsid w:val="00464276"/>
    <w:rsid w:val="00464727"/>
    <w:rsid w:val="00464B59"/>
    <w:rsid w:val="004653A6"/>
    <w:rsid w:val="00467A22"/>
    <w:rsid w:val="00467B85"/>
    <w:rsid w:val="00472083"/>
    <w:rsid w:val="0047241D"/>
    <w:rsid w:val="00473C05"/>
    <w:rsid w:val="00473DD5"/>
    <w:rsid w:val="00473F4D"/>
    <w:rsid w:val="00474998"/>
    <w:rsid w:val="004751A6"/>
    <w:rsid w:val="004753C4"/>
    <w:rsid w:val="00475705"/>
    <w:rsid w:val="004765A4"/>
    <w:rsid w:val="004765CD"/>
    <w:rsid w:val="00476F2B"/>
    <w:rsid w:val="004771FF"/>
    <w:rsid w:val="004812C9"/>
    <w:rsid w:val="00482BFB"/>
    <w:rsid w:val="00482EB2"/>
    <w:rsid w:val="00483B90"/>
    <w:rsid w:val="00486448"/>
    <w:rsid w:val="00486976"/>
    <w:rsid w:val="0048769A"/>
    <w:rsid w:val="00487BFE"/>
    <w:rsid w:val="004901E1"/>
    <w:rsid w:val="00490ED4"/>
    <w:rsid w:val="00491858"/>
    <w:rsid w:val="00491D27"/>
    <w:rsid w:val="00492F79"/>
    <w:rsid w:val="00494A30"/>
    <w:rsid w:val="0049538B"/>
    <w:rsid w:val="00496045"/>
    <w:rsid w:val="00496956"/>
    <w:rsid w:val="00496EB3"/>
    <w:rsid w:val="00497FDE"/>
    <w:rsid w:val="004A0E68"/>
    <w:rsid w:val="004A1110"/>
    <w:rsid w:val="004A1333"/>
    <w:rsid w:val="004A163B"/>
    <w:rsid w:val="004A215F"/>
    <w:rsid w:val="004A2E9F"/>
    <w:rsid w:val="004A3454"/>
    <w:rsid w:val="004A40F4"/>
    <w:rsid w:val="004A47A7"/>
    <w:rsid w:val="004A6214"/>
    <w:rsid w:val="004A6DD4"/>
    <w:rsid w:val="004B10C6"/>
    <w:rsid w:val="004B15B3"/>
    <w:rsid w:val="004B2DE3"/>
    <w:rsid w:val="004B3202"/>
    <w:rsid w:val="004B5656"/>
    <w:rsid w:val="004B5B84"/>
    <w:rsid w:val="004B6056"/>
    <w:rsid w:val="004B642A"/>
    <w:rsid w:val="004B6AF1"/>
    <w:rsid w:val="004B6AF9"/>
    <w:rsid w:val="004B70A2"/>
    <w:rsid w:val="004B7119"/>
    <w:rsid w:val="004B7AF3"/>
    <w:rsid w:val="004C047B"/>
    <w:rsid w:val="004C1570"/>
    <w:rsid w:val="004C20D5"/>
    <w:rsid w:val="004C302D"/>
    <w:rsid w:val="004C3C8B"/>
    <w:rsid w:val="004C51BC"/>
    <w:rsid w:val="004C6126"/>
    <w:rsid w:val="004C6272"/>
    <w:rsid w:val="004C698B"/>
    <w:rsid w:val="004D0C85"/>
    <w:rsid w:val="004D0EBD"/>
    <w:rsid w:val="004D2E69"/>
    <w:rsid w:val="004D3F2F"/>
    <w:rsid w:val="004D4D89"/>
    <w:rsid w:val="004D5458"/>
    <w:rsid w:val="004D5E96"/>
    <w:rsid w:val="004D605E"/>
    <w:rsid w:val="004D6D92"/>
    <w:rsid w:val="004D70A9"/>
    <w:rsid w:val="004D7470"/>
    <w:rsid w:val="004E026B"/>
    <w:rsid w:val="004E03B4"/>
    <w:rsid w:val="004E21A7"/>
    <w:rsid w:val="004E2F74"/>
    <w:rsid w:val="004E30F9"/>
    <w:rsid w:val="004E38DF"/>
    <w:rsid w:val="004E401F"/>
    <w:rsid w:val="004E42BE"/>
    <w:rsid w:val="004E4618"/>
    <w:rsid w:val="004E4EC6"/>
    <w:rsid w:val="004E6484"/>
    <w:rsid w:val="004E6AC6"/>
    <w:rsid w:val="004E79D4"/>
    <w:rsid w:val="004E7E86"/>
    <w:rsid w:val="004F030C"/>
    <w:rsid w:val="004F20A2"/>
    <w:rsid w:val="004F2732"/>
    <w:rsid w:val="004F4A35"/>
    <w:rsid w:val="004F56CC"/>
    <w:rsid w:val="004F58CD"/>
    <w:rsid w:val="004F6E16"/>
    <w:rsid w:val="004F7763"/>
    <w:rsid w:val="00500E53"/>
    <w:rsid w:val="005010A3"/>
    <w:rsid w:val="00501AD8"/>
    <w:rsid w:val="00504EF8"/>
    <w:rsid w:val="00504F7C"/>
    <w:rsid w:val="00505153"/>
    <w:rsid w:val="0050583A"/>
    <w:rsid w:val="005062E3"/>
    <w:rsid w:val="00506A42"/>
    <w:rsid w:val="00506B6A"/>
    <w:rsid w:val="00506DAF"/>
    <w:rsid w:val="00507751"/>
    <w:rsid w:val="005079F6"/>
    <w:rsid w:val="0051008E"/>
    <w:rsid w:val="00510FFA"/>
    <w:rsid w:val="00514414"/>
    <w:rsid w:val="00514AD7"/>
    <w:rsid w:val="00515954"/>
    <w:rsid w:val="00517951"/>
    <w:rsid w:val="00520077"/>
    <w:rsid w:val="00520236"/>
    <w:rsid w:val="005208D0"/>
    <w:rsid w:val="00520D37"/>
    <w:rsid w:val="00521547"/>
    <w:rsid w:val="005228AC"/>
    <w:rsid w:val="00522DF8"/>
    <w:rsid w:val="00523120"/>
    <w:rsid w:val="005237E5"/>
    <w:rsid w:val="00523F20"/>
    <w:rsid w:val="0052550E"/>
    <w:rsid w:val="00526A10"/>
    <w:rsid w:val="00530A9E"/>
    <w:rsid w:val="00530C77"/>
    <w:rsid w:val="00531201"/>
    <w:rsid w:val="005313E3"/>
    <w:rsid w:val="00531CB7"/>
    <w:rsid w:val="00532019"/>
    <w:rsid w:val="00532132"/>
    <w:rsid w:val="00532387"/>
    <w:rsid w:val="00532CB2"/>
    <w:rsid w:val="00533BCB"/>
    <w:rsid w:val="0053457B"/>
    <w:rsid w:val="00534C9E"/>
    <w:rsid w:val="005365C3"/>
    <w:rsid w:val="0053754B"/>
    <w:rsid w:val="005377D0"/>
    <w:rsid w:val="00540447"/>
    <w:rsid w:val="00542F77"/>
    <w:rsid w:val="00544B8A"/>
    <w:rsid w:val="00544CAB"/>
    <w:rsid w:val="005453A1"/>
    <w:rsid w:val="00545766"/>
    <w:rsid w:val="00546295"/>
    <w:rsid w:val="00546999"/>
    <w:rsid w:val="00546B96"/>
    <w:rsid w:val="00546BDE"/>
    <w:rsid w:val="0054747E"/>
    <w:rsid w:val="00547784"/>
    <w:rsid w:val="0054778F"/>
    <w:rsid w:val="00551A6A"/>
    <w:rsid w:val="00553F6E"/>
    <w:rsid w:val="00554633"/>
    <w:rsid w:val="0055467A"/>
    <w:rsid w:val="005548CC"/>
    <w:rsid w:val="00554F7B"/>
    <w:rsid w:val="00555F53"/>
    <w:rsid w:val="00557283"/>
    <w:rsid w:val="00560196"/>
    <w:rsid w:val="0056126A"/>
    <w:rsid w:val="00561C1F"/>
    <w:rsid w:val="00562EE9"/>
    <w:rsid w:val="00564641"/>
    <w:rsid w:val="00564EB6"/>
    <w:rsid w:val="005664CB"/>
    <w:rsid w:val="00566DEA"/>
    <w:rsid w:val="005676AE"/>
    <w:rsid w:val="005702D9"/>
    <w:rsid w:val="00570B4A"/>
    <w:rsid w:val="00570BB9"/>
    <w:rsid w:val="0057311C"/>
    <w:rsid w:val="00574B60"/>
    <w:rsid w:val="00575028"/>
    <w:rsid w:val="00575B7F"/>
    <w:rsid w:val="005764CE"/>
    <w:rsid w:val="00576C57"/>
    <w:rsid w:val="0057717B"/>
    <w:rsid w:val="0058008F"/>
    <w:rsid w:val="005800B6"/>
    <w:rsid w:val="00580AA3"/>
    <w:rsid w:val="00580B81"/>
    <w:rsid w:val="00580BB4"/>
    <w:rsid w:val="00580F17"/>
    <w:rsid w:val="00581AAE"/>
    <w:rsid w:val="00581C05"/>
    <w:rsid w:val="0058240E"/>
    <w:rsid w:val="0058478C"/>
    <w:rsid w:val="00584BF6"/>
    <w:rsid w:val="00584C64"/>
    <w:rsid w:val="00585231"/>
    <w:rsid w:val="00586A0A"/>
    <w:rsid w:val="0058798C"/>
    <w:rsid w:val="00590691"/>
    <w:rsid w:val="0059096B"/>
    <w:rsid w:val="0059135B"/>
    <w:rsid w:val="005917AE"/>
    <w:rsid w:val="00591928"/>
    <w:rsid w:val="00593590"/>
    <w:rsid w:val="00593C7E"/>
    <w:rsid w:val="00594BA1"/>
    <w:rsid w:val="005951F1"/>
    <w:rsid w:val="00595C86"/>
    <w:rsid w:val="00596615"/>
    <w:rsid w:val="0059676A"/>
    <w:rsid w:val="00596DBB"/>
    <w:rsid w:val="005A0287"/>
    <w:rsid w:val="005A02FB"/>
    <w:rsid w:val="005A1B5D"/>
    <w:rsid w:val="005A1BFF"/>
    <w:rsid w:val="005A1FB0"/>
    <w:rsid w:val="005A267C"/>
    <w:rsid w:val="005A3992"/>
    <w:rsid w:val="005A3DD8"/>
    <w:rsid w:val="005A445A"/>
    <w:rsid w:val="005A547F"/>
    <w:rsid w:val="005A57CD"/>
    <w:rsid w:val="005A5FB2"/>
    <w:rsid w:val="005A6424"/>
    <w:rsid w:val="005A651D"/>
    <w:rsid w:val="005A6782"/>
    <w:rsid w:val="005A6930"/>
    <w:rsid w:val="005A6F5E"/>
    <w:rsid w:val="005A71CC"/>
    <w:rsid w:val="005B0972"/>
    <w:rsid w:val="005B0EDA"/>
    <w:rsid w:val="005B2631"/>
    <w:rsid w:val="005B4CEF"/>
    <w:rsid w:val="005B545A"/>
    <w:rsid w:val="005B6CC0"/>
    <w:rsid w:val="005B746E"/>
    <w:rsid w:val="005B765B"/>
    <w:rsid w:val="005B7982"/>
    <w:rsid w:val="005B7A0B"/>
    <w:rsid w:val="005C0003"/>
    <w:rsid w:val="005C11F3"/>
    <w:rsid w:val="005C1AD8"/>
    <w:rsid w:val="005C35FC"/>
    <w:rsid w:val="005C4240"/>
    <w:rsid w:val="005C4E47"/>
    <w:rsid w:val="005C4EE0"/>
    <w:rsid w:val="005C5DCB"/>
    <w:rsid w:val="005C613A"/>
    <w:rsid w:val="005C6586"/>
    <w:rsid w:val="005C7B95"/>
    <w:rsid w:val="005D1422"/>
    <w:rsid w:val="005D1A9F"/>
    <w:rsid w:val="005D3323"/>
    <w:rsid w:val="005D39E4"/>
    <w:rsid w:val="005D44DA"/>
    <w:rsid w:val="005D52B1"/>
    <w:rsid w:val="005D58A0"/>
    <w:rsid w:val="005D58F0"/>
    <w:rsid w:val="005D5D3D"/>
    <w:rsid w:val="005D77AD"/>
    <w:rsid w:val="005D7B4A"/>
    <w:rsid w:val="005E0130"/>
    <w:rsid w:val="005E128E"/>
    <w:rsid w:val="005E13AF"/>
    <w:rsid w:val="005E1960"/>
    <w:rsid w:val="005E2C89"/>
    <w:rsid w:val="005E3B66"/>
    <w:rsid w:val="005E3D8B"/>
    <w:rsid w:val="005E51C2"/>
    <w:rsid w:val="005E7B52"/>
    <w:rsid w:val="005E7CC7"/>
    <w:rsid w:val="005F17C7"/>
    <w:rsid w:val="005F31B2"/>
    <w:rsid w:val="005F3AF6"/>
    <w:rsid w:val="005F4F2D"/>
    <w:rsid w:val="005F63CE"/>
    <w:rsid w:val="005F6672"/>
    <w:rsid w:val="005F6A35"/>
    <w:rsid w:val="005F6E4A"/>
    <w:rsid w:val="005F6F38"/>
    <w:rsid w:val="005F7A4B"/>
    <w:rsid w:val="005F7EC2"/>
    <w:rsid w:val="00600C6A"/>
    <w:rsid w:val="00601A19"/>
    <w:rsid w:val="00601EB5"/>
    <w:rsid w:val="00603896"/>
    <w:rsid w:val="006039BE"/>
    <w:rsid w:val="00603C51"/>
    <w:rsid w:val="0060410A"/>
    <w:rsid w:val="0060498D"/>
    <w:rsid w:val="006069D9"/>
    <w:rsid w:val="00610019"/>
    <w:rsid w:val="00610AFB"/>
    <w:rsid w:val="006124E7"/>
    <w:rsid w:val="00613BEB"/>
    <w:rsid w:val="00613C7C"/>
    <w:rsid w:val="0061425D"/>
    <w:rsid w:val="0061580E"/>
    <w:rsid w:val="006160B8"/>
    <w:rsid w:val="00616A34"/>
    <w:rsid w:val="00617B5B"/>
    <w:rsid w:val="0062125D"/>
    <w:rsid w:val="00623057"/>
    <w:rsid w:val="00624765"/>
    <w:rsid w:val="00626E01"/>
    <w:rsid w:val="006300A0"/>
    <w:rsid w:val="00631DB2"/>
    <w:rsid w:val="006326F7"/>
    <w:rsid w:val="006331A4"/>
    <w:rsid w:val="00636B6B"/>
    <w:rsid w:val="00640184"/>
    <w:rsid w:val="0064031B"/>
    <w:rsid w:val="00640542"/>
    <w:rsid w:val="00640924"/>
    <w:rsid w:val="006410C5"/>
    <w:rsid w:val="00641422"/>
    <w:rsid w:val="006416F6"/>
    <w:rsid w:val="0064262C"/>
    <w:rsid w:val="00642902"/>
    <w:rsid w:val="00643E5E"/>
    <w:rsid w:val="00644322"/>
    <w:rsid w:val="00644DEA"/>
    <w:rsid w:val="00645959"/>
    <w:rsid w:val="00646415"/>
    <w:rsid w:val="00647AB4"/>
    <w:rsid w:val="006509DE"/>
    <w:rsid w:val="00650E42"/>
    <w:rsid w:val="00652435"/>
    <w:rsid w:val="006542CE"/>
    <w:rsid w:val="006546E1"/>
    <w:rsid w:val="0065508B"/>
    <w:rsid w:val="00656ABE"/>
    <w:rsid w:val="00657037"/>
    <w:rsid w:val="00660E6A"/>
    <w:rsid w:val="006611D0"/>
    <w:rsid w:val="006620D3"/>
    <w:rsid w:val="00662367"/>
    <w:rsid w:val="00662753"/>
    <w:rsid w:val="00663547"/>
    <w:rsid w:val="0066411D"/>
    <w:rsid w:val="0066413B"/>
    <w:rsid w:val="00665870"/>
    <w:rsid w:val="00665F75"/>
    <w:rsid w:val="00665F7D"/>
    <w:rsid w:val="00666025"/>
    <w:rsid w:val="006663F7"/>
    <w:rsid w:val="006667C8"/>
    <w:rsid w:val="006704B8"/>
    <w:rsid w:val="006717B9"/>
    <w:rsid w:val="00673737"/>
    <w:rsid w:val="006760C3"/>
    <w:rsid w:val="00676EBE"/>
    <w:rsid w:val="00676FB6"/>
    <w:rsid w:val="00680C40"/>
    <w:rsid w:val="00680FCC"/>
    <w:rsid w:val="0068104A"/>
    <w:rsid w:val="00682B56"/>
    <w:rsid w:val="0068305C"/>
    <w:rsid w:val="00683ACE"/>
    <w:rsid w:val="0068413F"/>
    <w:rsid w:val="00684D55"/>
    <w:rsid w:val="0068557B"/>
    <w:rsid w:val="006859FF"/>
    <w:rsid w:val="006864A8"/>
    <w:rsid w:val="00686AF5"/>
    <w:rsid w:val="00687C7D"/>
    <w:rsid w:val="00687ECB"/>
    <w:rsid w:val="0069126A"/>
    <w:rsid w:val="006926D3"/>
    <w:rsid w:val="00692C04"/>
    <w:rsid w:val="00692CC6"/>
    <w:rsid w:val="00693213"/>
    <w:rsid w:val="00694D96"/>
    <w:rsid w:val="00694F92"/>
    <w:rsid w:val="00694FCE"/>
    <w:rsid w:val="00695B76"/>
    <w:rsid w:val="00695F29"/>
    <w:rsid w:val="006966A0"/>
    <w:rsid w:val="006A10DD"/>
    <w:rsid w:val="006A1ACE"/>
    <w:rsid w:val="006A300B"/>
    <w:rsid w:val="006B0247"/>
    <w:rsid w:val="006B345B"/>
    <w:rsid w:val="006B411A"/>
    <w:rsid w:val="006B4A43"/>
    <w:rsid w:val="006B4FD3"/>
    <w:rsid w:val="006B641B"/>
    <w:rsid w:val="006B6459"/>
    <w:rsid w:val="006B6A0C"/>
    <w:rsid w:val="006B7D44"/>
    <w:rsid w:val="006C30A8"/>
    <w:rsid w:val="006C3AB5"/>
    <w:rsid w:val="006C3C3A"/>
    <w:rsid w:val="006C3DBB"/>
    <w:rsid w:val="006C58C2"/>
    <w:rsid w:val="006C5E5F"/>
    <w:rsid w:val="006C73B2"/>
    <w:rsid w:val="006D03C6"/>
    <w:rsid w:val="006D0472"/>
    <w:rsid w:val="006D08D4"/>
    <w:rsid w:val="006D0901"/>
    <w:rsid w:val="006D1FC0"/>
    <w:rsid w:val="006D26FA"/>
    <w:rsid w:val="006D387E"/>
    <w:rsid w:val="006D41FA"/>
    <w:rsid w:val="006D458E"/>
    <w:rsid w:val="006D5588"/>
    <w:rsid w:val="006D583A"/>
    <w:rsid w:val="006D62D2"/>
    <w:rsid w:val="006D6307"/>
    <w:rsid w:val="006D6798"/>
    <w:rsid w:val="006D699F"/>
    <w:rsid w:val="006E0478"/>
    <w:rsid w:val="006E06B8"/>
    <w:rsid w:val="006E086B"/>
    <w:rsid w:val="006E0BE1"/>
    <w:rsid w:val="006E22C4"/>
    <w:rsid w:val="006E23CE"/>
    <w:rsid w:val="006E2B5E"/>
    <w:rsid w:val="006E334D"/>
    <w:rsid w:val="006E3A02"/>
    <w:rsid w:val="006E3EE5"/>
    <w:rsid w:val="006E4D66"/>
    <w:rsid w:val="006E4FF0"/>
    <w:rsid w:val="006E5EE0"/>
    <w:rsid w:val="006E6882"/>
    <w:rsid w:val="006F0499"/>
    <w:rsid w:val="006F109B"/>
    <w:rsid w:val="006F12B1"/>
    <w:rsid w:val="006F3340"/>
    <w:rsid w:val="006F3B0A"/>
    <w:rsid w:val="006F3C46"/>
    <w:rsid w:val="006F3E23"/>
    <w:rsid w:val="006F5B90"/>
    <w:rsid w:val="006F616C"/>
    <w:rsid w:val="006F7226"/>
    <w:rsid w:val="006F79B3"/>
    <w:rsid w:val="00700EDA"/>
    <w:rsid w:val="00702B29"/>
    <w:rsid w:val="00703094"/>
    <w:rsid w:val="007032BD"/>
    <w:rsid w:val="00703A78"/>
    <w:rsid w:val="00704A05"/>
    <w:rsid w:val="00705598"/>
    <w:rsid w:val="007068AB"/>
    <w:rsid w:val="007113AF"/>
    <w:rsid w:val="007120A0"/>
    <w:rsid w:val="0071240D"/>
    <w:rsid w:val="00712909"/>
    <w:rsid w:val="007131CC"/>
    <w:rsid w:val="00715AD4"/>
    <w:rsid w:val="00717A8B"/>
    <w:rsid w:val="00721530"/>
    <w:rsid w:val="00722311"/>
    <w:rsid w:val="007229FA"/>
    <w:rsid w:val="007233EE"/>
    <w:rsid w:val="00723638"/>
    <w:rsid w:val="007237A3"/>
    <w:rsid w:val="00723A3F"/>
    <w:rsid w:val="00724D38"/>
    <w:rsid w:val="00725680"/>
    <w:rsid w:val="00725B8E"/>
    <w:rsid w:val="00726648"/>
    <w:rsid w:val="007266FA"/>
    <w:rsid w:val="00726F1B"/>
    <w:rsid w:val="00730FA8"/>
    <w:rsid w:val="00731634"/>
    <w:rsid w:val="00731799"/>
    <w:rsid w:val="00731B15"/>
    <w:rsid w:val="007335BD"/>
    <w:rsid w:val="00733D2D"/>
    <w:rsid w:val="00734357"/>
    <w:rsid w:val="00736602"/>
    <w:rsid w:val="00736CB7"/>
    <w:rsid w:val="0073719A"/>
    <w:rsid w:val="00737BC8"/>
    <w:rsid w:val="00740295"/>
    <w:rsid w:val="00740557"/>
    <w:rsid w:val="00740763"/>
    <w:rsid w:val="0074110A"/>
    <w:rsid w:val="00741EE7"/>
    <w:rsid w:val="00741F41"/>
    <w:rsid w:val="007420A0"/>
    <w:rsid w:val="007438B3"/>
    <w:rsid w:val="00743EB2"/>
    <w:rsid w:val="00746DFC"/>
    <w:rsid w:val="00746FCA"/>
    <w:rsid w:val="00747125"/>
    <w:rsid w:val="00750A96"/>
    <w:rsid w:val="00750E3F"/>
    <w:rsid w:val="007527EF"/>
    <w:rsid w:val="00752B37"/>
    <w:rsid w:val="00753BEA"/>
    <w:rsid w:val="00755BA3"/>
    <w:rsid w:val="00755F02"/>
    <w:rsid w:val="00756A5D"/>
    <w:rsid w:val="00757653"/>
    <w:rsid w:val="00757F74"/>
    <w:rsid w:val="00763AEF"/>
    <w:rsid w:val="007641FE"/>
    <w:rsid w:val="007647E5"/>
    <w:rsid w:val="007657C9"/>
    <w:rsid w:val="00766A21"/>
    <w:rsid w:val="00766E8B"/>
    <w:rsid w:val="007673B5"/>
    <w:rsid w:val="00767698"/>
    <w:rsid w:val="00767FC1"/>
    <w:rsid w:val="00771DE6"/>
    <w:rsid w:val="0077289D"/>
    <w:rsid w:val="007741BD"/>
    <w:rsid w:val="0077453B"/>
    <w:rsid w:val="007748CC"/>
    <w:rsid w:val="007756B4"/>
    <w:rsid w:val="00776050"/>
    <w:rsid w:val="0078093A"/>
    <w:rsid w:val="00780E5F"/>
    <w:rsid w:val="00781B74"/>
    <w:rsid w:val="00785870"/>
    <w:rsid w:val="00787402"/>
    <w:rsid w:val="00787972"/>
    <w:rsid w:val="00787C1E"/>
    <w:rsid w:val="007906FC"/>
    <w:rsid w:val="00790DA0"/>
    <w:rsid w:val="00791161"/>
    <w:rsid w:val="00791884"/>
    <w:rsid w:val="00792927"/>
    <w:rsid w:val="0079337F"/>
    <w:rsid w:val="0079372C"/>
    <w:rsid w:val="007939D5"/>
    <w:rsid w:val="00793A73"/>
    <w:rsid w:val="00793AAF"/>
    <w:rsid w:val="00794BD5"/>
    <w:rsid w:val="007957A0"/>
    <w:rsid w:val="0079660B"/>
    <w:rsid w:val="0079799A"/>
    <w:rsid w:val="00797A57"/>
    <w:rsid w:val="007A174B"/>
    <w:rsid w:val="007A442F"/>
    <w:rsid w:val="007A4A67"/>
    <w:rsid w:val="007A4F7E"/>
    <w:rsid w:val="007A522B"/>
    <w:rsid w:val="007A55EA"/>
    <w:rsid w:val="007A76B6"/>
    <w:rsid w:val="007B08C3"/>
    <w:rsid w:val="007B0EE6"/>
    <w:rsid w:val="007B1086"/>
    <w:rsid w:val="007B1096"/>
    <w:rsid w:val="007B2459"/>
    <w:rsid w:val="007B255E"/>
    <w:rsid w:val="007B2DCF"/>
    <w:rsid w:val="007B3866"/>
    <w:rsid w:val="007B3DF7"/>
    <w:rsid w:val="007B401C"/>
    <w:rsid w:val="007B548D"/>
    <w:rsid w:val="007B7BCF"/>
    <w:rsid w:val="007B7E72"/>
    <w:rsid w:val="007C05E4"/>
    <w:rsid w:val="007C060E"/>
    <w:rsid w:val="007C0F1B"/>
    <w:rsid w:val="007C127F"/>
    <w:rsid w:val="007C154C"/>
    <w:rsid w:val="007C283A"/>
    <w:rsid w:val="007C2CD6"/>
    <w:rsid w:val="007C2EC7"/>
    <w:rsid w:val="007C358E"/>
    <w:rsid w:val="007C45BC"/>
    <w:rsid w:val="007C4EC7"/>
    <w:rsid w:val="007C699B"/>
    <w:rsid w:val="007C73C2"/>
    <w:rsid w:val="007D1406"/>
    <w:rsid w:val="007D1C5E"/>
    <w:rsid w:val="007D22CC"/>
    <w:rsid w:val="007D3BA9"/>
    <w:rsid w:val="007D44A4"/>
    <w:rsid w:val="007D4537"/>
    <w:rsid w:val="007D48C0"/>
    <w:rsid w:val="007D6C0B"/>
    <w:rsid w:val="007D6E81"/>
    <w:rsid w:val="007D761B"/>
    <w:rsid w:val="007E0BEA"/>
    <w:rsid w:val="007E0CEE"/>
    <w:rsid w:val="007E127A"/>
    <w:rsid w:val="007E215E"/>
    <w:rsid w:val="007E26F4"/>
    <w:rsid w:val="007E2BE7"/>
    <w:rsid w:val="007E33D2"/>
    <w:rsid w:val="007E390F"/>
    <w:rsid w:val="007E3994"/>
    <w:rsid w:val="007E3F8F"/>
    <w:rsid w:val="007E4290"/>
    <w:rsid w:val="007E45B7"/>
    <w:rsid w:val="007E4663"/>
    <w:rsid w:val="007E488B"/>
    <w:rsid w:val="007E4E66"/>
    <w:rsid w:val="007E5034"/>
    <w:rsid w:val="007E6C19"/>
    <w:rsid w:val="007E7391"/>
    <w:rsid w:val="007F014F"/>
    <w:rsid w:val="007F20FB"/>
    <w:rsid w:val="007F2D13"/>
    <w:rsid w:val="007F33FE"/>
    <w:rsid w:val="007F3923"/>
    <w:rsid w:val="007F3F29"/>
    <w:rsid w:val="007F5132"/>
    <w:rsid w:val="007F527C"/>
    <w:rsid w:val="007F57B4"/>
    <w:rsid w:val="007F683A"/>
    <w:rsid w:val="007F6973"/>
    <w:rsid w:val="007F6DF2"/>
    <w:rsid w:val="007F75CA"/>
    <w:rsid w:val="008002C5"/>
    <w:rsid w:val="008007B0"/>
    <w:rsid w:val="00800B62"/>
    <w:rsid w:val="00800D9B"/>
    <w:rsid w:val="008020BA"/>
    <w:rsid w:val="00803BF9"/>
    <w:rsid w:val="00803CCB"/>
    <w:rsid w:val="00803D28"/>
    <w:rsid w:val="008046FA"/>
    <w:rsid w:val="00806C63"/>
    <w:rsid w:val="00807365"/>
    <w:rsid w:val="008076FF"/>
    <w:rsid w:val="00810CBE"/>
    <w:rsid w:val="0081235F"/>
    <w:rsid w:val="00814C58"/>
    <w:rsid w:val="00814FCA"/>
    <w:rsid w:val="0081550D"/>
    <w:rsid w:val="0081556C"/>
    <w:rsid w:val="00816ED9"/>
    <w:rsid w:val="00817572"/>
    <w:rsid w:val="00820886"/>
    <w:rsid w:val="00820CCC"/>
    <w:rsid w:val="00820D13"/>
    <w:rsid w:val="00821C1E"/>
    <w:rsid w:val="008224CC"/>
    <w:rsid w:val="0082377F"/>
    <w:rsid w:val="008240FB"/>
    <w:rsid w:val="008245FB"/>
    <w:rsid w:val="0082647F"/>
    <w:rsid w:val="008264F3"/>
    <w:rsid w:val="0082681B"/>
    <w:rsid w:val="0082769A"/>
    <w:rsid w:val="008276E9"/>
    <w:rsid w:val="00827BD0"/>
    <w:rsid w:val="00830206"/>
    <w:rsid w:val="00830AAF"/>
    <w:rsid w:val="008333A7"/>
    <w:rsid w:val="00834D29"/>
    <w:rsid w:val="00834DF0"/>
    <w:rsid w:val="00835692"/>
    <w:rsid w:val="00836760"/>
    <w:rsid w:val="00836902"/>
    <w:rsid w:val="00836C08"/>
    <w:rsid w:val="00836DA9"/>
    <w:rsid w:val="00837738"/>
    <w:rsid w:val="0084009F"/>
    <w:rsid w:val="00840107"/>
    <w:rsid w:val="00842684"/>
    <w:rsid w:val="008432A0"/>
    <w:rsid w:val="008439DA"/>
    <w:rsid w:val="00844143"/>
    <w:rsid w:val="00844682"/>
    <w:rsid w:val="008447B1"/>
    <w:rsid w:val="008460D8"/>
    <w:rsid w:val="0084720D"/>
    <w:rsid w:val="0084741D"/>
    <w:rsid w:val="008474A2"/>
    <w:rsid w:val="00847BEC"/>
    <w:rsid w:val="00850624"/>
    <w:rsid w:val="00850678"/>
    <w:rsid w:val="0085246B"/>
    <w:rsid w:val="00853462"/>
    <w:rsid w:val="0085357B"/>
    <w:rsid w:val="00854074"/>
    <w:rsid w:val="008546DE"/>
    <w:rsid w:val="008578CB"/>
    <w:rsid w:val="00857FE1"/>
    <w:rsid w:val="0086144D"/>
    <w:rsid w:val="00861644"/>
    <w:rsid w:val="00861F6F"/>
    <w:rsid w:val="00861FBD"/>
    <w:rsid w:val="00862BDB"/>
    <w:rsid w:val="0086329D"/>
    <w:rsid w:val="00863491"/>
    <w:rsid w:val="00863922"/>
    <w:rsid w:val="00863AAC"/>
    <w:rsid w:val="008646FE"/>
    <w:rsid w:val="00864DB2"/>
    <w:rsid w:val="00864F43"/>
    <w:rsid w:val="00865B8E"/>
    <w:rsid w:val="0087028A"/>
    <w:rsid w:val="00870727"/>
    <w:rsid w:val="00870B06"/>
    <w:rsid w:val="00870E21"/>
    <w:rsid w:val="008723B0"/>
    <w:rsid w:val="00872CC6"/>
    <w:rsid w:val="00873457"/>
    <w:rsid w:val="00874170"/>
    <w:rsid w:val="008745C3"/>
    <w:rsid w:val="008756AF"/>
    <w:rsid w:val="00875D78"/>
    <w:rsid w:val="00877604"/>
    <w:rsid w:val="008807E1"/>
    <w:rsid w:val="00880CE9"/>
    <w:rsid w:val="00881978"/>
    <w:rsid w:val="0088407E"/>
    <w:rsid w:val="008841A0"/>
    <w:rsid w:val="008857DD"/>
    <w:rsid w:val="00887A0F"/>
    <w:rsid w:val="00887BE4"/>
    <w:rsid w:val="008912A4"/>
    <w:rsid w:val="00891483"/>
    <w:rsid w:val="00892CE1"/>
    <w:rsid w:val="00892F2A"/>
    <w:rsid w:val="00893008"/>
    <w:rsid w:val="00895274"/>
    <w:rsid w:val="008963A3"/>
    <w:rsid w:val="008964FE"/>
    <w:rsid w:val="00897305"/>
    <w:rsid w:val="00897CF6"/>
    <w:rsid w:val="008A0759"/>
    <w:rsid w:val="008A1045"/>
    <w:rsid w:val="008A1CE4"/>
    <w:rsid w:val="008A29D5"/>
    <w:rsid w:val="008A2CDB"/>
    <w:rsid w:val="008A2FBA"/>
    <w:rsid w:val="008A47E3"/>
    <w:rsid w:val="008A4CCE"/>
    <w:rsid w:val="008A5D0C"/>
    <w:rsid w:val="008B129D"/>
    <w:rsid w:val="008B183B"/>
    <w:rsid w:val="008B1C43"/>
    <w:rsid w:val="008B1EF8"/>
    <w:rsid w:val="008B29D4"/>
    <w:rsid w:val="008B2D98"/>
    <w:rsid w:val="008B4581"/>
    <w:rsid w:val="008B46E4"/>
    <w:rsid w:val="008B4FAF"/>
    <w:rsid w:val="008B52A3"/>
    <w:rsid w:val="008B5E29"/>
    <w:rsid w:val="008B624B"/>
    <w:rsid w:val="008B7650"/>
    <w:rsid w:val="008B766C"/>
    <w:rsid w:val="008C048A"/>
    <w:rsid w:val="008C13F4"/>
    <w:rsid w:val="008C152B"/>
    <w:rsid w:val="008C1600"/>
    <w:rsid w:val="008C1BB4"/>
    <w:rsid w:val="008C2ECC"/>
    <w:rsid w:val="008C2F3D"/>
    <w:rsid w:val="008C32A4"/>
    <w:rsid w:val="008C36FB"/>
    <w:rsid w:val="008C4745"/>
    <w:rsid w:val="008C5054"/>
    <w:rsid w:val="008C6757"/>
    <w:rsid w:val="008C6918"/>
    <w:rsid w:val="008C7922"/>
    <w:rsid w:val="008C7927"/>
    <w:rsid w:val="008D083F"/>
    <w:rsid w:val="008D0C44"/>
    <w:rsid w:val="008D132B"/>
    <w:rsid w:val="008D1D5C"/>
    <w:rsid w:val="008D3AE5"/>
    <w:rsid w:val="008D40C0"/>
    <w:rsid w:val="008D4954"/>
    <w:rsid w:val="008D4BDE"/>
    <w:rsid w:val="008D518E"/>
    <w:rsid w:val="008D5B3E"/>
    <w:rsid w:val="008D6EA0"/>
    <w:rsid w:val="008D72DF"/>
    <w:rsid w:val="008E078B"/>
    <w:rsid w:val="008E13D4"/>
    <w:rsid w:val="008E14A3"/>
    <w:rsid w:val="008E2883"/>
    <w:rsid w:val="008E3C1B"/>
    <w:rsid w:val="008E41D2"/>
    <w:rsid w:val="008E4476"/>
    <w:rsid w:val="008E6F99"/>
    <w:rsid w:val="008F006C"/>
    <w:rsid w:val="008F2B8C"/>
    <w:rsid w:val="008F3C55"/>
    <w:rsid w:val="008F48C8"/>
    <w:rsid w:val="008F4CE0"/>
    <w:rsid w:val="008F7616"/>
    <w:rsid w:val="00901C46"/>
    <w:rsid w:val="00901FA1"/>
    <w:rsid w:val="00903AAE"/>
    <w:rsid w:val="00903B4A"/>
    <w:rsid w:val="009050A5"/>
    <w:rsid w:val="009054E2"/>
    <w:rsid w:val="00905C71"/>
    <w:rsid w:val="00910572"/>
    <w:rsid w:val="00910E79"/>
    <w:rsid w:val="00911429"/>
    <w:rsid w:val="0091146C"/>
    <w:rsid w:val="00911BED"/>
    <w:rsid w:val="0091224A"/>
    <w:rsid w:val="00912572"/>
    <w:rsid w:val="00914379"/>
    <w:rsid w:val="0091568F"/>
    <w:rsid w:val="00916BCE"/>
    <w:rsid w:val="00916CBC"/>
    <w:rsid w:val="00917B06"/>
    <w:rsid w:val="00917C3E"/>
    <w:rsid w:val="00917CE4"/>
    <w:rsid w:val="00922F05"/>
    <w:rsid w:val="00922FD5"/>
    <w:rsid w:val="00923C04"/>
    <w:rsid w:val="00923E8E"/>
    <w:rsid w:val="009244BD"/>
    <w:rsid w:val="00924E5F"/>
    <w:rsid w:val="009251B1"/>
    <w:rsid w:val="0092793D"/>
    <w:rsid w:val="00930D46"/>
    <w:rsid w:val="00930FBB"/>
    <w:rsid w:val="0093105A"/>
    <w:rsid w:val="0093131C"/>
    <w:rsid w:val="0093134D"/>
    <w:rsid w:val="00931A32"/>
    <w:rsid w:val="00931BAD"/>
    <w:rsid w:val="00933DCD"/>
    <w:rsid w:val="00934894"/>
    <w:rsid w:val="009348E0"/>
    <w:rsid w:val="0093545D"/>
    <w:rsid w:val="00935750"/>
    <w:rsid w:val="00936BFE"/>
    <w:rsid w:val="009379CF"/>
    <w:rsid w:val="00937B7C"/>
    <w:rsid w:val="00940B42"/>
    <w:rsid w:val="00940E78"/>
    <w:rsid w:val="0094103E"/>
    <w:rsid w:val="00941384"/>
    <w:rsid w:val="00941FFD"/>
    <w:rsid w:val="0094293E"/>
    <w:rsid w:val="00943050"/>
    <w:rsid w:val="00944C14"/>
    <w:rsid w:val="00944FA8"/>
    <w:rsid w:val="009469E2"/>
    <w:rsid w:val="009475F6"/>
    <w:rsid w:val="009475F7"/>
    <w:rsid w:val="00950036"/>
    <w:rsid w:val="00950C8C"/>
    <w:rsid w:val="009515A6"/>
    <w:rsid w:val="00951D1B"/>
    <w:rsid w:val="00953893"/>
    <w:rsid w:val="00955BCA"/>
    <w:rsid w:val="00956DC8"/>
    <w:rsid w:val="00957E37"/>
    <w:rsid w:val="0096044A"/>
    <w:rsid w:val="009608A8"/>
    <w:rsid w:val="00961F29"/>
    <w:rsid w:val="00963712"/>
    <w:rsid w:val="00963EDC"/>
    <w:rsid w:val="00963FB9"/>
    <w:rsid w:val="0096484E"/>
    <w:rsid w:val="0096490C"/>
    <w:rsid w:val="00966381"/>
    <w:rsid w:val="00966984"/>
    <w:rsid w:val="00966C05"/>
    <w:rsid w:val="009674DC"/>
    <w:rsid w:val="00967E6B"/>
    <w:rsid w:val="00970081"/>
    <w:rsid w:val="00971458"/>
    <w:rsid w:val="00971C77"/>
    <w:rsid w:val="00972DD9"/>
    <w:rsid w:val="00972F9A"/>
    <w:rsid w:val="0097449F"/>
    <w:rsid w:val="00974BBD"/>
    <w:rsid w:val="00975C64"/>
    <w:rsid w:val="009770AC"/>
    <w:rsid w:val="009773E7"/>
    <w:rsid w:val="00977B49"/>
    <w:rsid w:val="00977E99"/>
    <w:rsid w:val="0098038D"/>
    <w:rsid w:val="00981887"/>
    <w:rsid w:val="0098526D"/>
    <w:rsid w:val="00985591"/>
    <w:rsid w:val="00985BA9"/>
    <w:rsid w:val="00986196"/>
    <w:rsid w:val="009866A0"/>
    <w:rsid w:val="0098711A"/>
    <w:rsid w:val="00991494"/>
    <w:rsid w:val="009915B7"/>
    <w:rsid w:val="009918C2"/>
    <w:rsid w:val="00991B62"/>
    <w:rsid w:val="0099302D"/>
    <w:rsid w:val="009959D7"/>
    <w:rsid w:val="00996A8E"/>
    <w:rsid w:val="009973F1"/>
    <w:rsid w:val="00997418"/>
    <w:rsid w:val="00997CC6"/>
    <w:rsid w:val="00997FFE"/>
    <w:rsid w:val="009A0BA2"/>
    <w:rsid w:val="009A1276"/>
    <w:rsid w:val="009A2522"/>
    <w:rsid w:val="009A3B03"/>
    <w:rsid w:val="009A4CEE"/>
    <w:rsid w:val="009A6691"/>
    <w:rsid w:val="009B085B"/>
    <w:rsid w:val="009B0D46"/>
    <w:rsid w:val="009B162C"/>
    <w:rsid w:val="009B16B2"/>
    <w:rsid w:val="009B1F0D"/>
    <w:rsid w:val="009B251E"/>
    <w:rsid w:val="009B2A04"/>
    <w:rsid w:val="009B2CC9"/>
    <w:rsid w:val="009B3132"/>
    <w:rsid w:val="009B40B4"/>
    <w:rsid w:val="009B4DAB"/>
    <w:rsid w:val="009B5A0B"/>
    <w:rsid w:val="009B5CAC"/>
    <w:rsid w:val="009B5D5F"/>
    <w:rsid w:val="009B74D4"/>
    <w:rsid w:val="009B7C59"/>
    <w:rsid w:val="009B7FD8"/>
    <w:rsid w:val="009C04A9"/>
    <w:rsid w:val="009C1F77"/>
    <w:rsid w:val="009C2ADE"/>
    <w:rsid w:val="009C3C20"/>
    <w:rsid w:val="009C6D71"/>
    <w:rsid w:val="009C75D2"/>
    <w:rsid w:val="009C7EC5"/>
    <w:rsid w:val="009D0EFA"/>
    <w:rsid w:val="009D2796"/>
    <w:rsid w:val="009D3C30"/>
    <w:rsid w:val="009D3E07"/>
    <w:rsid w:val="009D433D"/>
    <w:rsid w:val="009D5410"/>
    <w:rsid w:val="009D5521"/>
    <w:rsid w:val="009D583E"/>
    <w:rsid w:val="009D5C3A"/>
    <w:rsid w:val="009D6467"/>
    <w:rsid w:val="009D7A0F"/>
    <w:rsid w:val="009E1994"/>
    <w:rsid w:val="009E21DA"/>
    <w:rsid w:val="009E3A1E"/>
    <w:rsid w:val="009E4A0E"/>
    <w:rsid w:val="009E4D0C"/>
    <w:rsid w:val="009E524D"/>
    <w:rsid w:val="009E526E"/>
    <w:rsid w:val="009E55D5"/>
    <w:rsid w:val="009E56FC"/>
    <w:rsid w:val="009E7A0C"/>
    <w:rsid w:val="009F1552"/>
    <w:rsid w:val="009F1CDC"/>
    <w:rsid w:val="009F4C2F"/>
    <w:rsid w:val="009F5726"/>
    <w:rsid w:val="009F67F3"/>
    <w:rsid w:val="009F68A1"/>
    <w:rsid w:val="009F6A9B"/>
    <w:rsid w:val="009F70D6"/>
    <w:rsid w:val="00A00309"/>
    <w:rsid w:val="00A0062C"/>
    <w:rsid w:val="00A01813"/>
    <w:rsid w:val="00A023D8"/>
    <w:rsid w:val="00A02509"/>
    <w:rsid w:val="00A02CB9"/>
    <w:rsid w:val="00A02F74"/>
    <w:rsid w:val="00A03548"/>
    <w:rsid w:val="00A03CEE"/>
    <w:rsid w:val="00A04FA5"/>
    <w:rsid w:val="00A05EC7"/>
    <w:rsid w:val="00A061C0"/>
    <w:rsid w:val="00A0641B"/>
    <w:rsid w:val="00A069EE"/>
    <w:rsid w:val="00A06C00"/>
    <w:rsid w:val="00A07042"/>
    <w:rsid w:val="00A070C0"/>
    <w:rsid w:val="00A070C9"/>
    <w:rsid w:val="00A07514"/>
    <w:rsid w:val="00A111F9"/>
    <w:rsid w:val="00A11542"/>
    <w:rsid w:val="00A117B1"/>
    <w:rsid w:val="00A11AAA"/>
    <w:rsid w:val="00A12DFA"/>
    <w:rsid w:val="00A13810"/>
    <w:rsid w:val="00A14A67"/>
    <w:rsid w:val="00A14D55"/>
    <w:rsid w:val="00A1517B"/>
    <w:rsid w:val="00A152E9"/>
    <w:rsid w:val="00A15741"/>
    <w:rsid w:val="00A15A58"/>
    <w:rsid w:val="00A201C5"/>
    <w:rsid w:val="00A20430"/>
    <w:rsid w:val="00A2071B"/>
    <w:rsid w:val="00A21207"/>
    <w:rsid w:val="00A21F6A"/>
    <w:rsid w:val="00A23004"/>
    <w:rsid w:val="00A240FC"/>
    <w:rsid w:val="00A256DD"/>
    <w:rsid w:val="00A25748"/>
    <w:rsid w:val="00A25AB8"/>
    <w:rsid w:val="00A26411"/>
    <w:rsid w:val="00A2692A"/>
    <w:rsid w:val="00A274E7"/>
    <w:rsid w:val="00A278F5"/>
    <w:rsid w:val="00A279E1"/>
    <w:rsid w:val="00A301B3"/>
    <w:rsid w:val="00A30681"/>
    <w:rsid w:val="00A30F94"/>
    <w:rsid w:val="00A314B6"/>
    <w:rsid w:val="00A32234"/>
    <w:rsid w:val="00A32755"/>
    <w:rsid w:val="00A32ED5"/>
    <w:rsid w:val="00A32EE7"/>
    <w:rsid w:val="00A3408D"/>
    <w:rsid w:val="00A34B78"/>
    <w:rsid w:val="00A34BEE"/>
    <w:rsid w:val="00A41570"/>
    <w:rsid w:val="00A415BB"/>
    <w:rsid w:val="00A417DE"/>
    <w:rsid w:val="00A41EF5"/>
    <w:rsid w:val="00A45204"/>
    <w:rsid w:val="00A4571C"/>
    <w:rsid w:val="00A46C7C"/>
    <w:rsid w:val="00A4787B"/>
    <w:rsid w:val="00A47F64"/>
    <w:rsid w:val="00A5153E"/>
    <w:rsid w:val="00A52951"/>
    <w:rsid w:val="00A52C97"/>
    <w:rsid w:val="00A54494"/>
    <w:rsid w:val="00A55226"/>
    <w:rsid w:val="00A56B4A"/>
    <w:rsid w:val="00A57048"/>
    <w:rsid w:val="00A57073"/>
    <w:rsid w:val="00A57EFC"/>
    <w:rsid w:val="00A61155"/>
    <w:rsid w:val="00A6122B"/>
    <w:rsid w:val="00A62C7C"/>
    <w:rsid w:val="00A63EE2"/>
    <w:rsid w:val="00A64898"/>
    <w:rsid w:val="00A6750C"/>
    <w:rsid w:val="00A677A5"/>
    <w:rsid w:val="00A67EBF"/>
    <w:rsid w:val="00A70A92"/>
    <w:rsid w:val="00A70B0B"/>
    <w:rsid w:val="00A70F62"/>
    <w:rsid w:val="00A7134C"/>
    <w:rsid w:val="00A71E80"/>
    <w:rsid w:val="00A71FF5"/>
    <w:rsid w:val="00A7273C"/>
    <w:rsid w:val="00A72A10"/>
    <w:rsid w:val="00A734B2"/>
    <w:rsid w:val="00A737CD"/>
    <w:rsid w:val="00A75097"/>
    <w:rsid w:val="00A75634"/>
    <w:rsid w:val="00A770D9"/>
    <w:rsid w:val="00A77959"/>
    <w:rsid w:val="00A801C2"/>
    <w:rsid w:val="00A80728"/>
    <w:rsid w:val="00A80A46"/>
    <w:rsid w:val="00A812C7"/>
    <w:rsid w:val="00A81904"/>
    <w:rsid w:val="00A81A5B"/>
    <w:rsid w:val="00A83110"/>
    <w:rsid w:val="00A83A36"/>
    <w:rsid w:val="00A84D36"/>
    <w:rsid w:val="00A859B4"/>
    <w:rsid w:val="00A860C7"/>
    <w:rsid w:val="00A86686"/>
    <w:rsid w:val="00A91BBF"/>
    <w:rsid w:val="00A91D4F"/>
    <w:rsid w:val="00A92710"/>
    <w:rsid w:val="00A92D86"/>
    <w:rsid w:val="00A950B0"/>
    <w:rsid w:val="00A9595D"/>
    <w:rsid w:val="00A96764"/>
    <w:rsid w:val="00A96CC5"/>
    <w:rsid w:val="00A9715D"/>
    <w:rsid w:val="00A97B55"/>
    <w:rsid w:val="00AA06C8"/>
    <w:rsid w:val="00AA0940"/>
    <w:rsid w:val="00AA0C29"/>
    <w:rsid w:val="00AA0E55"/>
    <w:rsid w:val="00AA0F73"/>
    <w:rsid w:val="00AA164C"/>
    <w:rsid w:val="00AA1950"/>
    <w:rsid w:val="00AA253F"/>
    <w:rsid w:val="00AA30CC"/>
    <w:rsid w:val="00AA44DF"/>
    <w:rsid w:val="00AA4F47"/>
    <w:rsid w:val="00AA6518"/>
    <w:rsid w:val="00AA6BEE"/>
    <w:rsid w:val="00AA7310"/>
    <w:rsid w:val="00AA7634"/>
    <w:rsid w:val="00AB0ADA"/>
    <w:rsid w:val="00AB0C84"/>
    <w:rsid w:val="00AB0D18"/>
    <w:rsid w:val="00AB1D36"/>
    <w:rsid w:val="00AB1E76"/>
    <w:rsid w:val="00AB5E5F"/>
    <w:rsid w:val="00AB5ECA"/>
    <w:rsid w:val="00AB6813"/>
    <w:rsid w:val="00AB697E"/>
    <w:rsid w:val="00AB6AFF"/>
    <w:rsid w:val="00AB6FFD"/>
    <w:rsid w:val="00AB71A9"/>
    <w:rsid w:val="00AC03DD"/>
    <w:rsid w:val="00AC1B6A"/>
    <w:rsid w:val="00AC1F72"/>
    <w:rsid w:val="00AC26E4"/>
    <w:rsid w:val="00AC26FF"/>
    <w:rsid w:val="00AC32A8"/>
    <w:rsid w:val="00AC3887"/>
    <w:rsid w:val="00AC3DB1"/>
    <w:rsid w:val="00AC5AD0"/>
    <w:rsid w:val="00AC5BD9"/>
    <w:rsid w:val="00AC5BF2"/>
    <w:rsid w:val="00AC6AE5"/>
    <w:rsid w:val="00AC7620"/>
    <w:rsid w:val="00AC7AE3"/>
    <w:rsid w:val="00AD05B8"/>
    <w:rsid w:val="00AD2110"/>
    <w:rsid w:val="00AD2924"/>
    <w:rsid w:val="00AD297B"/>
    <w:rsid w:val="00AD29C8"/>
    <w:rsid w:val="00AD2BDF"/>
    <w:rsid w:val="00AD5656"/>
    <w:rsid w:val="00AD6B3F"/>
    <w:rsid w:val="00AD7210"/>
    <w:rsid w:val="00AE0AD2"/>
    <w:rsid w:val="00AE0B67"/>
    <w:rsid w:val="00AE0CC2"/>
    <w:rsid w:val="00AE1014"/>
    <w:rsid w:val="00AE1ACE"/>
    <w:rsid w:val="00AE1D01"/>
    <w:rsid w:val="00AE38A1"/>
    <w:rsid w:val="00AE7AE9"/>
    <w:rsid w:val="00AE7E55"/>
    <w:rsid w:val="00AF0D2E"/>
    <w:rsid w:val="00AF0DBF"/>
    <w:rsid w:val="00AF2231"/>
    <w:rsid w:val="00AF25A9"/>
    <w:rsid w:val="00AF2FC6"/>
    <w:rsid w:val="00AF464F"/>
    <w:rsid w:val="00AF4AC8"/>
    <w:rsid w:val="00AF4B5E"/>
    <w:rsid w:val="00AF5866"/>
    <w:rsid w:val="00B0001B"/>
    <w:rsid w:val="00B00481"/>
    <w:rsid w:val="00B0076E"/>
    <w:rsid w:val="00B03FBB"/>
    <w:rsid w:val="00B04429"/>
    <w:rsid w:val="00B05C74"/>
    <w:rsid w:val="00B06324"/>
    <w:rsid w:val="00B07DA1"/>
    <w:rsid w:val="00B11056"/>
    <w:rsid w:val="00B117C9"/>
    <w:rsid w:val="00B11FB1"/>
    <w:rsid w:val="00B137F1"/>
    <w:rsid w:val="00B13893"/>
    <w:rsid w:val="00B13B62"/>
    <w:rsid w:val="00B13C51"/>
    <w:rsid w:val="00B1401B"/>
    <w:rsid w:val="00B1411D"/>
    <w:rsid w:val="00B145E0"/>
    <w:rsid w:val="00B14612"/>
    <w:rsid w:val="00B15488"/>
    <w:rsid w:val="00B15EBD"/>
    <w:rsid w:val="00B16398"/>
    <w:rsid w:val="00B16D31"/>
    <w:rsid w:val="00B175A7"/>
    <w:rsid w:val="00B17609"/>
    <w:rsid w:val="00B200D8"/>
    <w:rsid w:val="00B20241"/>
    <w:rsid w:val="00B20DA0"/>
    <w:rsid w:val="00B2255B"/>
    <w:rsid w:val="00B2334F"/>
    <w:rsid w:val="00B242BD"/>
    <w:rsid w:val="00B24B63"/>
    <w:rsid w:val="00B24DF7"/>
    <w:rsid w:val="00B25020"/>
    <w:rsid w:val="00B2551D"/>
    <w:rsid w:val="00B25873"/>
    <w:rsid w:val="00B26F14"/>
    <w:rsid w:val="00B27BA1"/>
    <w:rsid w:val="00B27FA7"/>
    <w:rsid w:val="00B30E76"/>
    <w:rsid w:val="00B31031"/>
    <w:rsid w:val="00B3106F"/>
    <w:rsid w:val="00B3129F"/>
    <w:rsid w:val="00B325A0"/>
    <w:rsid w:val="00B330CC"/>
    <w:rsid w:val="00B33114"/>
    <w:rsid w:val="00B3359B"/>
    <w:rsid w:val="00B335E2"/>
    <w:rsid w:val="00B337B6"/>
    <w:rsid w:val="00B33D20"/>
    <w:rsid w:val="00B3468A"/>
    <w:rsid w:val="00B347D3"/>
    <w:rsid w:val="00B34A0A"/>
    <w:rsid w:val="00B34FF5"/>
    <w:rsid w:val="00B35BAB"/>
    <w:rsid w:val="00B37F2B"/>
    <w:rsid w:val="00B40CFD"/>
    <w:rsid w:val="00B40E67"/>
    <w:rsid w:val="00B412C3"/>
    <w:rsid w:val="00B4178A"/>
    <w:rsid w:val="00B41CE3"/>
    <w:rsid w:val="00B42723"/>
    <w:rsid w:val="00B4279C"/>
    <w:rsid w:val="00B45C32"/>
    <w:rsid w:val="00B46610"/>
    <w:rsid w:val="00B46985"/>
    <w:rsid w:val="00B46B8E"/>
    <w:rsid w:val="00B46BD6"/>
    <w:rsid w:val="00B4761C"/>
    <w:rsid w:val="00B502ED"/>
    <w:rsid w:val="00B5041C"/>
    <w:rsid w:val="00B51659"/>
    <w:rsid w:val="00B528AF"/>
    <w:rsid w:val="00B52D07"/>
    <w:rsid w:val="00B53463"/>
    <w:rsid w:val="00B553BC"/>
    <w:rsid w:val="00B55BE7"/>
    <w:rsid w:val="00B5603E"/>
    <w:rsid w:val="00B5645E"/>
    <w:rsid w:val="00B5738F"/>
    <w:rsid w:val="00B61584"/>
    <w:rsid w:val="00B620CE"/>
    <w:rsid w:val="00B623ED"/>
    <w:rsid w:val="00B62746"/>
    <w:rsid w:val="00B62B89"/>
    <w:rsid w:val="00B62E98"/>
    <w:rsid w:val="00B636EC"/>
    <w:rsid w:val="00B6442F"/>
    <w:rsid w:val="00B65133"/>
    <w:rsid w:val="00B659AE"/>
    <w:rsid w:val="00B65E0B"/>
    <w:rsid w:val="00B67744"/>
    <w:rsid w:val="00B67890"/>
    <w:rsid w:val="00B67A61"/>
    <w:rsid w:val="00B70BB6"/>
    <w:rsid w:val="00B712DE"/>
    <w:rsid w:val="00B72411"/>
    <w:rsid w:val="00B72522"/>
    <w:rsid w:val="00B72EF5"/>
    <w:rsid w:val="00B7527D"/>
    <w:rsid w:val="00B75384"/>
    <w:rsid w:val="00B75EB2"/>
    <w:rsid w:val="00B7756B"/>
    <w:rsid w:val="00B7767F"/>
    <w:rsid w:val="00B77804"/>
    <w:rsid w:val="00B80490"/>
    <w:rsid w:val="00B80EDD"/>
    <w:rsid w:val="00B811B4"/>
    <w:rsid w:val="00B81307"/>
    <w:rsid w:val="00B81BA0"/>
    <w:rsid w:val="00B82808"/>
    <w:rsid w:val="00B82EB6"/>
    <w:rsid w:val="00B842A1"/>
    <w:rsid w:val="00B86E25"/>
    <w:rsid w:val="00B90D1A"/>
    <w:rsid w:val="00B9161E"/>
    <w:rsid w:val="00B91DEB"/>
    <w:rsid w:val="00B92486"/>
    <w:rsid w:val="00B9270D"/>
    <w:rsid w:val="00B92B1C"/>
    <w:rsid w:val="00B92E3B"/>
    <w:rsid w:val="00B93672"/>
    <w:rsid w:val="00B93686"/>
    <w:rsid w:val="00B94431"/>
    <w:rsid w:val="00B95471"/>
    <w:rsid w:val="00B9549E"/>
    <w:rsid w:val="00B961C5"/>
    <w:rsid w:val="00B9654A"/>
    <w:rsid w:val="00B9693F"/>
    <w:rsid w:val="00B971D2"/>
    <w:rsid w:val="00B97E4E"/>
    <w:rsid w:val="00BA0511"/>
    <w:rsid w:val="00BA0D51"/>
    <w:rsid w:val="00BA1C94"/>
    <w:rsid w:val="00BA201D"/>
    <w:rsid w:val="00BA258A"/>
    <w:rsid w:val="00BA2AB9"/>
    <w:rsid w:val="00BA2B71"/>
    <w:rsid w:val="00BA3849"/>
    <w:rsid w:val="00BA4B18"/>
    <w:rsid w:val="00BA6353"/>
    <w:rsid w:val="00BA66A2"/>
    <w:rsid w:val="00BA735C"/>
    <w:rsid w:val="00BB0D7E"/>
    <w:rsid w:val="00BB0DDD"/>
    <w:rsid w:val="00BB1016"/>
    <w:rsid w:val="00BB1292"/>
    <w:rsid w:val="00BB2206"/>
    <w:rsid w:val="00BB689B"/>
    <w:rsid w:val="00BB6FB9"/>
    <w:rsid w:val="00BB710B"/>
    <w:rsid w:val="00BC03D0"/>
    <w:rsid w:val="00BC0961"/>
    <w:rsid w:val="00BC0F7A"/>
    <w:rsid w:val="00BC14EA"/>
    <w:rsid w:val="00BC1938"/>
    <w:rsid w:val="00BC23FE"/>
    <w:rsid w:val="00BC365B"/>
    <w:rsid w:val="00BC485C"/>
    <w:rsid w:val="00BC4A59"/>
    <w:rsid w:val="00BC69E1"/>
    <w:rsid w:val="00BC7E67"/>
    <w:rsid w:val="00BD0958"/>
    <w:rsid w:val="00BD1339"/>
    <w:rsid w:val="00BD13F8"/>
    <w:rsid w:val="00BD1FA3"/>
    <w:rsid w:val="00BD20CA"/>
    <w:rsid w:val="00BD29FE"/>
    <w:rsid w:val="00BD3073"/>
    <w:rsid w:val="00BD4174"/>
    <w:rsid w:val="00BD4543"/>
    <w:rsid w:val="00BD477B"/>
    <w:rsid w:val="00BD594C"/>
    <w:rsid w:val="00BD5E10"/>
    <w:rsid w:val="00BD669D"/>
    <w:rsid w:val="00BD7137"/>
    <w:rsid w:val="00BE0120"/>
    <w:rsid w:val="00BE04BD"/>
    <w:rsid w:val="00BE0C0D"/>
    <w:rsid w:val="00BE109F"/>
    <w:rsid w:val="00BE14E3"/>
    <w:rsid w:val="00BE269A"/>
    <w:rsid w:val="00BE332E"/>
    <w:rsid w:val="00BE3C2D"/>
    <w:rsid w:val="00BE406F"/>
    <w:rsid w:val="00BE40F9"/>
    <w:rsid w:val="00BE534B"/>
    <w:rsid w:val="00BE6A14"/>
    <w:rsid w:val="00BE7B75"/>
    <w:rsid w:val="00BE7EFB"/>
    <w:rsid w:val="00BF0302"/>
    <w:rsid w:val="00BF0864"/>
    <w:rsid w:val="00BF19C4"/>
    <w:rsid w:val="00BF354C"/>
    <w:rsid w:val="00BF3B22"/>
    <w:rsid w:val="00BF3D4C"/>
    <w:rsid w:val="00BF4736"/>
    <w:rsid w:val="00BF4BD3"/>
    <w:rsid w:val="00BF50C8"/>
    <w:rsid w:val="00BF58A6"/>
    <w:rsid w:val="00BF598D"/>
    <w:rsid w:val="00BF621B"/>
    <w:rsid w:val="00BF698A"/>
    <w:rsid w:val="00BF69FD"/>
    <w:rsid w:val="00BF6A78"/>
    <w:rsid w:val="00BF6D21"/>
    <w:rsid w:val="00BF6E13"/>
    <w:rsid w:val="00BF76F2"/>
    <w:rsid w:val="00BF7A70"/>
    <w:rsid w:val="00C00149"/>
    <w:rsid w:val="00C0254B"/>
    <w:rsid w:val="00C02564"/>
    <w:rsid w:val="00C025E6"/>
    <w:rsid w:val="00C02F1B"/>
    <w:rsid w:val="00C03DC1"/>
    <w:rsid w:val="00C04319"/>
    <w:rsid w:val="00C04C30"/>
    <w:rsid w:val="00C0623D"/>
    <w:rsid w:val="00C07850"/>
    <w:rsid w:val="00C07AF1"/>
    <w:rsid w:val="00C07FFD"/>
    <w:rsid w:val="00C10CE8"/>
    <w:rsid w:val="00C11C25"/>
    <w:rsid w:val="00C11C9F"/>
    <w:rsid w:val="00C12015"/>
    <w:rsid w:val="00C12477"/>
    <w:rsid w:val="00C134A5"/>
    <w:rsid w:val="00C13AE1"/>
    <w:rsid w:val="00C14E04"/>
    <w:rsid w:val="00C1552F"/>
    <w:rsid w:val="00C16156"/>
    <w:rsid w:val="00C16BE3"/>
    <w:rsid w:val="00C17155"/>
    <w:rsid w:val="00C177FA"/>
    <w:rsid w:val="00C211EB"/>
    <w:rsid w:val="00C21BB2"/>
    <w:rsid w:val="00C2203F"/>
    <w:rsid w:val="00C22624"/>
    <w:rsid w:val="00C239A7"/>
    <w:rsid w:val="00C24651"/>
    <w:rsid w:val="00C24B3E"/>
    <w:rsid w:val="00C24C78"/>
    <w:rsid w:val="00C24F1F"/>
    <w:rsid w:val="00C2504E"/>
    <w:rsid w:val="00C25E91"/>
    <w:rsid w:val="00C25F5A"/>
    <w:rsid w:val="00C27BD4"/>
    <w:rsid w:val="00C27D33"/>
    <w:rsid w:val="00C304D5"/>
    <w:rsid w:val="00C3055D"/>
    <w:rsid w:val="00C31710"/>
    <w:rsid w:val="00C32338"/>
    <w:rsid w:val="00C3239F"/>
    <w:rsid w:val="00C32610"/>
    <w:rsid w:val="00C328D5"/>
    <w:rsid w:val="00C3365E"/>
    <w:rsid w:val="00C33C4F"/>
    <w:rsid w:val="00C3462B"/>
    <w:rsid w:val="00C36150"/>
    <w:rsid w:val="00C362B2"/>
    <w:rsid w:val="00C365BC"/>
    <w:rsid w:val="00C37351"/>
    <w:rsid w:val="00C40902"/>
    <w:rsid w:val="00C4248C"/>
    <w:rsid w:val="00C42FCB"/>
    <w:rsid w:val="00C4376D"/>
    <w:rsid w:val="00C4394D"/>
    <w:rsid w:val="00C4583D"/>
    <w:rsid w:val="00C511A2"/>
    <w:rsid w:val="00C5129F"/>
    <w:rsid w:val="00C512C4"/>
    <w:rsid w:val="00C51D39"/>
    <w:rsid w:val="00C522B9"/>
    <w:rsid w:val="00C5287B"/>
    <w:rsid w:val="00C53FED"/>
    <w:rsid w:val="00C54BF4"/>
    <w:rsid w:val="00C54C7B"/>
    <w:rsid w:val="00C557D1"/>
    <w:rsid w:val="00C55C4A"/>
    <w:rsid w:val="00C5677E"/>
    <w:rsid w:val="00C574CE"/>
    <w:rsid w:val="00C57A41"/>
    <w:rsid w:val="00C602CA"/>
    <w:rsid w:val="00C604A2"/>
    <w:rsid w:val="00C60571"/>
    <w:rsid w:val="00C6104C"/>
    <w:rsid w:val="00C61291"/>
    <w:rsid w:val="00C61867"/>
    <w:rsid w:val="00C61963"/>
    <w:rsid w:val="00C61A1C"/>
    <w:rsid w:val="00C62515"/>
    <w:rsid w:val="00C62619"/>
    <w:rsid w:val="00C631E2"/>
    <w:rsid w:val="00C63562"/>
    <w:rsid w:val="00C639C5"/>
    <w:rsid w:val="00C6455B"/>
    <w:rsid w:val="00C64735"/>
    <w:rsid w:val="00C64E86"/>
    <w:rsid w:val="00C65083"/>
    <w:rsid w:val="00C66542"/>
    <w:rsid w:val="00C66675"/>
    <w:rsid w:val="00C66895"/>
    <w:rsid w:val="00C67086"/>
    <w:rsid w:val="00C67569"/>
    <w:rsid w:val="00C67BB1"/>
    <w:rsid w:val="00C706D5"/>
    <w:rsid w:val="00C706E8"/>
    <w:rsid w:val="00C70755"/>
    <w:rsid w:val="00C71D2F"/>
    <w:rsid w:val="00C721EE"/>
    <w:rsid w:val="00C7274D"/>
    <w:rsid w:val="00C72CC8"/>
    <w:rsid w:val="00C7398D"/>
    <w:rsid w:val="00C76B87"/>
    <w:rsid w:val="00C76C7A"/>
    <w:rsid w:val="00C76DDE"/>
    <w:rsid w:val="00C770F7"/>
    <w:rsid w:val="00C779DD"/>
    <w:rsid w:val="00C805FA"/>
    <w:rsid w:val="00C80CE9"/>
    <w:rsid w:val="00C810BF"/>
    <w:rsid w:val="00C81EAB"/>
    <w:rsid w:val="00C829E0"/>
    <w:rsid w:val="00C830BE"/>
    <w:rsid w:val="00C84ABD"/>
    <w:rsid w:val="00C8544D"/>
    <w:rsid w:val="00C8688C"/>
    <w:rsid w:val="00C86D76"/>
    <w:rsid w:val="00C86E45"/>
    <w:rsid w:val="00C877CA"/>
    <w:rsid w:val="00C911BD"/>
    <w:rsid w:val="00C91564"/>
    <w:rsid w:val="00C92B6B"/>
    <w:rsid w:val="00C92E1E"/>
    <w:rsid w:val="00C93B0E"/>
    <w:rsid w:val="00C93E0F"/>
    <w:rsid w:val="00C94764"/>
    <w:rsid w:val="00C94864"/>
    <w:rsid w:val="00C94B6B"/>
    <w:rsid w:val="00C9544C"/>
    <w:rsid w:val="00C954BE"/>
    <w:rsid w:val="00C969E2"/>
    <w:rsid w:val="00C973A3"/>
    <w:rsid w:val="00CA1F5C"/>
    <w:rsid w:val="00CA23E8"/>
    <w:rsid w:val="00CA2DB2"/>
    <w:rsid w:val="00CA3FCD"/>
    <w:rsid w:val="00CA473E"/>
    <w:rsid w:val="00CA4DEF"/>
    <w:rsid w:val="00CA641A"/>
    <w:rsid w:val="00CA765A"/>
    <w:rsid w:val="00CA790D"/>
    <w:rsid w:val="00CB0204"/>
    <w:rsid w:val="00CB0411"/>
    <w:rsid w:val="00CB126A"/>
    <w:rsid w:val="00CB12EF"/>
    <w:rsid w:val="00CB249D"/>
    <w:rsid w:val="00CB4D2D"/>
    <w:rsid w:val="00CB52B7"/>
    <w:rsid w:val="00CB5304"/>
    <w:rsid w:val="00CB5C93"/>
    <w:rsid w:val="00CB707B"/>
    <w:rsid w:val="00CB73CF"/>
    <w:rsid w:val="00CC2732"/>
    <w:rsid w:val="00CC293D"/>
    <w:rsid w:val="00CC2D9E"/>
    <w:rsid w:val="00CC2F87"/>
    <w:rsid w:val="00CC3BB5"/>
    <w:rsid w:val="00CC407F"/>
    <w:rsid w:val="00CC6669"/>
    <w:rsid w:val="00CC6A7A"/>
    <w:rsid w:val="00CC7912"/>
    <w:rsid w:val="00CC7CF1"/>
    <w:rsid w:val="00CD0C02"/>
    <w:rsid w:val="00CD0C08"/>
    <w:rsid w:val="00CD11BC"/>
    <w:rsid w:val="00CD13CF"/>
    <w:rsid w:val="00CD1E9E"/>
    <w:rsid w:val="00CD3AE0"/>
    <w:rsid w:val="00CD4903"/>
    <w:rsid w:val="00CD4C6B"/>
    <w:rsid w:val="00CD6A9A"/>
    <w:rsid w:val="00CD7493"/>
    <w:rsid w:val="00CD7551"/>
    <w:rsid w:val="00CD77E4"/>
    <w:rsid w:val="00CD7FA1"/>
    <w:rsid w:val="00CE038A"/>
    <w:rsid w:val="00CE0B86"/>
    <w:rsid w:val="00CE3BCB"/>
    <w:rsid w:val="00CE4D9E"/>
    <w:rsid w:val="00CE4FF3"/>
    <w:rsid w:val="00CE53C4"/>
    <w:rsid w:val="00CE5923"/>
    <w:rsid w:val="00CE5A95"/>
    <w:rsid w:val="00CE5E48"/>
    <w:rsid w:val="00CE6CEE"/>
    <w:rsid w:val="00CF0403"/>
    <w:rsid w:val="00CF05C4"/>
    <w:rsid w:val="00CF081C"/>
    <w:rsid w:val="00CF0A7B"/>
    <w:rsid w:val="00CF1323"/>
    <w:rsid w:val="00CF1F3F"/>
    <w:rsid w:val="00CF2014"/>
    <w:rsid w:val="00CF2607"/>
    <w:rsid w:val="00CF28EC"/>
    <w:rsid w:val="00CF2F67"/>
    <w:rsid w:val="00CF53A9"/>
    <w:rsid w:val="00CF583E"/>
    <w:rsid w:val="00CF6713"/>
    <w:rsid w:val="00CF6CB6"/>
    <w:rsid w:val="00CF73D0"/>
    <w:rsid w:val="00CF7460"/>
    <w:rsid w:val="00D00AD1"/>
    <w:rsid w:val="00D00D80"/>
    <w:rsid w:val="00D01297"/>
    <w:rsid w:val="00D01560"/>
    <w:rsid w:val="00D0179F"/>
    <w:rsid w:val="00D021D5"/>
    <w:rsid w:val="00D030B8"/>
    <w:rsid w:val="00D03822"/>
    <w:rsid w:val="00D04716"/>
    <w:rsid w:val="00D06E42"/>
    <w:rsid w:val="00D06F54"/>
    <w:rsid w:val="00D11CB5"/>
    <w:rsid w:val="00D123DF"/>
    <w:rsid w:val="00D12DAB"/>
    <w:rsid w:val="00D13501"/>
    <w:rsid w:val="00D14969"/>
    <w:rsid w:val="00D15918"/>
    <w:rsid w:val="00D16CCE"/>
    <w:rsid w:val="00D17808"/>
    <w:rsid w:val="00D2027F"/>
    <w:rsid w:val="00D20E64"/>
    <w:rsid w:val="00D20E99"/>
    <w:rsid w:val="00D229C1"/>
    <w:rsid w:val="00D26B5D"/>
    <w:rsid w:val="00D26F2A"/>
    <w:rsid w:val="00D30521"/>
    <w:rsid w:val="00D306A2"/>
    <w:rsid w:val="00D30752"/>
    <w:rsid w:val="00D31637"/>
    <w:rsid w:val="00D317D0"/>
    <w:rsid w:val="00D3319D"/>
    <w:rsid w:val="00D34328"/>
    <w:rsid w:val="00D34574"/>
    <w:rsid w:val="00D346DC"/>
    <w:rsid w:val="00D34B66"/>
    <w:rsid w:val="00D35858"/>
    <w:rsid w:val="00D35CA7"/>
    <w:rsid w:val="00D36769"/>
    <w:rsid w:val="00D36779"/>
    <w:rsid w:val="00D369BA"/>
    <w:rsid w:val="00D36B94"/>
    <w:rsid w:val="00D36E91"/>
    <w:rsid w:val="00D374B3"/>
    <w:rsid w:val="00D37E97"/>
    <w:rsid w:val="00D37F84"/>
    <w:rsid w:val="00D403D8"/>
    <w:rsid w:val="00D413B4"/>
    <w:rsid w:val="00D414E3"/>
    <w:rsid w:val="00D41AD8"/>
    <w:rsid w:val="00D420AE"/>
    <w:rsid w:val="00D42682"/>
    <w:rsid w:val="00D430B1"/>
    <w:rsid w:val="00D432E6"/>
    <w:rsid w:val="00D434EE"/>
    <w:rsid w:val="00D437EE"/>
    <w:rsid w:val="00D43DFC"/>
    <w:rsid w:val="00D44363"/>
    <w:rsid w:val="00D46133"/>
    <w:rsid w:val="00D50118"/>
    <w:rsid w:val="00D5066C"/>
    <w:rsid w:val="00D50A1F"/>
    <w:rsid w:val="00D5176B"/>
    <w:rsid w:val="00D522ED"/>
    <w:rsid w:val="00D537D4"/>
    <w:rsid w:val="00D55A0F"/>
    <w:rsid w:val="00D55C5B"/>
    <w:rsid w:val="00D564B6"/>
    <w:rsid w:val="00D56E7D"/>
    <w:rsid w:val="00D5727D"/>
    <w:rsid w:val="00D6060D"/>
    <w:rsid w:val="00D61386"/>
    <w:rsid w:val="00D64294"/>
    <w:rsid w:val="00D644A4"/>
    <w:rsid w:val="00D64E85"/>
    <w:rsid w:val="00D65A5B"/>
    <w:rsid w:val="00D65F31"/>
    <w:rsid w:val="00D6617E"/>
    <w:rsid w:val="00D6775B"/>
    <w:rsid w:val="00D6778A"/>
    <w:rsid w:val="00D67F7C"/>
    <w:rsid w:val="00D71110"/>
    <w:rsid w:val="00D712EE"/>
    <w:rsid w:val="00D71BB2"/>
    <w:rsid w:val="00D72B62"/>
    <w:rsid w:val="00D749F9"/>
    <w:rsid w:val="00D75578"/>
    <w:rsid w:val="00D75D89"/>
    <w:rsid w:val="00D81BB6"/>
    <w:rsid w:val="00D82489"/>
    <w:rsid w:val="00D82587"/>
    <w:rsid w:val="00D833C9"/>
    <w:rsid w:val="00D83955"/>
    <w:rsid w:val="00D84E5A"/>
    <w:rsid w:val="00D86318"/>
    <w:rsid w:val="00D86641"/>
    <w:rsid w:val="00D86D5F"/>
    <w:rsid w:val="00D86E29"/>
    <w:rsid w:val="00D872CF"/>
    <w:rsid w:val="00D8745B"/>
    <w:rsid w:val="00D901EA"/>
    <w:rsid w:val="00D90FB6"/>
    <w:rsid w:val="00D91D2F"/>
    <w:rsid w:val="00D9343F"/>
    <w:rsid w:val="00D93B58"/>
    <w:rsid w:val="00D93B9B"/>
    <w:rsid w:val="00D94412"/>
    <w:rsid w:val="00D94619"/>
    <w:rsid w:val="00D95976"/>
    <w:rsid w:val="00D95E79"/>
    <w:rsid w:val="00D9683F"/>
    <w:rsid w:val="00D979DF"/>
    <w:rsid w:val="00D97D2F"/>
    <w:rsid w:val="00DA0353"/>
    <w:rsid w:val="00DA0FA1"/>
    <w:rsid w:val="00DA1355"/>
    <w:rsid w:val="00DA2484"/>
    <w:rsid w:val="00DA32A0"/>
    <w:rsid w:val="00DA3A33"/>
    <w:rsid w:val="00DA3EC9"/>
    <w:rsid w:val="00DA3F33"/>
    <w:rsid w:val="00DA66CF"/>
    <w:rsid w:val="00DA71D2"/>
    <w:rsid w:val="00DA78BA"/>
    <w:rsid w:val="00DB0601"/>
    <w:rsid w:val="00DB13B6"/>
    <w:rsid w:val="00DB1A13"/>
    <w:rsid w:val="00DB28C5"/>
    <w:rsid w:val="00DB294D"/>
    <w:rsid w:val="00DB39D6"/>
    <w:rsid w:val="00DB3CE4"/>
    <w:rsid w:val="00DB439B"/>
    <w:rsid w:val="00DB5D2D"/>
    <w:rsid w:val="00DB61B2"/>
    <w:rsid w:val="00DB64B3"/>
    <w:rsid w:val="00DB775A"/>
    <w:rsid w:val="00DB7A7A"/>
    <w:rsid w:val="00DB7D62"/>
    <w:rsid w:val="00DC0347"/>
    <w:rsid w:val="00DC102A"/>
    <w:rsid w:val="00DC17F8"/>
    <w:rsid w:val="00DC1A7C"/>
    <w:rsid w:val="00DC31B6"/>
    <w:rsid w:val="00DC3389"/>
    <w:rsid w:val="00DC3BDC"/>
    <w:rsid w:val="00DC4212"/>
    <w:rsid w:val="00DC58C1"/>
    <w:rsid w:val="00DC60FB"/>
    <w:rsid w:val="00DC6E77"/>
    <w:rsid w:val="00DC758A"/>
    <w:rsid w:val="00DD047B"/>
    <w:rsid w:val="00DD124F"/>
    <w:rsid w:val="00DD2063"/>
    <w:rsid w:val="00DD28DB"/>
    <w:rsid w:val="00DD3972"/>
    <w:rsid w:val="00DD4505"/>
    <w:rsid w:val="00DD4D25"/>
    <w:rsid w:val="00DD56EB"/>
    <w:rsid w:val="00DE0F3A"/>
    <w:rsid w:val="00DE0FF5"/>
    <w:rsid w:val="00DE13E4"/>
    <w:rsid w:val="00DE15B0"/>
    <w:rsid w:val="00DE2B97"/>
    <w:rsid w:val="00DE2C3E"/>
    <w:rsid w:val="00DE2C6E"/>
    <w:rsid w:val="00DE2D75"/>
    <w:rsid w:val="00DE300D"/>
    <w:rsid w:val="00DE3DC9"/>
    <w:rsid w:val="00DE46C7"/>
    <w:rsid w:val="00DE6C2F"/>
    <w:rsid w:val="00DE7572"/>
    <w:rsid w:val="00DE7757"/>
    <w:rsid w:val="00DF2014"/>
    <w:rsid w:val="00DF4312"/>
    <w:rsid w:val="00DF48AE"/>
    <w:rsid w:val="00DF525C"/>
    <w:rsid w:val="00DF5845"/>
    <w:rsid w:val="00DF625F"/>
    <w:rsid w:val="00DF69F7"/>
    <w:rsid w:val="00DF6C54"/>
    <w:rsid w:val="00DF77F3"/>
    <w:rsid w:val="00DF7C95"/>
    <w:rsid w:val="00DF7CE2"/>
    <w:rsid w:val="00E00620"/>
    <w:rsid w:val="00E00F6A"/>
    <w:rsid w:val="00E0106F"/>
    <w:rsid w:val="00E01E7C"/>
    <w:rsid w:val="00E03249"/>
    <w:rsid w:val="00E04A69"/>
    <w:rsid w:val="00E0544E"/>
    <w:rsid w:val="00E0588C"/>
    <w:rsid w:val="00E0624C"/>
    <w:rsid w:val="00E06650"/>
    <w:rsid w:val="00E069C0"/>
    <w:rsid w:val="00E06AB9"/>
    <w:rsid w:val="00E06C27"/>
    <w:rsid w:val="00E07B3D"/>
    <w:rsid w:val="00E10377"/>
    <w:rsid w:val="00E131AE"/>
    <w:rsid w:val="00E14547"/>
    <w:rsid w:val="00E15723"/>
    <w:rsid w:val="00E1629B"/>
    <w:rsid w:val="00E17E9C"/>
    <w:rsid w:val="00E2040C"/>
    <w:rsid w:val="00E20E08"/>
    <w:rsid w:val="00E20EC5"/>
    <w:rsid w:val="00E22133"/>
    <w:rsid w:val="00E22971"/>
    <w:rsid w:val="00E234CC"/>
    <w:rsid w:val="00E2451A"/>
    <w:rsid w:val="00E25DB3"/>
    <w:rsid w:val="00E26371"/>
    <w:rsid w:val="00E276C3"/>
    <w:rsid w:val="00E27A83"/>
    <w:rsid w:val="00E31324"/>
    <w:rsid w:val="00E32F19"/>
    <w:rsid w:val="00E332BC"/>
    <w:rsid w:val="00E3356D"/>
    <w:rsid w:val="00E33A74"/>
    <w:rsid w:val="00E340B4"/>
    <w:rsid w:val="00E34CB1"/>
    <w:rsid w:val="00E363CD"/>
    <w:rsid w:val="00E36A89"/>
    <w:rsid w:val="00E3702E"/>
    <w:rsid w:val="00E37223"/>
    <w:rsid w:val="00E3731D"/>
    <w:rsid w:val="00E3736C"/>
    <w:rsid w:val="00E401A5"/>
    <w:rsid w:val="00E40382"/>
    <w:rsid w:val="00E403ED"/>
    <w:rsid w:val="00E415A8"/>
    <w:rsid w:val="00E424F7"/>
    <w:rsid w:val="00E42BA1"/>
    <w:rsid w:val="00E43372"/>
    <w:rsid w:val="00E4369B"/>
    <w:rsid w:val="00E43A89"/>
    <w:rsid w:val="00E43ECE"/>
    <w:rsid w:val="00E45229"/>
    <w:rsid w:val="00E45582"/>
    <w:rsid w:val="00E459DD"/>
    <w:rsid w:val="00E46A86"/>
    <w:rsid w:val="00E46EFD"/>
    <w:rsid w:val="00E51C5C"/>
    <w:rsid w:val="00E51C7B"/>
    <w:rsid w:val="00E51F43"/>
    <w:rsid w:val="00E52198"/>
    <w:rsid w:val="00E52C2F"/>
    <w:rsid w:val="00E53838"/>
    <w:rsid w:val="00E53C87"/>
    <w:rsid w:val="00E54435"/>
    <w:rsid w:val="00E55F5E"/>
    <w:rsid w:val="00E55FE2"/>
    <w:rsid w:val="00E566A8"/>
    <w:rsid w:val="00E56E81"/>
    <w:rsid w:val="00E60180"/>
    <w:rsid w:val="00E613A3"/>
    <w:rsid w:val="00E626DC"/>
    <w:rsid w:val="00E62AFD"/>
    <w:rsid w:val="00E63539"/>
    <w:rsid w:val="00E662D8"/>
    <w:rsid w:val="00E6642C"/>
    <w:rsid w:val="00E66746"/>
    <w:rsid w:val="00E6731F"/>
    <w:rsid w:val="00E677F1"/>
    <w:rsid w:val="00E70079"/>
    <w:rsid w:val="00E704AB"/>
    <w:rsid w:val="00E705E0"/>
    <w:rsid w:val="00E707A1"/>
    <w:rsid w:val="00E707DE"/>
    <w:rsid w:val="00E70B6D"/>
    <w:rsid w:val="00E717E4"/>
    <w:rsid w:val="00E71F2F"/>
    <w:rsid w:val="00E72228"/>
    <w:rsid w:val="00E726FB"/>
    <w:rsid w:val="00E73D1B"/>
    <w:rsid w:val="00E73EDC"/>
    <w:rsid w:val="00E7483F"/>
    <w:rsid w:val="00E74996"/>
    <w:rsid w:val="00E74C96"/>
    <w:rsid w:val="00E7505C"/>
    <w:rsid w:val="00E763C5"/>
    <w:rsid w:val="00E76629"/>
    <w:rsid w:val="00E769A7"/>
    <w:rsid w:val="00E7753C"/>
    <w:rsid w:val="00E77D0E"/>
    <w:rsid w:val="00E77E72"/>
    <w:rsid w:val="00E8031B"/>
    <w:rsid w:val="00E80438"/>
    <w:rsid w:val="00E8130A"/>
    <w:rsid w:val="00E81701"/>
    <w:rsid w:val="00E81BA9"/>
    <w:rsid w:val="00E82869"/>
    <w:rsid w:val="00E83A3C"/>
    <w:rsid w:val="00E84607"/>
    <w:rsid w:val="00E85354"/>
    <w:rsid w:val="00E855F0"/>
    <w:rsid w:val="00E8705D"/>
    <w:rsid w:val="00E901F4"/>
    <w:rsid w:val="00E905EC"/>
    <w:rsid w:val="00E90872"/>
    <w:rsid w:val="00E9120D"/>
    <w:rsid w:val="00E91DD6"/>
    <w:rsid w:val="00E91EAB"/>
    <w:rsid w:val="00E9273E"/>
    <w:rsid w:val="00E92B56"/>
    <w:rsid w:val="00E94EF9"/>
    <w:rsid w:val="00E95603"/>
    <w:rsid w:val="00E95623"/>
    <w:rsid w:val="00E95657"/>
    <w:rsid w:val="00EA0F7B"/>
    <w:rsid w:val="00EA14BD"/>
    <w:rsid w:val="00EA1E0D"/>
    <w:rsid w:val="00EA22FE"/>
    <w:rsid w:val="00EA2B5D"/>
    <w:rsid w:val="00EA2EC9"/>
    <w:rsid w:val="00EA3153"/>
    <w:rsid w:val="00EA3F72"/>
    <w:rsid w:val="00EA532C"/>
    <w:rsid w:val="00EA58C9"/>
    <w:rsid w:val="00EA5F60"/>
    <w:rsid w:val="00EA6F42"/>
    <w:rsid w:val="00EA713F"/>
    <w:rsid w:val="00EB3D0F"/>
    <w:rsid w:val="00EB5994"/>
    <w:rsid w:val="00EB6B22"/>
    <w:rsid w:val="00EB6EF5"/>
    <w:rsid w:val="00EB7EE6"/>
    <w:rsid w:val="00EC0ECA"/>
    <w:rsid w:val="00EC0FCE"/>
    <w:rsid w:val="00EC1AEC"/>
    <w:rsid w:val="00EC1C43"/>
    <w:rsid w:val="00EC2599"/>
    <w:rsid w:val="00EC3217"/>
    <w:rsid w:val="00EC520F"/>
    <w:rsid w:val="00EC5308"/>
    <w:rsid w:val="00EC5A9F"/>
    <w:rsid w:val="00EC5D64"/>
    <w:rsid w:val="00EC62ED"/>
    <w:rsid w:val="00ED00DF"/>
    <w:rsid w:val="00ED1309"/>
    <w:rsid w:val="00ED264D"/>
    <w:rsid w:val="00ED2DF2"/>
    <w:rsid w:val="00ED55E5"/>
    <w:rsid w:val="00ED61AF"/>
    <w:rsid w:val="00ED6F75"/>
    <w:rsid w:val="00EE0208"/>
    <w:rsid w:val="00EE0579"/>
    <w:rsid w:val="00EE0BAD"/>
    <w:rsid w:val="00EE0BB0"/>
    <w:rsid w:val="00EE1B52"/>
    <w:rsid w:val="00EE23A7"/>
    <w:rsid w:val="00EE35A9"/>
    <w:rsid w:val="00EE4D27"/>
    <w:rsid w:val="00EE5FC7"/>
    <w:rsid w:val="00EE768B"/>
    <w:rsid w:val="00EE7B14"/>
    <w:rsid w:val="00EE7D81"/>
    <w:rsid w:val="00EF0642"/>
    <w:rsid w:val="00EF0A12"/>
    <w:rsid w:val="00EF0A86"/>
    <w:rsid w:val="00EF160B"/>
    <w:rsid w:val="00EF2895"/>
    <w:rsid w:val="00EF318E"/>
    <w:rsid w:val="00EF3256"/>
    <w:rsid w:val="00EF333F"/>
    <w:rsid w:val="00EF3B94"/>
    <w:rsid w:val="00EF3BED"/>
    <w:rsid w:val="00EF631A"/>
    <w:rsid w:val="00EF6BA2"/>
    <w:rsid w:val="00EF71A8"/>
    <w:rsid w:val="00EF7BED"/>
    <w:rsid w:val="00F00FC0"/>
    <w:rsid w:val="00F00FF0"/>
    <w:rsid w:val="00F03382"/>
    <w:rsid w:val="00F036AA"/>
    <w:rsid w:val="00F036F6"/>
    <w:rsid w:val="00F03C0A"/>
    <w:rsid w:val="00F03C1C"/>
    <w:rsid w:val="00F03F10"/>
    <w:rsid w:val="00F04EE8"/>
    <w:rsid w:val="00F0580F"/>
    <w:rsid w:val="00F0588D"/>
    <w:rsid w:val="00F062E7"/>
    <w:rsid w:val="00F0682E"/>
    <w:rsid w:val="00F06BD5"/>
    <w:rsid w:val="00F079FB"/>
    <w:rsid w:val="00F07D22"/>
    <w:rsid w:val="00F07FC3"/>
    <w:rsid w:val="00F11065"/>
    <w:rsid w:val="00F13715"/>
    <w:rsid w:val="00F1448B"/>
    <w:rsid w:val="00F14DAF"/>
    <w:rsid w:val="00F17A8C"/>
    <w:rsid w:val="00F2099A"/>
    <w:rsid w:val="00F20CB0"/>
    <w:rsid w:val="00F2137C"/>
    <w:rsid w:val="00F21EE8"/>
    <w:rsid w:val="00F222AA"/>
    <w:rsid w:val="00F22350"/>
    <w:rsid w:val="00F23508"/>
    <w:rsid w:val="00F246C7"/>
    <w:rsid w:val="00F25257"/>
    <w:rsid w:val="00F252B7"/>
    <w:rsid w:val="00F25ED0"/>
    <w:rsid w:val="00F27415"/>
    <w:rsid w:val="00F274EA"/>
    <w:rsid w:val="00F27C36"/>
    <w:rsid w:val="00F30893"/>
    <w:rsid w:val="00F31D32"/>
    <w:rsid w:val="00F32618"/>
    <w:rsid w:val="00F33449"/>
    <w:rsid w:val="00F33DC4"/>
    <w:rsid w:val="00F33FE2"/>
    <w:rsid w:val="00F34491"/>
    <w:rsid w:val="00F3587D"/>
    <w:rsid w:val="00F35FBA"/>
    <w:rsid w:val="00F376E2"/>
    <w:rsid w:val="00F37EB9"/>
    <w:rsid w:val="00F40EE4"/>
    <w:rsid w:val="00F4191C"/>
    <w:rsid w:val="00F41C2B"/>
    <w:rsid w:val="00F42C1C"/>
    <w:rsid w:val="00F42CA5"/>
    <w:rsid w:val="00F432F8"/>
    <w:rsid w:val="00F43874"/>
    <w:rsid w:val="00F43A47"/>
    <w:rsid w:val="00F46550"/>
    <w:rsid w:val="00F46E07"/>
    <w:rsid w:val="00F501C8"/>
    <w:rsid w:val="00F508D7"/>
    <w:rsid w:val="00F50AFD"/>
    <w:rsid w:val="00F50EAE"/>
    <w:rsid w:val="00F5109B"/>
    <w:rsid w:val="00F51407"/>
    <w:rsid w:val="00F51E76"/>
    <w:rsid w:val="00F53396"/>
    <w:rsid w:val="00F5401B"/>
    <w:rsid w:val="00F5499D"/>
    <w:rsid w:val="00F5613A"/>
    <w:rsid w:val="00F57947"/>
    <w:rsid w:val="00F60BE3"/>
    <w:rsid w:val="00F6149D"/>
    <w:rsid w:val="00F615F1"/>
    <w:rsid w:val="00F61A77"/>
    <w:rsid w:val="00F63581"/>
    <w:rsid w:val="00F637D2"/>
    <w:rsid w:val="00F638F7"/>
    <w:rsid w:val="00F646BE"/>
    <w:rsid w:val="00F656F4"/>
    <w:rsid w:val="00F661F3"/>
    <w:rsid w:val="00F66B12"/>
    <w:rsid w:val="00F74155"/>
    <w:rsid w:val="00F74275"/>
    <w:rsid w:val="00F743AC"/>
    <w:rsid w:val="00F75127"/>
    <w:rsid w:val="00F75448"/>
    <w:rsid w:val="00F760A6"/>
    <w:rsid w:val="00F76980"/>
    <w:rsid w:val="00F7725C"/>
    <w:rsid w:val="00F81077"/>
    <w:rsid w:val="00F81170"/>
    <w:rsid w:val="00F819BC"/>
    <w:rsid w:val="00F826F9"/>
    <w:rsid w:val="00F82978"/>
    <w:rsid w:val="00F82F10"/>
    <w:rsid w:val="00F82FB3"/>
    <w:rsid w:val="00F8334D"/>
    <w:rsid w:val="00F83366"/>
    <w:rsid w:val="00F8386E"/>
    <w:rsid w:val="00F83992"/>
    <w:rsid w:val="00F83A95"/>
    <w:rsid w:val="00F842DC"/>
    <w:rsid w:val="00F84304"/>
    <w:rsid w:val="00F85A1C"/>
    <w:rsid w:val="00F86132"/>
    <w:rsid w:val="00F864BD"/>
    <w:rsid w:val="00F876A9"/>
    <w:rsid w:val="00F90890"/>
    <w:rsid w:val="00F93529"/>
    <w:rsid w:val="00F93A94"/>
    <w:rsid w:val="00F943A2"/>
    <w:rsid w:val="00F94581"/>
    <w:rsid w:val="00F94B70"/>
    <w:rsid w:val="00F952D0"/>
    <w:rsid w:val="00F953E7"/>
    <w:rsid w:val="00F95E01"/>
    <w:rsid w:val="00F964CB"/>
    <w:rsid w:val="00F96894"/>
    <w:rsid w:val="00F9714D"/>
    <w:rsid w:val="00FA0AC5"/>
    <w:rsid w:val="00FA1B9A"/>
    <w:rsid w:val="00FA2639"/>
    <w:rsid w:val="00FA2C1E"/>
    <w:rsid w:val="00FA3FB7"/>
    <w:rsid w:val="00FA4009"/>
    <w:rsid w:val="00FA5C2A"/>
    <w:rsid w:val="00FA657B"/>
    <w:rsid w:val="00FA6B19"/>
    <w:rsid w:val="00FA77A7"/>
    <w:rsid w:val="00FA7AF2"/>
    <w:rsid w:val="00FB158E"/>
    <w:rsid w:val="00FB1911"/>
    <w:rsid w:val="00FB402A"/>
    <w:rsid w:val="00FB5542"/>
    <w:rsid w:val="00FB594F"/>
    <w:rsid w:val="00FB5F91"/>
    <w:rsid w:val="00FB765D"/>
    <w:rsid w:val="00FB784A"/>
    <w:rsid w:val="00FC2BB5"/>
    <w:rsid w:val="00FC2D91"/>
    <w:rsid w:val="00FC31C1"/>
    <w:rsid w:val="00FC541A"/>
    <w:rsid w:val="00FC54BD"/>
    <w:rsid w:val="00FC6DCA"/>
    <w:rsid w:val="00FC72EE"/>
    <w:rsid w:val="00FC7334"/>
    <w:rsid w:val="00FD0164"/>
    <w:rsid w:val="00FD158C"/>
    <w:rsid w:val="00FD4C0D"/>
    <w:rsid w:val="00FD568A"/>
    <w:rsid w:val="00FD5756"/>
    <w:rsid w:val="00FD6A48"/>
    <w:rsid w:val="00FD79BB"/>
    <w:rsid w:val="00FE07BE"/>
    <w:rsid w:val="00FE0B13"/>
    <w:rsid w:val="00FE1B69"/>
    <w:rsid w:val="00FE1E6A"/>
    <w:rsid w:val="00FE4557"/>
    <w:rsid w:val="00FE5D64"/>
    <w:rsid w:val="00FE6538"/>
    <w:rsid w:val="00FE7B58"/>
    <w:rsid w:val="00FF02EE"/>
    <w:rsid w:val="00FF0E75"/>
    <w:rsid w:val="00FF1088"/>
    <w:rsid w:val="00FF15E0"/>
    <w:rsid w:val="00FF1BF6"/>
    <w:rsid w:val="00FF32BA"/>
    <w:rsid w:val="00FF39D7"/>
    <w:rsid w:val="00FF40EF"/>
    <w:rsid w:val="00FF6231"/>
    <w:rsid w:val="00FF626B"/>
    <w:rsid w:val="00FF66F1"/>
    <w:rsid w:val="00FF6D77"/>
    <w:rsid w:val="00FF79A2"/>
    <w:rsid w:val="0BA07ABE"/>
    <w:rsid w:val="2169BBDA"/>
    <w:rsid w:val="2C536ACA"/>
    <w:rsid w:val="35AC1375"/>
    <w:rsid w:val="3BD84BA3"/>
    <w:rsid w:val="45B6275A"/>
    <w:rsid w:val="4C85CD07"/>
    <w:rsid w:val="591CE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b8ba9"/>
    </o:shapedefaults>
    <o:shapelayout v:ext="edit">
      <o:idmap v:ext="edit" data="1"/>
    </o:shapelayout>
  </w:shapeDefaults>
  <w:decimalSymbol w:val=","/>
  <w:listSeparator w:val=";"/>
  <w14:docId w14:val="134267F7"/>
  <w15:docId w15:val="{6BE8D466-1CE8-4608-9632-CEF3BB84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551D"/>
    <w:rPr>
      <w:rFonts w:ascii="Arial Narrow" w:hAnsi="Arial Narrow"/>
      <w:sz w:val="24"/>
      <w:szCs w:val="24"/>
    </w:rPr>
  </w:style>
  <w:style w:type="paragraph" w:styleId="Ttulo1">
    <w:name w:val="heading 1"/>
    <w:aliases w:val="título 1,título 11,título 12,título 13,título 111,título 14,título 112,título 15,Titulo 1,Heading A,Heading1,H1-Heading 1,1,h1,Header 1,l1,Legal Line 1,head 1,list 1,heading 1,II+,I,H1,Head 1 (Chapter heading),Heading No. L1,Heading A1,Test,h11"/>
    <w:basedOn w:val="Normal"/>
    <w:next w:val="Normal"/>
    <w:link w:val="Ttulo1Car"/>
    <w:uiPriority w:val="9"/>
    <w:qFormat/>
    <w:pPr>
      <w:keepNext/>
      <w:spacing w:before="240" w:after="60"/>
      <w:outlineLvl w:val="0"/>
    </w:pPr>
    <w:rPr>
      <w:rFonts w:cs="Arial"/>
      <w:b/>
      <w:bCs/>
      <w:color w:val="0B8BA9"/>
      <w:kern w:val="32"/>
      <w:sz w:val="32"/>
      <w:szCs w:val="32"/>
      <w:u w:val="single"/>
    </w:rPr>
  </w:style>
  <w:style w:type="paragraph" w:styleId="Ttulo2">
    <w:name w:val="heading 2"/>
    <w:aliases w:val="título 2,título 21,título 22,título 23,título 24,título 25,Titulo 2,21,h2,A.B.C.,heading 2,2,A,A Head,Header 2,l2,Heading2,H2-Heading 2,Header2,22,heading2,list2,H2,list 2,23,24,25,211,221,231,241,26,212,222,232,242,251,2111,2211,2311,2411,27,H"/>
    <w:basedOn w:val="Normal"/>
    <w:next w:val="Normal"/>
    <w:link w:val="Ttulo2Car"/>
    <w:qFormat/>
    <w:pPr>
      <w:keepNext/>
      <w:spacing w:before="240" w:after="60"/>
      <w:outlineLvl w:val="1"/>
    </w:pPr>
    <w:rPr>
      <w:rFonts w:cs="Arial"/>
      <w:b/>
      <w:bCs/>
      <w:iCs/>
      <w:color w:val="0B8BA9"/>
      <w:sz w:val="28"/>
      <w:szCs w:val="28"/>
      <w:u w:val="single"/>
    </w:rPr>
  </w:style>
  <w:style w:type="paragraph" w:styleId="Ttulo3">
    <w:name w:val="heading 3"/>
    <w:aliases w:val="título 3,título 31,título 32,título 33,título 34,Bold Head,bh,H3-Heading 3,l3.3,l3,h3,3,subhead,1.,TF-Overskrift 3,B Head,Prophead 3,HHHeading,Heading 31,Heading 32,Heading 33,Heading 34,Heading 35,Heading 36,Minor,Project 3,Proposa,Tas"/>
    <w:basedOn w:val="Normal"/>
    <w:next w:val="Normal"/>
    <w:link w:val="Ttulo3Car"/>
    <w:qFormat/>
    <w:pPr>
      <w:keepNext/>
      <w:spacing w:before="240" w:after="60"/>
      <w:outlineLvl w:val="2"/>
    </w:pPr>
    <w:rPr>
      <w:rFonts w:cs="Arial"/>
      <w:b/>
      <w:color w:val="0B8BA9"/>
      <w:szCs w:val="26"/>
      <w:u w:val="single"/>
    </w:rPr>
  </w:style>
  <w:style w:type="paragraph" w:styleId="Ttulo4">
    <w:name w:val="heading 4"/>
    <w:aliases w:val="h4,a.,H4,Level 2 - a,Sub-Minor,Project table,Propos,Bullet 11,Bullet 12,Bullet 13,Bullet 14,Bullet 15,Bullet 16,bullet,bl,bb,(Shift Ctrl 4),Titre 41,t4.T4,4heading,4,I4,l4,heading4,I41,41,l41,heading41,b,Bullet Point,Título INDICE,ITT t4,rh1,rh"/>
    <w:basedOn w:val="Normal"/>
    <w:next w:val="Normal"/>
    <w:link w:val="Ttulo4Car"/>
    <w:qFormat/>
    <w:pPr>
      <w:keepNext/>
      <w:spacing w:before="240" w:after="60"/>
      <w:outlineLvl w:val="3"/>
    </w:pPr>
    <w:rPr>
      <w:b/>
      <w:bCs/>
      <w:szCs w:val="28"/>
      <w:u w:val="single"/>
    </w:rPr>
  </w:style>
  <w:style w:type="paragraph" w:styleId="Ttulo5">
    <w:name w:val="heading 5"/>
    <w:aliases w:val="h5,5,Second Subheading,dash,ds,dd,H5,Al margen,Level 3 - i,Título5_Excalibur,Sub-sub-sub-paragraaf,l5,I5,Numbered Sub-list,Table label,hm,mh2,Module heading 2,Head 5,list 5,Block Label,ToolsHeading 5,T5,H5-Heading 5,heading5,Contract 4th Leve"/>
    <w:basedOn w:val="Normal"/>
    <w:next w:val="Normal"/>
    <w:link w:val="Ttulo5Car"/>
    <w:qFormat/>
    <w:pPr>
      <w:spacing w:before="240" w:after="60"/>
      <w:outlineLvl w:val="4"/>
    </w:pPr>
    <w:rPr>
      <w:bCs/>
      <w:iCs/>
      <w:szCs w:val="26"/>
      <w:u w:val="single"/>
    </w:rPr>
  </w:style>
  <w:style w:type="paragraph" w:styleId="Ttulo6">
    <w:name w:val="heading 6"/>
    <w:aliases w:val="Ref Heading 3,rh3,H6,Ref Heading 31,rh31,H61,h6,Third Subheading,ToolsHeading 6,Margin Note,Contract 5th Level,sub-dash,sd,DTSÜberschrift 6,DTS‹berschrift 6,Subdash,Legal Level 1.,PA Appendix,Título 0,DO NOT USE_h6,ITT t6,Bullet list,Bullet lis"/>
    <w:basedOn w:val="Normal"/>
    <w:next w:val="Normal"/>
    <w:link w:val="Ttulo6Car"/>
    <w:qFormat/>
    <w:pPr>
      <w:spacing w:before="240" w:after="60"/>
      <w:outlineLvl w:val="5"/>
    </w:pPr>
    <w:rPr>
      <w:bCs/>
      <w:i/>
      <w:szCs w:val="22"/>
    </w:rPr>
  </w:style>
  <w:style w:type="paragraph" w:styleId="Ttulo7">
    <w:name w:val="heading 7"/>
    <w:aliases w:val="ITT t7,PA Appendix Major,7,req3,heading 7,Legal Level 1.1.,letter list,lettered list,letter list1,lettered list1,letter list2,lettered list2,letter list11,lettered list11,letter list3,lettered list3,letter list12,lettered list12,letter list21,s"/>
    <w:basedOn w:val="Normal"/>
    <w:next w:val="Normal"/>
    <w:link w:val="Ttulo7Car"/>
    <w:qFormat/>
    <w:pPr>
      <w:spacing w:before="240" w:after="60"/>
      <w:outlineLvl w:val="6"/>
    </w:pPr>
  </w:style>
  <w:style w:type="paragraph" w:styleId="Ttulo8">
    <w:name w:val="heading 8"/>
    <w:aliases w:val="(Appendici),Legal Level 1.1.1.,(table no.),tt,- DI -8,ctp,Caption text (page-wide),Center Bold,h8,table Body Text,8,FigureTitle,Condition,requirement,req2,req,Heading 8 (do not use),l8,T8,a-2,Legal Level 1.1.1.1,Appendix Minor,Subpara 5,action"/>
    <w:basedOn w:val="Normal"/>
    <w:next w:val="Normal"/>
    <w:link w:val="Ttulo8Car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aliases w:val="(appendix), (appendix),App1,App Heading,(Bibliografia),Contract 8th level,Titre 10,Legal Level 1.1.1.1.,(figure no.),- DI -9,Appendix,ctc,Caption text (column-wide),ft,h9,RFP Reference,PIM 9,9,TableTitle,Cond'l Reqt.,rb,req bullet,req1,T9,z,F"/>
    <w:basedOn w:val="Normal"/>
    <w:next w:val="Normal"/>
    <w:link w:val="Ttulo9Car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calidad,h,encabezado,Stds,Cover Page,ho,header odd,Encabezado 2,SV,Encabezado1,anexo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aliases w:val="pie de página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link w:val="MapadeldocumentoCar"/>
    <w:pPr>
      <w:shd w:val="clear" w:color="auto" w:fill="000080"/>
    </w:pPr>
    <w:rPr>
      <w:rFonts w:ascii="Tahoma" w:hAnsi="Tahoma" w:cs="Tahoma"/>
    </w:rPr>
  </w:style>
  <w:style w:type="paragraph" w:styleId="TDC1">
    <w:name w:val="toc 1"/>
    <w:basedOn w:val="Normal"/>
    <w:next w:val="Normal"/>
    <w:link w:val="TDC1Car"/>
    <w:autoRedefine/>
    <w:uiPriority w:val="39"/>
    <w:qFormat/>
    <w:rsid w:val="00BC69E1"/>
    <w:pPr>
      <w:tabs>
        <w:tab w:val="left" w:pos="1200"/>
        <w:tab w:val="right" w:leader="dot" w:pos="9344"/>
      </w:tabs>
      <w:spacing w:before="120" w:after="120"/>
      <w:ind w:left="567" w:hanging="436"/>
    </w:pPr>
    <w:rPr>
      <w:rFonts w:ascii="Calibri Light" w:hAnsi="Calibri Light"/>
      <w:b/>
      <w:bCs/>
      <w:caps/>
      <w:noProof/>
      <w:color w:val="002060"/>
      <w:sz w:val="28"/>
      <w:szCs w:val="28"/>
    </w:rPr>
  </w:style>
  <w:style w:type="paragraph" w:styleId="TDC2">
    <w:name w:val="toc 2"/>
    <w:basedOn w:val="Normal"/>
    <w:next w:val="Normal"/>
    <w:link w:val="TDC2Car"/>
    <w:autoRedefine/>
    <w:uiPriority w:val="39"/>
    <w:qFormat/>
    <w:rsid w:val="00BC69E1"/>
    <w:pPr>
      <w:tabs>
        <w:tab w:val="right" w:leader="dot" w:pos="9344"/>
      </w:tabs>
      <w:ind w:left="993" w:hanging="567"/>
    </w:pPr>
    <w:rPr>
      <w:rFonts w:ascii="Calibri Light" w:hAnsi="Calibri Light"/>
      <w:b/>
      <w:smallCaps/>
      <w:noProof/>
      <w:color w:val="244061" w:themeColor="accent1" w:themeShade="80"/>
    </w:rPr>
  </w:style>
  <w:style w:type="paragraph" w:styleId="TDC3">
    <w:name w:val="toc 3"/>
    <w:basedOn w:val="Normal"/>
    <w:next w:val="Normal"/>
    <w:autoRedefine/>
    <w:uiPriority w:val="39"/>
    <w:qFormat/>
    <w:rsid w:val="00F94581"/>
    <w:pPr>
      <w:widowControl w:val="0"/>
      <w:numPr>
        <w:numId w:val="21"/>
      </w:numPr>
      <w:spacing w:before="240" w:after="240"/>
      <w:jc w:val="both"/>
      <w:outlineLvl w:val="0"/>
    </w:pPr>
    <w:rPr>
      <w:rFonts w:cstheme="majorHAnsi"/>
      <w:b/>
      <w:bCs/>
      <w:iCs/>
      <w:color w:val="1F497D" w:themeColor="text2"/>
      <w:sz w:val="28"/>
      <w:szCs w:val="28"/>
      <w:lang w:eastAsia="en-US"/>
    </w:rPr>
  </w:style>
  <w:style w:type="paragraph" w:styleId="TDC4">
    <w:name w:val="toc 4"/>
    <w:basedOn w:val="Normal"/>
    <w:next w:val="Normal"/>
    <w:autoRedefine/>
    <w:uiPriority w:val="39"/>
    <w:pPr>
      <w:ind w:left="720"/>
    </w:pPr>
    <w:rPr>
      <w:szCs w:val="21"/>
    </w:rPr>
  </w:style>
  <w:style w:type="paragraph" w:styleId="TDC5">
    <w:name w:val="toc 5"/>
    <w:basedOn w:val="Normal"/>
    <w:next w:val="Normal"/>
    <w:autoRedefine/>
    <w:uiPriority w:val="39"/>
    <w:pPr>
      <w:ind w:left="960"/>
    </w:pPr>
    <w:rPr>
      <w:szCs w:val="21"/>
    </w:rPr>
  </w:style>
  <w:style w:type="paragraph" w:styleId="TDC6">
    <w:name w:val="toc 6"/>
    <w:basedOn w:val="Normal"/>
    <w:next w:val="Normal"/>
    <w:autoRedefine/>
    <w:uiPriority w:val="39"/>
    <w:pPr>
      <w:ind w:left="1200"/>
    </w:pPr>
    <w:rPr>
      <w:szCs w:val="21"/>
    </w:rPr>
  </w:style>
  <w:style w:type="paragraph" w:styleId="TDC7">
    <w:name w:val="toc 7"/>
    <w:basedOn w:val="Normal"/>
    <w:next w:val="Normal"/>
    <w:autoRedefine/>
    <w:uiPriority w:val="39"/>
    <w:pPr>
      <w:ind w:left="1440"/>
    </w:pPr>
    <w:rPr>
      <w:szCs w:val="21"/>
    </w:rPr>
  </w:style>
  <w:style w:type="paragraph" w:styleId="TDC8">
    <w:name w:val="toc 8"/>
    <w:basedOn w:val="Normal"/>
    <w:next w:val="Normal"/>
    <w:autoRedefine/>
    <w:uiPriority w:val="39"/>
    <w:pPr>
      <w:ind w:left="1680"/>
    </w:pPr>
    <w:rPr>
      <w:szCs w:val="21"/>
    </w:rPr>
  </w:style>
  <w:style w:type="paragraph" w:styleId="TDC9">
    <w:name w:val="toc 9"/>
    <w:basedOn w:val="Normal"/>
    <w:next w:val="Normal"/>
    <w:autoRedefine/>
    <w:uiPriority w:val="39"/>
    <w:pPr>
      <w:ind w:left="192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ndice1">
    <w:name w:val="index 1"/>
    <w:basedOn w:val="Normal"/>
    <w:next w:val="Normal"/>
    <w:autoRedefine/>
    <w:pPr>
      <w:ind w:left="240" w:hanging="240"/>
    </w:pPr>
  </w:style>
  <w:style w:type="paragraph" w:styleId="Ttulodendice">
    <w:name w:val="index heading"/>
    <w:basedOn w:val="Normal"/>
    <w:next w:val="ndice1"/>
    <w:rPr>
      <w:rFonts w:cs="Arial"/>
      <w:b/>
      <w:bCs/>
      <w:sz w:val="28"/>
      <w:u w:val="single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independiente">
    <w:name w:val="Body Text"/>
    <w:basedOn w:val="Normal"/>
    <w:link w:val="TextoindependienteCar"/>
    <w:rPr>
      <w:b/>
      <w:bCs/>
    </w:rPr>
  </w:style>
  <w:style w:type="paragraph" w:styleId="Sangradetextonormal">
    <w:name w:val="Body Text Indent"/>
    <w:basedOn w:val="Normal"/>
    <w:link w:val="SangradetextonormalCar"/>
    <w:pPr>
      <w:spacing w:line="360" w:lineRule="auto"/>
      <w:ind w:firstLine="1080"/>
    </w:pPr>
  </w:style>
  <w:style w:type="paragraph" w:styleId="Sangra2detindependiente">
    <w:name w:val="Body Text Indent 2"/>
    <w:basedOn w:val="Normal"/>
    <w:link w:val="Sangra2detindependienteCar"/>
    <w:pPr>
      <w:spacing w:line="360" w:lineRule="auto"/>
      <w:ind w:firstLine="900"/>
    </w:pPr>
  </w:style>
  <w:style w:type="paragraph" w:styleId="Sangra3detindependiente">
    <w:name w:val="Body Text Indent 3"/>
    <w:basedOn w:val="Normal"/>
    <w:link w:val="Sangra3detindependienteCar"/>
    <w:pPr>
      <w:spacing w:line="360" w:lineRule="auto"/>
      <w:ind w:firstLine="1077"/>
    </w:pPr>
  </w:style>
  <w:style w:type="paragraph" w:styleId="Textoindependiente2">
    <w:name w:val="Body Text 2"/>
    <w:basedOn w:val="Normal"/>
    <w:link w:val="Textoindependiente2Car"/>
    <w:pPr>
      <w:ind w:right="-1"/>
      <w:jc w:val="center"/>
    </w:pPr>
    <w:rPr>
      <w:b/>
      <w:color w:val="0B8AA8"/>
      <w:kern w:val="28"/>
      <w:sz w:val="20"/>
    </w:rPr>
  </w:style>
  <w:style w:type="paragraph" w:styleId="Textoindependiente3">
    <w:name w:val="Body Text 3"/>
    <w:basedOn w:val="Normal"/>
    <w:link w:val="Textoindependiente3Car"/>
    <w:pPr>
      <w:tabs>
        <w:tab w:val="left" w:pos="5111"/>
      </w:tabs>
      <w:jc w:val="center"/>
    </w:pPr>
    <w:rPr>
      <w:b/>
      <w:caps/>
      <w:color w:val="0B8AA8"/>
      <w:kern w:val="28"/>
      <w:sz w:val="3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000000"/>
    </w:rPr>
  </w:style>
  <w:style w:type="character" w:styleId="Textoennegrita">
    <w:name w:val="Strong"/>
    <w:uiPriority w:val="22"/>
    <w:qFormat/>
    <w:rPr>
      <w:b/>
      <w:bCs/>
    </w:rPr>
  </w:style>
  <w:style w:type="paragraph" w:styleId="Ttulo">
    <w:name w:val="Title"/>
    <w:basedOn w:val="Normal"/>
    <w:link w:val="TtuloCar"/>
    <w:qFormat/>
    <w:pPr>
      <w:spacing w:before="120"/>
      <w:jc w:val="center"/>
    </w:pPr>
    <w:rPr>
      <w:rFonts w:ascii="Arial" w:hAnsi="Arial"/>
      <w:b/>
      <w:sz w:val="28"/>
      <w:szCs w:val="20"/>
    </w:r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link w:val="TextodegloboCar"/>
    <w:rsid w:val="0029383D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3231E4"/>
    <w:rPr>
      <w:rFonts w:ascii="Georgia" w:hAnsi="Georgia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695B76"/>
    <w:pPr>
      <w:ind w:left="708"/>
    </w:pPr>
  </w:style>
  <w:style w:type="character" w:customStyle="1" w:styleId="EncabezadoCar">
    <w:name w:val="Encabezado Car"/>
    <w:aliases w:val="Encabezado calidad Car,h Car,encabezado Car,Stds Car,Cover Page Car,ho Car,header odd Car,Encabezado 2 Car,SV Car,Encabezado1 Car,anexo Car"/>
    <w:link w:val="Encabezado"/>
    <w:uiPriority w:val="99"/>
    <w:rsid w:val="00AC5BD9"/>
    <w:rPr>
      <w:rFonts w:ascii="Georgia" w:hAnsi="Georgia"/>
      <w:sz w:val="24"/>
      <w:szCs w:val="24"/>
    </w:rPr>
  </w:style>
  <w:style w:type="paragraph" w:customStyle="1" w:styleId="Textotabla">
    <w:name w:val="Texto tabla"/>
    <w:basedOn w:val="Normal"/>
    <w:rsid w:val="006E3EE5"/>
    <w:pPr>
      <w:spacing w:before="20" w:after="20"/>
    </w:pPr>
    <w:rPr>
      <w:rFonts w:ascii="Arial" w:hAnsi="Arial"/>
      <w:sz w:val="22"/>
    </w:rPr>
  </w:style>
  <w:style w:type="paragraph" w:customStyle="1" w:styleId="NivelLista1">
    <w:name w:val="NivelLista1"/>
    <w:basedOn w:val="Normal"/>
    <w:rsid w:val="006E3EE5"/>
    <w:pPr>
      <w:tabs>
        <w:tab w:val="num" w:pos="360"/>
      </w:tabs>
      <w:spacing w:after="120"/>
      <w:ind w:left="360" w:hanging="360"/>
    </w:pPr>
    <w:rPr>
      <w:rFonts w:ascii="Verdana" w:hAnsi="Verdana"/>
      <w:sz w:val="22"/>
      <w:szCs w:val="20"/>
    </w:rPr>
  </w:style>
  <w:style w:type="character" w:customStyle="1" w:styleId="Ttulo4Car">
    <w:name w:val="Título 4 Car"/>
    <w:aliases w:val="h4 Car,a. Car,H4 Car,Level 2 - a Car,Sub-Minor Car,Project table Car,Propos Car,Bullet 11 Car,Bullet 12 Car,Bullet 13 Car,Bullet 14 Car,Bullet 15 Car,Bullet 16 Car,bullet Car,bl Car,bb Car,(Shift Ctrl 4) Car,Titre 41 Car,t4.T4 Car,4 Car"/>
    <w:link w:val="Ttulo4"/>
    <w:rsid w:val="006E3EE5"/>
    <w:rPr>
      <w:rFonts w:ascii="Georgia" w:hAnsi="Georgia"/>
      <w:b/>
      <w:bCs/>
      <w:sz w:val="24"/>
      <w:szCs w:val="28"/>
      <w:u w:val="single"/>
    </w:rPr>
  </w:style>
  <w:style w:type="paragraph" w:customStyle="1" w:styleId="Prrafo">
    <w:name w:val="Párrafo"/>
    <w:basedOn w:val="Normal"/>
    <w:link w:val="PrrafoCar"/>
    <w:rsid w:val="006E3EE5"/>
    <w:pPr>
      <w:spacing w:after="480" w:line="288" w:lineRule="auto"/>
    </w:pPr>
    <w:rPr>
      <w:rFonts w:ascii="AvantGarde Bk BT" w:hAnsi="AvantGarde Bk BT"/>
      <w:sz w:val="22"/>
      <w:szCs w:val="20"/>
      <w:lang w:val="es-ES_tradnl"/>
    </w:rPr>
  </w:style>
  <w:style w:type="paragraph" w:customStyle="1" w:styleId="ContinuarTtulo1">
    <w:name w:val="Continuar Título 1"/>
    <w:basedOn w:val="Normal"/>
    <w:link w:val="ContinuarTtulo1Car"/>
    <w:rsid w:val="00D46133"/>
    <w:pPr>
      <w:spacing w:line="360" w:lineRule="auto"/>
      <w:ind w:left="431" w:firstLine="284"/>
    </w:pPr>
    <w:rPr>
      <w:rFonts w:ascii="Arial" w:hAnsi="Arial"/>
      <w:snapToGrid w:val="0"/>
      <w:sz w:val="22"/>
      <w:szCs w:val="20"/>
      <w:lang w:val="es-ES_tradnl"/>
    </w:rPr>
  </w:style>
  <w:style w:type="character" w:customStyle="1" w:styleId="ContinuarTtulo1Car">
    <w:name w:val="Continuar Título 1 Car"/>
    <w:link w:val="ContinuarTtulo1"/>
    <w:rsid w:val="00D46133"/>
    <w:rPr>
      <w:rFonts w:ascii="Arial" w:hAnsi="Arial"/>
      <w:snapToGrid w:val="0"/>
      <w:sz w:val="22"/>
      <w:lang w:val="es-ES_tradnl"/>
    </w:rPr>
  </w:style>
  <w:style w:type="paragraph" w:customStyle="1" w:styleId="ContinuarTtulo2">
    <w:name w:val="Continuar Título 2"/>
    <w:basedOn w:val="Normal"/>
    <w:rsid w:val="0009392F"/>
    <w:pPr>
      <w:spacing w:line="360" w:lineRule="auto"/>
      <w:ind w:left="680" w:firstLine="284"/>
    </w:pPr>
    <w:rPr>
      <w:rFonts w:ascii="Arial" w:hAnsi="Arial"/>
      <w:snapToGrid w:val="0"/>
      <w:sz w:val="22"/>
      <w:szCs w:val="20"/>
      <w:lang w:val="es-ES_tradnl"/>
    </w:rPr>
  </w:style>
  <w:style w:type="table" w:styleId="Tablaconcuadrcula">
    <w:name w:val="Table Grid"/>
    <w:basedOn w:val="Tablanormal"/>
    <w:rsid w:val="002F7C67"/>
    <w:pPr>
      <w:jc w:val="both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gra3detindependienteCar">
    <w:name w:val="Sangría 3 de t. independiente Car"/>
    <w:link w:val="Sangra3detindependiente"/>
    <w:rsid w:val="006542CE"/>
    <w:rPr>
      <w:rFonts w:ascii="Georgia" w:hAnsi="Georgia"/>
      <w:sz w:val="24"/>
      <w:szCs w:val="24"/>
    </w:rPr>
  </w:style>
  <w:style w:type="character" w:styleId="nfasis">
    <w:name w:val="Emphasis"/>
    <w:qFormat/>
    <w:rsid w:val="00B61584"/>
    <w:rPr>
      <w:i/>
      <w:iCs/>
    </w:rPr>
  </w:style>
  <w:style w:type="character" w:customStyle="1" w:styleId="Ttulo3Car">
    <w:name w:val="Título 3 Car"/>
    <w:aliases w:val="título 3 Car,título 31 Car,título 32 Car,título 33 Car,título 34 Car,Bold Head Car,bh Car,H3-Heading 3 Car,l3.3 Car,l3 Car,h3 Car,3 Car,subhead Car,1. Car,TF-Overskrift 3 Car,B Head Car,Prophead 3 Car,HHHeading Car,Heading 31 Car,Minor Car"/>
    <w:link w:val="Ttulo3"/>
    <w:rsid w:val="002632B4"/>
    <w:rPr>
      <w:rFonts w:ascii="Georgia" w:hAnsi="Georgia" w:cs="Arial"/>
      <w:b/>
      <w:color w:val="0B8BA9"/>
      <w:sz w:val="24"/>
      <w:szCs w:val="26"/>
      <w:u w:val="single"/>
    </w:rPr>
  </w:style>
  <w:style w:type="character" w:customStyle="1" w:styleId="SangradetextonormalCar">
    <w:name w:val="Sangría de texto normal Car"/>
    <w:link w:val="Sangradetextonormal"/>
    <w:rsid w:val="001A67CE"/>
    <w:rPr>
      <w:rFonts w:ascii="Georgia" w:hAnsi="Georgia"/>
      <w:sz w:val="24"/>
      <w:szCs w:val="24"/>
    </w:rPr>
  </w:style>
  <w:style w:type="paragraph" w:customStyle="1" w:styleId="Default">
    <w:name w:val="Default"/>
    <w:rsid w:val="00285156"/>
    <w:pPr>
      <w:autoSpaceDE w:val="0"/>
      <w:autoSpaceDN w:val="0"/>
      <w:adjustRightInd w:val="0"/>
    </w:pPr>
    <w:rPr>
      <w:rFonts w:ascii="Univers LT Std 45 Light" w:hAnsi="Univers LT Std 45 Light" w:cs="Univers LT Std 45 Light"/>
      <w:color w:val="000000"/>
      <w:sz w:val="24"/>
      <w:szCs w:val="24"/>
    </w:rPr>
  </w:style>
  <w:style w:type="character" w:customStyle="1" w:styleId="A10">
    <w:name w:val="A1"/>
    <w:uiPriority w:val="99"/>
    <w:rsid w:val="00285156"/>
    <w:rPr>
      <w:rFonts w:cs="Univers LT Std 45 Light"/>
      <w:color w:val="221E1F"/>
      <w:sz w:val="17"/>
      <w:szCs w:val="17"/>
    </w:rPr>
  </w:style>
  <w:style w:type="character" w:customStyle="1" w:styleId="A100">
    <w:name w:val="A10"/>
    <w:uiPriority w:val="99"/>
    <w:rsid w:val="0024135E"/>
    <w:rPr>
      <w:rFonts w:cs="ITC Stone Sans Std Medium"/>
      <w:color w:val="221E1F"/>
      <w:sz w:val="15"/>
      <w:szCs w:val="15"/>
    </w:rPr>
  </w:style>
  <w:style w:type="character" w:customStyle="1" w:styleId="hps">
    <w:name w:val="hps"/>
    <w:rsid w:val="0058798C"/>
  </w:style>
  <w:style w:type="paragraph" w:customStyle="1" w:styleId="SP172033">
    <w:name w:val="SP172033"/>
    <w:basedOn w:val="Default"/>
    <w:next w:val="Default"/>
    <w:uiPriority w:val="99"/>
    <w:rsid w:val="00DA0353"/>
    <w:rPr>
      <w:rFonts w:ascii="Univers" w:hAnsi="Univers" w:cs="Times New Roman"/>
      <w:color w:val="auto"/>
    </w:rPr>
  </w:style>
  <w:style w:type="character" w:customStyle="1" w:styleId="SC143366">
    <w:name w:val="SC143366"/>
    <w:uiPriority w:val="99"/>
    <w:rsid w:val="00DA0353"/>
    <w:rPr>
      <w:rFonts w:cs="Univers"/>
      <w:color w:val="000000"/>
      <w:sz w:val="18"/>
      <w:szCs w:val="18"/>
    </w:rPr>
  </w:style>
  <w:style w:type="character" w:customStyle="1" w:styleId="SC143428">
    <w:name w:val="SC143428"/>
    <w:uiPriority w:val="99"/>
    <w:rsid w:val="00DA0353"/>
    <w:rPr>
      <w:rFonts w:cs="Univers"/>
      <w:color w:val="000000"/>
      <w:sz w:val="10"/>
      <w:szCs w:val="10"/>
    </w:rPr>
  </w:style>
  <w:style w:type="paragraph" w:customStyle="1" w:styleId="SP159745">
    <w:name w:val="SP159745"/>
    <w:basedOn w:val="Default"/>
    <w:next w:val="Default"/>
    <w:uiPriority w:val="99"/>
    <w:rsid w:val="0010567B"/>
    <w:rPr>
      <w:rFonts w:ascii="OIGBE N+ Univers" w:hAnsi="OIGBE N+ Univers" w:cs="Times New Roman"/>
      <w:color w:val="auto"/>
    </w:rPr>
  </w:style>
  <w:style w:type="paragraph" w:customStyle="1" w:styleId="SP159800">
    <w:name w:val="SP159800"/>
    <w:basedOn w:val="Default"/>
    <w:next w:val="Default"/>
    <w:uiPriority w:val="99"/>
    <w:rsid w:val="0010567B"/>
    <w:rPr>
      <w:rFonts w:ascii="OIGBE N+ Univers" w:hAnsi="OIGBE N+ Univers" w:cs="Times New Roman"/>
      <w:color w:val="auto"/>
    </w:rPr>
  </w:style>
  <w:style w:type="character" w:customStyle="1" w:styleId="SC65544">
    <w:name w:val="SC65544"/>
    <w:uiPriority w:val="99"/>
    <w:rsid w:val="0010567B"/>
    <w:rPr>
      <w:rFonts w:cs="OIGBE N+ Univers"/>
      <w:color w:val="000000"/>
      <w:sz w:val="17"/>
      <w:szCs w:val="17"/>
    </w:rPr>
  </w:style>
  <w:style w:type="character" w:customStyle="1" w:styleId="SC65563">
    <w:name w:val="SC65563"/>
    <w:uiPriority w:val="99"/>
    <w:rsid w:val="0010567B"/>
    <w:rPr>
      <w:rFonts w:cs="OIGBE N+ Univers"/>
      <w:color w:val="000000"/>
      <w:sz w:val="10"/>
      <w:szCs w:val="10"/>
    </w:rPr>
  </w:style>
  <w:style w:type="paragraph" w:customStyle="1" w:styleId="SP184321">
    <w:name w:val="SP184321"/>
    <w:basedOn w:val="Default"/>
    <w:next w:val="Default"/>
    <w:uiPriority w:val="99"/>
    <w:rsid w:val="00227003"/>
    <w:rPr>
      <w:rFonts w:ascii="Univers" w:hAnsi="Univers" w:cs="Times New Roman"/>
      <w:color w:val="auto"/>
    </w:rPr>
  </w:style>
  <w:style w:type="paragraph" w:customStyle="1" w:styleId="SP184378">
    <w:name w:val="SP184378"/>
    <w:basedOn w:val="Default"/>
    <w:next w:val="Default"/>
    <w:uiPriority w:val="99"/>
    <w:rsid w:val="00227003"/>
    <w:rPr>
      <w:rFonts w:ascii="Univers" w:hAnsi="Univers" w:cs="Times New Roman"/>
      <w:color w:val="auto"/>
    </w:rPr>
  </w:style>
  <w:style w:type="character" w:customStyle="1" w:styleId="SC217098">
    <w:name w:val="SC217098"/>
    <w:uiPriority w:val="99"/>
    <w:rsid w:val="00227003"/>
    <w:rPr>
      <w:rFonts w:cs="Univers"/>
      <w:color w:val="000000"/>
      <w:sz w:val="16"/>
      <w:szCs w:val="16"/>
    </w:rPr>
  </w:style>
  <w:style w:type="character" w:customStyle="1" w:styleId="SC217189">
    <w:name w:val="SC217189"/>
    <w:uiPriority w:val="99"/>
    <w:rsid w:val="00C10CE8"/>
    <w:rPr>
      <w:rFonts w:cs="Univers"/>
      <w:color w:val="000000"/>
      <w:sz w:val="18"/>
      <w:szCs w:val="18"/>
    </w:rPr>
  </w:style>
  <w:style w:type="paragraph" w:customStyle="1" w:styleId="SP315393">
    <w:name w:val="SP315393"/>
    <w:basedOn w:val="Default"/>
    <w:next w:val="Default"/>
    <w:uiPriority w:val="99"/>
    <w:rsid w:val="0044127D"/>
    <w:rPr>
      <w:rFonts w:ascii="CMJKP F+ Univers" w:hAnsi="CMJKP F+ Univers" w:cs="Times New Roman"/>
      <w:color w:val="auto"/>
    </w:rPr>
  </w:style>
  <w:style w:type="paragraph" w:customStyle="1" w:styleId="SP315444">
    <w:name w:val="SP315444"/>
    <w:basedOn w:val="Default"/>
    <w:next w:val="Default"/>
    <w:uiPriority w:val="99"/>
    <w:rsid w:val="0044127D"/>
    <w:rPr>
      <w:rFonts w:ascii="CMJKP F+ Univers" w:hAnsi="CMJKP F+ Univers" w:cs="Times New Roman"/>
      <w:color w:val="auto"/>
    </w:rPr>
  </w:style>
  <w:style w:type="character" w:customStyle="1" w:styleId="SC114717">
    <w:name w:val="SC114717"/>
    <w:uiPriority w:val="99"/>
    <w:rsid w:val="0044127D"/>
    <w:rPr>
      <w:rFonts w:cs="CMJKP F+ Univers"/>
      <w:color w:val="000000"/>
      <w:sz w:val="18"/>
      <w:szCs w:val="18"/>
    </w:rPr>
  </w:style>
  <w:style w:type="character" w:customStyle="1" w:styleId="SC114720">
    <w:name w:val="SC114720"/>
    <w:uiPriority w:val="99"/>
    <w:rsid w:val="0044127D"/>
    <w:rPr>
      <w:rFonts w:ascii="CMJKO E+ Univers" w:hAnsi="CMJKO E+ Univers" w:cs="CMJKO E+ Univers"/>
      <w:color w:val="000000"/>
      <w:sz w:val="10"/>
      <w:szCs w:val="10"/>
    </w:rPr>
  </w:style>
  <w:style w:type="paragraph" w:customStyle="1" w:styleId="SP184371">
    <w:name w:val="SP184371"/>
    <w:basedOn w:val="Default"/>
    <w:next w:val="Default"/>
    <w:uiPriority w:val="99"/>
    <w:rsid w:val="002F21E7"/>
    <w:rPr>
      <w:rFonts w:ascii="INDDJ F+ Univers" w:hAnsi="INDDJ F+ Univers" w:cs="Times New Roman"/>
      <w:color w:val="auto"/>
    </w:rPr>
  </w:style>
  <w:style w:type="character" w:customStyle="1" w:styleId="SC204812">
    <w:name w:val="SC204812"/>
    <w:uiPriority w:val="99"/>
    <w:rsid w:val="002F21E7"/>
    <w:rPr>
      <w:rFonts w:cs="INDDJ F+ Univers"/>
      <w:color w:val="000000"/>
      <w:sz w:val="18"/>
      <w:szCs w:val="18"/>
    </w:rPr>
  </w:style>
  <w:style w:type="character" w:customStyle="1" w:styleId="SC204819">
    <w:name w:val="SC204819"/>
    <w:uiPriority w:val="99"/>
    <w:rsid w:val="002F21E7"/>
    <w:rPr>
      <w:rFonts w:cs="INDDJ F+ Univers"/>
      <w:color w:val="000000"/>
      <w:sz w:val="10"/>
      <w:szCs w:val="10"/>
    </w:rPr>
  </w:style>
  <w:style w:type="paragraph" w:customStyle="1" w:styleId="SP253953">
    <w:name w:val="SP253953"/>
    <w:basedOn w:val="Default"/>
    <w:next w:val="Default"/>
    <w:uiPriority w:val="99"/>
    <w:rsid w:val="0044233F"/>
    <w:rPr>
      <w:rFonts w:ascii="Univers" w:hAnsi="Univers" w:cs="Times New Roman"/>
      <w:color w:val="auto"/>
    </w:rPr>
  </w:style>
  <w:style w:type="paragraph" w:customStyle="1" w:styleId="SP254006">
    <w:name w:val="SP254006"/>
    <w:basedOn w:val="Default"/>
    <w:next w:val="Default"/>
    <w:uiPriority w:val="99"/>
    <w:rsid w:val="0044233F"/>
    <w:rPr>
      <w:rFonts w:ascii="Univers" w:hAnsi="Univers" w:cs="Times New Roman"/>
      <w:color w:val="auto"/>
    </w:rPr>
  </w:style>
  <w:style w:type="character" w:customStyle="1" w:styleId="SC192518">
    <w:name w:val="SC192518"/>
    <w:uiPriority w:val="99"/>
    <w:rsid w:val="0044233F"/>
    <w:rPr>
      <w:rFonts w:cs="Univers"/>
      <w:color w:val="000000"/>
      <w:sz w:val="18"/>
      <w:szCs w:val="18"/>
    </w:rPr>
  </w:style>
  <w:style w:type="character" w:customStyle="1" w:styleId="SC192575">
    <w:name w:val="SC192575"/>
    <w:uiPriority w:val="99"/>
    <w:rsid w:val="0044233F"/>
    <w:rPr>
      <w:rFonts w:cs="Univers"/>
      <w:color w:val="000000"/>
      <w:sz w:val="10"/>
      <w:szCs w:val="10"/>
    </w:rPr>
  </w:style>
  <w:style w:type="paragraph" w:customStyle="1" w:styleId="SP253957">
    <w:name w:val="SP253957"/>
    <w:basedOn w:val="Default"/>
    <w:next w:val="Default"/>
    <w:uiPriority w:val="99"/>
    <w:rsid w:val="00FD0164"/>
    <w:rPr>
      <w:rFonts w:ascii="Univers" w:hAnsi="Univers" w:cs="Times New Roman"/>
      <w:color w:val="auto"/>
    </w:rPr>
  </w:style>
  <w:style w:type="character" w:customStyle="1" w:styleId="highlight1">
    <w:name w:val="highlight1"/>
    <w:rsid w:val="00252290"/>
    <w:rPr>
      <w:b/>
      <w:bCs/>
      <w:i/>
      <w:iCs/>
      <w:color w:val="E00000"/>
    </w:rPr>
  </w:style>
  <w:style w:type="paragraph" w:customStyle="1" w:styleId="Listaconsangra">
    <w:name w:val="Lista con sangría"/>
    <w:basedOn w:val="Textoindependiente"/>
    <w:rsid w:val="00940E78"/>
    <w:pPr>
      <w:numPr>
        <w:numId w:val="1"/>
      </w:numPr>
      <w:spacing w:before="60" w:after="120" w:line="360" w:lineRule="auto"/>
    </w:pPr>
    <w:rPr>
      <w:rFonts w:ascii="Verdana" w:hAnsi="Verdana"/>
      <w:b w:val="0"/>
      <w:bCs w:val="0"/>
      <w:sz w:val="22"/>
      <w:szCs w:val="20"/>
      <w:lang w:eastAsia="ja-JP"/>
    </w:rPr>
  </w:style>
  <w:style w:type="character" w:styleId="nfasisintenso">
    <w:name w:val="Intense Emphasis"/>
    <w:uiPriority w:val="21"/>
    <w:qFormat/>
    <w:rsid w:val="00C706E8"/>
    <w:rPr>
      <w:b/>
      <w:bCs/>
      <w:i/>
      <w:iCs/>
      <w:color w:val="4F81BD"/>
    </w:rPr>
  </w:style>
  <w:style w:type="character" w:customStyle="1" w:styleId="atn">
    <w:name w:val="atn"/>
    <w:rsid w:val="00192E4A"/>
  </w:style>
  <w:style w:type="character" w:customStyle="1" w:styleId="Ttulo6Car">
    <w:name w:val="Título 6 Car"/>
    <w:aliases w:val="Ref Heading 3 Car,rh3 Car,H6 Car,Ref Heading 31 Car,rh31 Car,H61 Car,h6 Car,Third Subheading Car,ToolsHeading 6 Car,Margin Note Car,Contract 5th Level Car,sub-dash Car,sd Car,DTSÜberschrift 6 Car,DTS‹berschrift 6 Car,Subdash Car,ITT t6 Car"/>
    <w:link w:val="Ttulo6"/>
    <w:rsid w:val="009475F6"/>
    <w:rPr>
      <w:rFonts w:ascii="Georgia" w:hAnsi="Georgia"/>
      <w:bCs/>
      <w:i/>
      <w:sz w:val="24"/>
      <w:szCs w:val="22"/>
    </w:rPr>
  </w:style>
  <w:style w:type="paragraph" w:customStyle="1" w:styleId="txt">
    <w:name w:val="txt"/>
    <w:basedOn w:val="Normal"/>
    <w:rsid w:val="0010041D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character" w:customStyle="1" w:styleId="titu1">
    <w:name w:val="titu1"/>
    <w:rsid w:val="0010041D"/>
    <w:rPr>
      <w:rFonts w:ascii="Arial" w:hAnsi="Arial" w:cs="Arial" w:hint="default"/>
      <w:b/>
      <w:bCs/>
      <w:strike w:val="0"/>
      <w:dstrike w:val="0"/>
      <w:color w:val="FFCC00"/>
      <w:sz w:val="18"/>
      <w:szCs w:val="18"/>
      <w:u w:val="none"/>
      <w:effect w:val="none"/>
    </w:rPr>
  </w:style>
  <w:style w:type="paragraph" w:customStyle="1" w:styleId="EstiloTtulo211ptSinCursiva">
    <w:name w:val="Estilo Título 2 + 11 pt Sin Cursiva"/>
    <w:basedOn w:val="Ttulo2"/>
    <w:rsid w:val="00073496"/>
    <w:pPr>
      <w:numPr>
        <w:ilvl w:val="1"/>
        <w:numId w:val="2"/>
      </w:numPr>
      <w:tabs>
        <w:tab w:val="left" w:pos="1134"/>
        <w:tab w:val="left" w:pos="1701"/>
        <w:tab w:val="left" w:pos="2268"/>
        <w:tab w:val="left" w:pos="2835"/>
      </w:tabs>
      <w:suppressAutoHyphens/>
      <w:spacing w:before="120" w:after="180" w:line="300" w:lineRule="auto"/>
    </w:pPr>
    <w:rPr>
      <w:rFonts w:ascii="Arial Negrita" w:hAnsi="Arial Negrita"/>
      <w:iCs w:val="0"/>
      <w:color w:val="auto"/>
      <w:sz w:val="22"/>
      <w:szCs w:val="22"/>
      <w:u w:val="none"/>
      <w:lang w:eastAsia="es-UY"/>
    </w:rPr>
  </w:style>
  <w:style w:type="paragraph" w:customStyle="1" w:styleId="EstiloEstiloTtulo1SubrayadoArialNegrita">
    <w:name w:val="Estilo Estilo Título 1 + Subrayado + Arial Negrita"/>
    <w:basedOn w:val="Normal"/>
    <w:rsid w:val="00073496"/>
    <w:pPr>
      <w:keepNext/>
      <w:numPr>
        <w:numId w:val="2"/>
      </w:numPr>
      <w:tabs>
        <w:tab w:val="left" w:pos="1134"/>
        <w:tab w:val="left" w:pos="1701"/>
        <w:tab w:val="left" w:pos="2268"/>
        <w:tab w:val="left" w:pos="2835"/>
      </w:tabs>
      <w:suppressAutoHyphens/>
      <w:spacing w:before="120" w:after="180" w:line="300" w:lineRule="auto"/>
      <w:outlineLvl w:val="0"/>
    </w:pPr>
    <w:rPr>
      <w:rFonts w:ascii="Arial Negrita" w:hAnsi="Arial Negrita" w:cs="Arial"/>
      <w:b/>
      <w:bCs/>
      <w:kern w:val="32"/>
      <w:sz w:val="28"/>
      <w:szCs w:val="28"/>
      <w:u w:val="single"/>
      <w:lang w:eastAsia="es-UY"/>
    </w:rPr>
  </w:style>
  <w:style w:type="paragraph" w:styleId="Subttulo">
    <w:name w:val="Subtitle"/>
    <w:basedOn w:val="Normal"/>
    <w:link w:val="SubttuloCar"/>
    <w:qFormat/>
    <w:rsid w:val="00917B06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tuloCar">
    <w:name w:val="Subtítulo Car"/>
    <w:link w:val="Subttulo"/>
    <w:rsid w:val="00917B06"/>
    <w:rPr>
      <w:rFonts w:ascii="Arial" w:hAnsi="Arial" w:cs="Arial"/>
      <w:sz w:val="24"/>
      <w:szCs w:val="24"/>
    </w:rPr>
  </w:style>
  <w:style w:type="character" w:customStyle="1" w:styleId="Ttulo1Car">
    <w:name w:val="Título 1 Car"/>
    <w:aliases w:val="título 1 Car,título 11 Car,título 12 Car,título 13 Car,título 111 Car,título 14 Car,título 112 Car,título 15 Car,Titulo 1 Car,Heading A Car,Heading1 Car,H1-Heading 1 Car,1 Car,h1 Car,Header 1 Car,l1 Car,Legal Line 1 Car,head 1 Car,II+ Car"/>
    <w:link w:val="Ttulo1"/>
    <w:uiPriority w:val="9"/>
    <w:locked/>
    <w:rsid w:val="00C25F5A"/>
    <w:rPr>
      <w:rFonts w:ascii="Georgia" w:hAnsi="Georgia" w:cs="Arial"/>
      <w:b/>
      <w:bCs/>
      <w:color w:val="0B8BA9"/>
      <w:kern w:val="32"/>
      <w:sz w:val="32"/>
      <w:szCs w:val="32"/>
      <w:u w:val="single"/>
    </w:rPr>
  </w:style>
  <w:style w:type="character" w:customStyle="1" w:styleId="Ttulo2Car">
    <w:name w:val="Título 2 Car"/>
    <w:aliases w:val="título 2 Car,título 21 Car,título 22 Car,título 23 Car,título 24 Car,título 25 Car,Titulo 2 Car,21 Car,h2 Car,A.B.C. Car,heading 2 Car,2 Car,A Car,A Head Car,Header 2 Car,l2 Car,Heading2 Car,H2-Heading 2 Car,Header2 Car,22 Car,heading2 Car"/>
    <w:link w:val="Ttulo2"/>
    <w:rsid w:val="009050A5"/>
    <w:rPr>
      <w:rFonts w:ascii="Georgia" w:hAnsi="Georgia" w:cs="Arial"/>
      <w:b/>
      <w:bCs/>
      <w:iCs/>
      <w:color w:val="0B8BA9"/>
      <w:sz w:val="28"/>
      <w:szCs w:val="28"/>
      <w:u w:val="single"/>
    </w:rPr>
  </w:style>
  <w:style w:type="character" w:customStyle="1" w:styleId="PiedepginaCar">
    <w:name w:val="Pie de página Car"/>
    <w:aliases w:val="pie de página Car"/>
    <w:link w:val="Piedepgina"/>
    <w:uiPriority w:val="99"/>
    <w:rsid w:val="00467B85"/>
    <w:rPr>
      <w:rFonts w:ascii="Georgia" w:hAnsi="Georgia"/>
      <w:sz w:val="24"/>
      <w:szCs w:val="24"/>
    </w:rPr>
  </w:style>
  <w:style w:type="character" w:customStyle="1" w:styleId="Ttulo5Car">
    <w:name w:val="Título 5 Car"/>
    <w:aliases w:val="h5 Car,5 Car,Second Subheading Car,dash Car,ds Car,dd Car,H5 Car,Al margen Car,Level 3 - i Car,Título5_Excalibur Car,Sub-sub-sub-paragraaf Car,l5 Car,I5 Car,Numbered Sub-list Car,Table label Car,hm Car,mh2 Car,Module heading 2 Car,T5 Car"/>
    <w:link w:val="Ttulo5"/>
    <w:rsid w:val="00723638"/>
    <w:rPr>
      <w:rFonts w:ascii="Georgia" w:hAnsi="Georgia"/>
      <w:bCs/>
      <w:iCs/>
      <w:sz w:val="24"/>
      <w:szCs w:val="26"/>
      <w:u w:val="single"/>
    </w:rPr>
  </w:style>
  <w:style w:type="character" w:customStyle="1" w:styleId="Ttulo7Car">
    <w:name w:val="Título 7 Car"/>
    <w:aliases w:val="ITT t7 Car,PA Appendix Major Car,7 Car,req3 Car,heading 7 Car,Legal Level 1.1. Car,letter list Car,lettered list Car,letter list1 Car,lettered list1 Car,letter list2 Car,lettered list2 Car,letter list11 Car,lettered list11 Car,s Car"/>
    <w:link w:val="Ttulo7"/>
    <w:rsid w:val="00723638"/>
    <w:rPr>
      <w:sz w:val="24"/>
      <w:szCs w:val="24"/>
    </w:rPr>
  </w:style>
  <w:style w:type="character" w:customStyle="1" w:styleId="Ttulo8Car">
    <w:name w:val="Título 8 Car"/>
    <w:aliases w:val="(Appendici) Car,Legal Level 1.1.1. Car,(table no.) Car,tt Car,- DI -8 Car,ctp Car,Caption text (page-wide) Car,Center Bold Car,h8 Car,table Body Text Car,8 Car,FigureTitle Car,Condition Car,requirement Car,req2 Car,req Car,l8 Car,T8 Car"/>
    <w:link w:val="Ttulo8"/>
    <w:rsid w:val="00723638"/>
    <w:rPr>
      <w:i/>
      <w:iCs/>
      <w:sz w:val="24"/>
      <w:szCs w:val="24"/>
    </w:rPr>
  </w:style>
  <w:style w:type="character" w:customStyle="1" w:styleId="Ttulo9Car">
    <w:name w:val="Título 9 Car"/>
    <w:aliases w:val="(appendix) Car, (appendix) Car,App1 Car,App Heading Car,(Bibliografia) Car,Contract 8th level Car,Titre 10 Car,Legal Level 1.1.1.1. Car,(figure no.) Car,- DI -9 Car,Appendix Car,ctc Car,Caption text (column-wide) Car,ft Car,h9 Car,PIM 9 Car"/>
    <w:link w:val="Ttulo9"/>
    <w:rsid w:val="00723638"/>
    <w:rPr>
      <w:rFonts w:ascii="Arial" w:hAnsi="Arial" w:cs="Arial"/>
      <w:sz w:val="22"/>
      <w:szCs w:val="22"/>
    </w:rPr>
  </w:style>
  <w:style w:type="character" w:customStyle="1" w:styleId="MapadeldocumentoCar">
    <w:name w:val="Mapa del documento Car"/>
    <w:link w:val="Mapadeldocumento"/>
    <w:rsid w:val="00723638"/>
    <w:rPr>
      <w:rFonts w:ascii="Tahoma" w:hAnsi="Tahoma" w:cs="Tahoma"/>
      <w:sz w:val="24"/>
      <w:szCs w:val="24"/>
      <w:shd w:val="clear" w:color="auto" w:fill="000080"/>
    </w:rPr>
  </w:style>
  <w:style w:type="character" w:customStyle="1" w:styleId="Sangra2detindependienteCar">
    <w:name w:val="Sangría 2 de t. independiente Car"/>
    <w:link w:val="Sangra2detindependiente"/>
    <w:rsid w:val="00723638"/>
    <w:rPr>
      <w:rFonts w:ascii="Georgia" w:hAnsi="Georgia"/>
      <w:sz w:val="24"/>
      <w:szCs w:val="24"/>
    </w:rPr>
  </w:style>
  <w:style w:type="character" w:customStyle="1" w:styleId="Textoindependiente2Car">
    <w:name w:val="Texto independiente 2 Car"/>
    <w:link w:val="Textoindependiente2"/>
    <w:rsid w:val="00723638"/>
    <w:rPr>
      <w:rFonts w:ascii="Georgia" w:hAnsi="Georgia"/>
      <w:b/>
      <w:color w:val="0B8AA8"/>
      <w:kern w:val="28"/>
      <w:szCs w:val="24"/>
    </w:rPr>
  </w:style>
  <w:style w:type="character" w:customStyle="1" w:styleId="Textoindependiente3Car">
    <w:name w:val="Texto independiente 3 Car"/>
    <w:link w:val="Textoindependiente3"/>
    <w:rsid w:val="00723638"/>
    <w:rPr>
      <w:rFonts w:ascii="Arial Narrow" w:hAnsi="Arial Narrow"/>
      <w:b/>
      <w:caps/>
      <w:color w:val="0B8AA8"/>
      <w:kern w:val="28"/>
      <w:sz w:val="36"/>
      <w:szCs w:val="24"/>
    </w:rPr>
  </w:style>
  <w:style w:type="character" w:customStyle="1" w:styleId="TtuloCar">
    <w:name w:val="Título Car"/>
    <w:link w:val="Ttulo"/>
    <w:rsid w:val="00723638"/>
    <w:rPr>
      <w:rFonts w:ascii="Arial" w:hAnsi="Arial"/>
      <w:b/>
      <w:sz w:val="28"/>
    </w:rPr>
  </w:style>
  <w:style w:type="paragraph" w:customStyle="1" w:styleId="parrafo">
    <w:name w:val="parrafo"/>
    <w:basedOn w:val="Normal"/>
    <w:rsid w:val="00723638"/>
    <w:pPr>
      <w:overflowPunct w:val="0"/>
      <w:autoSpaceDE w:val="0"/>
      <w:autoSpaceDN w:val="0"/>
      <w:adjustRightInd w:val="0"/>
      <w:spacing w:after="120"/>
      <w:ind w:left="-142"/>
      <w:textAlignment w:val="baseline"/>
    </w:pPr>
    <w:rPr>
      <w:sz w:val="20"/>
      <w:szCs w:val="20"/>
      <w:lang w:val="es-ES_tradnl"/>
    </w:rPr>
  </w:style>
  <w:style w:type="character" w:styleId="Hipervnculovisitado">
    <w:name w:val="FollowedHyperlink"/>
    <w:uiPriority w:val="99"/>
    <w:rsid w:val="00723638"/>
    <w:rPr>
      <w:color w:val="800080"/>
      <w:u w:val="single"/>
    </w:rPr>
  </w:style>
  <w:style w:type="paragraph" w:customStyle="1" w:styleId="Bullet1">
    <w:name w:val="Bullet 1"/>
    <w:basedOn w:val="Normal"/>
    <w:rsid w:val="00723638"/>
    <w:pPr>
      <w:tabs>
        <w:tab w:val="left" w:pos="357"/>
        <w:tab w:val="num" w:pos="1080"/>
      </w:tabs>
      <w:spacing w:before="120"/>
      <w:ind w:left="1080" w:hanging="360"/>
    </w:pPr>
    <w:rPr>
      <w:rFonts w:ascii="Arial" w:hAnsi="Arial"/>
      <w:sz w:val="22"/>
      <w:szCs w:val="20"/>
    </w:rPr>
  </w:style>
  <w:style w:type="paragraph" w:customStyle="1" w:styleId="EnumeraCar">
    <w:name w:val="Enumera Car"/>
    <w:basedOn w:val="Normal"/>
    <w:rsid w:val="00723638"/>
    <w:pPr>
      <w:tabs>
        <w:tab w:val="left" w:pos="2160"/>
      </w:tabs>
      <w:overflowPunct w:val="0"/>
      <w:autoSpaceDE w:val="0"/>
      <w:autoSpaceDN w:val="0"/>
      <w:adjustRightInd w:val="0"/>
      <w:ind w:left="2160" w:hanging="360"/>
      <w:textAlignment w:val="baseline"/>
    </w:pPr>
    <w:rPr>
      <w:rFonts w:ascii="Arial" w:hAnsi="Arial"/>
      <w:spacing w:val="-5"/>
    </w:rPr>
  </w:style>
  <w:style w:type="character" w:customStyle="1" w:styleId="titulo-pequeo-propuesta">
    <w:name w:val="titulo-pequeño-propuesta"/>
    <w:rsid w:val="00723638"/>
  </w:style>
  <w:style w:type="paragraph" w:styleId="Textosinformato">
    <w:name w:val="Plain Text"/>
    <w:basedOn w:val="Normal"/>
    <w:link w:val="TextosinformatoCar"/>
    <w:rsid w:val="00723638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rsid w:val="00723638"/>
    <w:rPr>
      <w:rFonts w:ascii="Courier New" w:hAnsi="Courier New" w:cs="Courier New"/>
    </w:rPr>
  </w:style>
  <w:style w:type="paragraph" w:customStyle="1" w:styleId="CM1">
    <w:name w:val="CM1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rsid w:val="00723638"/>
    <w:pPr>
      <w:widowControl w:val="0"/>
      <w:spacing w:after="273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rsid w:val="00723638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rsid w:val="00723638"/>
    <w:pPr>
      <w:widowControl w:val="0"/>
      <w:spacing w:after="877"/>
    </w:pPr>
    <w:rPr>
      <w:rFonts w:ascii="Times New Roman" w:hAnsi="Times New Roman" w:cs="Times New Roman"/>
      <w:color w:val="auto"/>
    </w:rPr>
  </w:style>
  <w:style w:type="paragraph" w:customStyle="1" w:styleId="CM3">
    <w:name w:val="CM3"/>
    <w:basedOn w:val="Default"/>
    <w:next w:val="Default"/>
    <w:rsid w:val="00723638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rsid w:val="00723638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rsid w:val="00723638"/>
    <w:pPr>
      <w:widowControl w:val="0"/>
      <w:spacing w:after="55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rsid w:val="00723638"/>
    <w:pPr>
      <w:widowControl w:val="0"/>
      <w:spacing w:after="463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rsid w:val="00723638"/>
    <w:pPr>
      <w:widowControl w:val="0"/>
      <w:spacing w:after="333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rsid w:val="00723638"/>
    <w:pPr>
      <w:widowControl w:val="0"/>
      <w:spacing w:after="518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8">
    <w:name w:val="CM8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14">
    <w:name w:val="CM14"/>
    <w:basedOn w:val="Default"/>
    <w:next w:val="Default"/>
    <w:rsid w:val="00723638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rsid w:val="00723638"/>
    <w:pPr>
      <w:widowControl w:val="0"/>
      <w:spacing w:after="440"/>
    </w:pPr>
    <w:rPr>
      <w:rFonts w:ascii="Arial" w:hAnsi="Arial" w:cs="Times New Roman"/>
      <w:color w:val="auto"/>
    </w:rPr>
  </w:style>
  <w:style w:type="paragraph" w:customStyle="1" w:styleId="CM58">
    <w:name w:val="CM58"/>
    <w:basedOn w:val="Default"/>
    <w:next w:val="Default"/>
    <w:rsid w:val="00723638"/>
    <w:pPr>
      <w:widowControl w:val="0"/>
      <w:spacing w:after="255"/>
    </w:pPr>
    <w:rPr>
      <w:rFonts w:ascii="Times New Roman" w:hAnsi="Times New Roman" w:cs="Times New Roman"/>
      <w:color w:val="auto"/>
    </w:rPr>
  </w:style>
  <w:style w:type="paragraph" w:customStyle="1" w:styleId="CM60">
    <w:name w:val="CM60"/>
    <w:basedOn w:val="Default"/>
    <w:next w:val="Default"/>
    <w:rsid w:val="00723638"/>
    <w:pPr>
      <w:widowControl w:val="0"/>
      <w:spacing w:after="323"/>
    </w:pPr>
    <w:rPr>
      <w:rFonts w:ascii="Times New Roman" w:hAnsi="Times New Roman" w:cs="Times New Roman"/>
      <w:color w:val="auto"/>
    </w:rPr>
  </w:style>
  <w:style w:type="paragraph" w:customStyle="1" w:styleId="CM62">
    <w:name w:val="CM62"/>
    <w:basedOn w:val="Default"/>
    <w:next w:val="Default"/>
    <w:rsid w:val="00723638"/>
    <w:pPr>
      <w:widowControl w:val="0"/>
      <w:spacing w:after="403"/>
    </w:pPr>
    <w:rPr>
      <w:rFonts w:ascii="Times New Roman" w:hAnsi="Times New Roman" w:cs="Times New Roman"/>
      <w:color w:val="auto"/>
    </w:rPr>
  </w:style>
  <w:style w:type="paragraph" w:customStyle="1" w:styleId="CM12">
    <w:name w:val="CM12"/>
    <w:basedOn w:val="Default"/>
    <w:next w:val="Default"/>
    <w:rsid w:val="00723638"/>
    <w:pPr>
      <w:widowControl w:val="0"/>
      <w:spacing w:line="331" w:lineRule="atLeast"/>
    </w:pPr>
    <w:rPr>
      <w:rFonts w:ascii="Times New Roman" w:hAnsi="Times New Roman" w:cs="Times New Roman"/>
      <w:color w:val="auto"/>
    </w:rPr>
  </w:style>
  <w:style w:type="paragraph" w:customStyle="1" w:styleId="CM69">
    <w:name w:val="CM69"/>
    <w:basedOn w:val="Default"/>
    <w:next w:val="Default"/>
    <w:rsid w:val="00723638"/>
    <w:pPr>
      <w:widowControl w:val="0"/>
      <w:spacing w:after="337"/>
    </w:pPr>
    <w:rPr>
      <w:rFonts w:ascii="Times New Roman" w:hAnsi="Times New Roman" w:cs="Times New Roman"/>
      <w:color w:val="auto"/>
    </w:rPr>
  </w:style>
  <w:style w:type="paragraph" w:customStyle="1" w:styleId="CM71">
    <w:name w:val="CM71"/>
    <w:basedOn w:val="Default"/>
    <w:next w:val="Default"/>
    <w:rsid w:val="00723638"/>
    <w:pPr>
      <w:widowControl w:val="0"/>
      <w:spacing w:after="185"/>
    </w:pPr>
    <w:rPr>
      <w:rFonts w:ascii="Times New Roman" w:hAnsi="Times New Roman" w:cs="Times New Roman"/>
      <w:color w:val="auto"/>
    </w:rPr>
  </w:style>
  <w:style w:type="paragraph" w:customStyle="1" w:styleId="CM72">
    <w:name w:val="CM72"/>
    <w:basedOn w:val="Default"/>
    <w:next w:val="Default"/>
    <w:rsid w:val="00723638"/>
    <w:pPr>
      <w:widowControl w:val="0"/>
      <w:spacing w:after="163"/>
    </w:pPr>
    <w:rPr>
      <w:rFonts w:ascii="Times New Roman" w:hAnsi="Times New Roman" w:cs="Times New Roman"/>
      <w:color w:val="auto"/>
    </w:rPr>
  </w:style>
  <w:style w:type="paragraph" w:customStyle="1" w:styleId="NormalArial">
    <w:name w:val="Normal + Arial"/>
    <w:aliases w:val="Negro"/>
    <w:basedOn w:val="Normal"/>
    <w:rsid w:val="00723638"/>
    <w:pPr>
      <w:spacing w:line="360" w:lineRule="auto"/>
    </w:pPr>
    <w:rPr>
      <w:rFonts w:ascii="Arial" w:hAnsi="Arial" w:cs="Arial"/>
      <w:snapToGrid w:val="0"/>
      <w:color w:val="000000"/>
    </w:rPr>
  </w:style>
  <w:style w:type="character" w:customStyle="1" w:styleId="corchete-llamada1">
    <w:name w:val="corchete-llamada1"/>
    <w:rsid w:val="00723638"/>
    <w:rPr>
      <w:vanish/>
      <w:webHidden w:val="0"/>
      <w:specVanish w:val="0"/>
    </w:rPr>
  </w:style>
  <w:style w:type="character" w:customStyle="1" w:styleId="Bullet1Car">
    <w:name w:val="Bullet 1 Car"/>
    <w:rsid w:val="00723638"/>
    <w:rPr>
      <w:rFonts w:ascii="Arial" w:hAnsi="Arial"/>
      <w:sz w:val="22"/>
      <w:lang w:val="es-ES" w:eastAsia="es-ES" w:bidi="ar-SA"/>
    </w:rPr>
  </w:style>
  <w:style w:type="character" w:customStyle="1" w:styleId="themebody1">
    <w:name w:val="themebody1"/>
    <w:rsid w:val="00723638"/>
    <w:rPr>
      <w:color w:val="FFFFFF"/>
    </w:rPr>
  </w:style>
  <w:style w:type="table" w:customStyle="1" w:styleId="Tablaconcuadrcula1">
    <w:name w:val="Tabla con cuadrícula1"/>
    <w:basedOn w:val="Tablanormal"/>
    <w:next w:val="Tablaconcuadrcula"/>
    <w:rsid w:val="007236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odegloboCar">
    <w:name w:val="Texto de globo Car"/>
    <w:link w:val="Textodeglobo"/>
    <w:rsid w:val="00723638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qFormat/>
    <w:rsid w:val="00723638"/>
    <w:pPr>
      <w:outlineLvl w:val="9"/>
    </w:pPr>
    <w:rPr>
      <w:rFonts w:ascii="Cambria" w:hAnsi="Cambria" w:cs="Times New Roman"/>
      <w:color w:val="auto"/>
      <w:u w:val="none"/>
    </w:rPr>
  </w:style>
  <w:style w:type="numbering" w:customStyle="1" w:styleId="Sinlista1">
    <w:name w:val="Sin lista1"/>
    <w:next w:val="Sinlista"/>
    <w:uiPriority w:val="99"/>
    <w:semiHidden/>
    <w:unhideWhenUsed/>
    <w:rsid w:val="00723638"/>
  </w:style>
  <w:style w:type="table" w:customStyle="1" w:styleId="Tablaconcuadrcula11">
    <w:name w:val="Tabla con cuadrícula11"/>
    <w:basedOn w:val="Tablanormal"/>
    <w:next w:val="Tablaconcuadrcula"/>
    <w:rsid w:val="00723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a1"/>
    <w:basedOn w:val="Ttulo1"/>
    <w:rsid w:val="00723638"/>
    <w:pPr>
      <w:keepLines/>
      <w:numPr>
        <w:numId w:val="3"/>
      </w:numPr>
      <w:spacing w:before="0" w:after="240" w:line="360" w:lineRule="auto"/>
    </w:pPr>
    <w:rPr>
      <w:rFonts w:ascii="Trebuchet MS" w:eastAsia="Arial Unicode MS" w:hAnsi="Trebuchet MS" w:cs="Times New Roman"/>
      <w:bCs w:val="0"/>
      <w:smallCaps/>
      <w:color w:val="auto"/>
      <w:kern w:val="0"/>
      <w:sz w:val="24"/>
      <w:szCs w:val="24"/>
      <w:u w:val="none"/>
    </w:rPr>
  </w:style>
  <w:style w:type="paragraph" w:customStyle="1" w:styleId="a2">
    <w:name w:val="a2"/>
    <w:basedOn w:val="a1"/>
    <w:rsid w:val="00723638"/>
    <w:pPr>
      <w:widowControl w:val="0"/>
      <w:numPr>
        <w:numId w:val="4"/>
      </w:numPr>
      <w:autoSpaceDE w:val="0"/>
      <w:autoSpaceDN w:val="0"/>
      <w:adjustRightInd w:val="0"/>
      <w:spacing w:before="120" w:after="120"/>
    </w:pPr>
    <w:rPr>
      <w:rFonts w:cs="Trebuchet MS"/>
      <w:b w:val="0"/>
      <w:sz w:val="22"/>
      <w:szCs w:val="22"/>
      <w:u w:val="single"/>
    </w:rPr>
  </w:style>
  <w:style w:type="paragraph" w:customStyle="1" w:styleId="a3">
    <w:name w:val="a3"/>
    <w:basedOn w:val="Normal"/>
    <w:rsid w:val="00723638"/>
    <w:pPr>
      <w:keepLines/>
      <w:widowControl w:val="0"/>
      <w:numPr>
        <w:numId w:val="5"/>
      </w:numPr>
      <w:autoSpaceDE w:val="0"/>
      <w:autoSpaceDN w:val="0"/>
      <w:adjustRightInd w:val="0"/>
      <w:spacing w:before="120" w:after="120" w:line="360" w:lineRule="auto"/>
    </w:pPr>
    <w:rPr>
      <w:rFonts w:ascii="Trebuchet MS" w:eastAsia="Arial Unicode MS" w:hAnsi="Trebuchet MS" w:cs="Trebuchet MS"/>
      <w:i/>
      <w:sz w:val="22"/>
      <w:szCs w:val="22"/>
    </w:rPr>
  </w:style>
  <w:style w:type="paragraph" w:customStyle="1" w:styleId="Estilo1">
    <w:name w:val="Estilo1"/>
    <w:basedOn w:val="Ttulo1"/>
    <w:rsid w:val="00723638"/>
    <w:pPr>
      <w:numPr>
        <w:numId w:val="7"/>
      </w:numPr>
      <w:spacing w:line="360" w:lineRule="auto"/>
    </w:pPr>
    <w:rPr>
      <w:rFonts w:ascii="Arial" w:eastAsia="Arial Unicode MS" w:hAnsi="Arial"/>
      <w:color w:val="auto"/>
      <w:sz w:val="28"/>
      <w:u w:val="none"/>
    </w:rPr>
  </w:style>
  <w:style w:type="paragraph" w:customStyle="1" w:styleId="Normal2">
    <w:name w:val="Normal 2"/>
    <w:basedOn w:val="Normal"/>
    <w:link w:val="Normal2Car"/>
    <w:rsid w:val="00723638"/>
    <w:pPr>
      <w:spacing w:after="240" w:line="360" w:lineRule="auto"/>
      <w:ind w:left="567" w:firstLine="1080"/>
    </w:pPr>
    <w:rPr>
      <w:rFonts w:ascii="Arial" w:eastAsia="Arial Unicode MS" w:hAnsi="Arial" w:cs="Arial"/>
    </w:rPr>
  </w:style>
  <w:style w:type="character" w:customStyle="1" w:styleId="subseccion1">
    <w:name w:val="subseccion1"/>
    <w:rsid w:val="00723638"/>
    <w:rPr>
      <w:b/>
      <w:bCs/>
      <w:smallCaps/>
      <w:strike w:val="0"/>
      <w:dstrike w:val="0"/>
      <w:color w:val="000A43"/>
      <w:sz w:val="39"/>
      <w:szCs w:val="39"/>
      <w:u w:val="none"/>
      <w:effect w:val="none"/>
    </w:rPr>
  </w:style>
  <w:style w:type="paragraph" w:customStyle="1" w:styleId="EstiloTtulo1LatinaTrebuchetMS">
    <w:name w:val="Estilo Título 1 + (Latina) Trebuchet MS"/>
    <w:basedOn w:val="Ttulo1"/>
    <w:rsid w:val="00723638"/>
    <w:pPr>
      <w:spacing w:line="360" w:lineRule="auto"/>
      <w:ind w:firstLine="1080"/>
    </w:pPr>
    <w:rPr>
      <w:rFonts w:ascii="Trebuchet MS" w:eastAsia="Arial Unicode MS" w:hAnsi="Trebuchet MS"/>
      <w:color w:val="000080"/>
      <w:sz w:val="28"/>
      <w:u w:val="none"/>
    </w:rPr>
  </w:style>
  <w:style w:type="paragraph" w:customStyle="1" w:styleId="EstiloTtulo2LatinaTrebuchetMS">
    <w:name w:val="Estilo Título 2 + (Latina) Trebuchet MS"/>
    <w:basedOn w:val="Ttulo2"/>
    <w:rsid w:val="00723638"/>
    <w:pPr>
      <w:spacing w:before="60"/>
      <w:ind w:left="578" w:hanging="578"/>
    </w:pPr>
    <w:rPr>
      <w:rFonts w:ascii="Trebuchet MS" w:eastAsia="Arial Unicode MS" w:hAnsi="Trebuchet MS"/>
      <w:iCs w:val="0"/>
      <w:color w:val="000080"/>
      <w:sz w:val="24"/>
      <w:u w:val="none"/>
    </w:rPr>
  </w:style>
  <w:style w:type="paragraph" w:styleId="Listaconvietas2">
    <w:name w:val="List Bullet 2"/>
    <w:basedOn w:val="Listaconvietas"/>
    <w:rsid w:val="00723638"/>
    <w:pPr>
      <w:numPr>
        <w:numId w:val="9"/>
      </w:numPr>
      <w:spacing w:after="120"/>
    </w:pPr>
    <w:rPr>
      <w:lang w:val="es-ES_tradnl"/>
    </w:rPr>
  </w:style>
  <w:style w:type="paragraph" w:styleId="Listaconvietas3">
    <w:name w:val="List Bullet 3"/>
    <w:basedOn w:val="Listaconvietas"/>
    <w:rsid w:val="00723638"/>
    <w:pPr>
      <w:numPr>
        <w:numId w:val="10"/>
      </w:numPr>
      <w:tabs>
        <w:tab w:val="clear" w:pos="926"/>
        <w:tab w:val="num" w:pos="1558"/>
      </w:tabs>
      <w:spacing w:after="120"/>
      <w:ind w:left="1558" w:hanging="142"/>
    </w:pPr>
    <w:rPr>
      <w:lang w:val="es-ES_tradnl"/>
    </w:rPr>
  </w:style>
  <w:style w:type="paragraph" w:styleId="Listaconvietas4">
    <w:name w:val="List Bullet 4"/>
    <w:basedOn w:val="Listaconvietas"/>
    <w:rsid w:val="00723638"/>
    <w:pPr>
      <w:numPr>
        <w:numId w:val="11"/>
      </w:numPr>
      <w:tabs>
        <w:tab w:val="clear" w:pos="360"/>
        <w:tab w:val="num" w:pos="2127"/>
      </w:tabs>
      <w:spacing w:after="120"/>
      <w:ind w:left="2127" w:hanging="142"/>
    </w:pPr>
    <w:rPr>
      <w:lang w:val="es-ES_tradnl"/>
    </w:rPr>
  </w:style>
  <w:style w:type="paragraph" w:customStyle="1" w:styleId="Normal3">
    <w:name w:val="Normal 3"/>
    <w:basedOn w:val="Normal"/>
    <w:rsid w:val="00723638"/>
    <w:pPr>
      <w:spacing w:after="240" w:line="360" w:lineRule="auto"/>
      <w:ind w:left="567" w:firstLine="1080"/>
    </w:pPr>
    <w:rPr>
      <w:rFonts w:ascii="Arial" w:eastAsia="Arial Unicode MS" w:hAnsi="Arial" w:cs="Arial"/>
    </w:rPr>
  </w:style>
  <w:style w:type="paragraph" w:customStyle="1" w:styleId="Normal4">
    <w:name w:val="Normal 4"/>
    <w:basedOn w:val="Normal"/>
    <w:rsid w:val="00723638"/>
    <w:pPr>
      <w:spacing w:after="240" w:line="360" w:lineRule="auto"/>
      <w:ind w:left="1134" w:firstLine="1080"/>
    </w:pPr>
    <w:rPr>
      <w:rFonts w:ascii="Arial" w:eastAsia="Arial Unicode MS" w:hAnsi="Arial" w:cs="Arial"/>
    </w:rPr>
  </w:style>
  <w:style w:type="paragraph" w:styleId="Listaconvietas5">
    <w:name w:val="List Bullet 5"/>
    <w:basedOn w:val="Normal"/>
    <w:autoRedefine/>
    <w:rsid w:val="00723638"/>
    <w:pPr>
      <w:numPr>
        <w:numId w:val="12"/>
      </w:numPr>
      <w:tabs>
        <w:tab w:val="clear" w:pos="360"/>
        <w:tab w:val="num" w:pos="1843"/>
      </w:tabs>
      <w:spacing w:after="120" w:line="360" w:lineRule="auto"/>
      <w:ind w:left="1843" w:hanging="142"/>
    </w:pPr>
    <w:rPr>
      <w:rFonts w:ascii="Arial" w:eastAsia="Arial Unicode MS" w:hAnsi="Arial" w:cs="Arial"/>
    </w:rPr>
  </w:style>
  <w:style w:type="paragraph" w:customStyle="1" w:styleId="Vieta2">
    <w:name w:val="Viñeta 2"/>
    <w:rsid w:val="00723638"/>
    <w:pPr>
      <w:numPr>
        <w:numId w:val="8"/>
      </w:numPr>
      <w:spacing w:after="120"/>
      <w:ind w:left="1724" w:right="142" w:hanging="284"/>
      <w:jc w:val="both"/>
    </w:pPr>
    <w:rPr>
      <w:rFonts w:ascii="Arial" w:hAnsi="Arial"/>
      <w:sz w:val="24"/>
      <w:lang w:val="es-ES_tradnl"/>
    </w:rPr>
  </w:style>
  <w:style w:type="paragraph" w:styleId="Listaconvietas">
    <w:name w:val="List Bullet"/>
    <w:basedOn w:val="Normal"/>
    <w:autoRedefine/>
    <w:rsid w:val="00723638"/>
    <w:pPr>
      <w:numPr>
        <w:numId w:val="6"/>
      </w:numPr>
      <w:spacing w:line="360" w:lineRule="auto"/>
    </w:pPr>
    <w:rPr>
      <w:rFonts w:ascii="Arial" w:eastAsia="Arial Unicode MS" w:hAnsi="Arial" w:cs="Arial"/>
    </w:rPr>
  </w:style>
  <w:style w:type="paragraph" w:customStyle="1" w:styleId="aaaa">
    <w:name w:val="aaaa"/>
    <w:basedOn w:val="Ttulo1"/>
    <w:rsid w:val="00723638"/>
    <w:pPr>
      <w:keepLines/>
      <w:tabs>
        <w:tab w:val="num" w:pos="360"/>
      </w:tabs>
      <w:spacing w:after="240" w:line="360" w:lineRule="auto"/>
      <w:ind w:left="360" w:hanging="360"/>
    </w:pPr>
    <w:rPr>
      <w:rFonts w:ascii="Trebuchet MS" w:eastAsia="Arial Unicode MS" w:hAnsi="Trebuchet MS" w:cs="Times New Roman"/>
      <w:color w:val="000080"/>
      <w:kern w:val="0"/>
      <w:sz w:val="24"/>
      <w:szCs w:val="20"/>
      <w:u w:val="none"/>
    </w:rPr>
  </w:style>
  <w:style w:type="paragraph" w:customStyle="1" w:styleId="Estilo3">
    <w:name w:val="Estilo3"/>
    <w:basedOn w:val="Normal"/>
    <w:rsid w:val="00723638"/>
    <w:pPr>
      <w:keepNext/>
      <w:tabs>
        <w:tab w:val="num" w:pos="1800"/>
      </w:tabs>
      <w:spacing w:before="240" w:after="240" w:line="360" w:lineRule="auto"/>
      <w:ind w:left="1800" w:hanging="720"/>
      <w:outlineLvl w:val="2"/>
    </w:pPr>
    <w:rPr>
      <w:rFonts w:ascii="Trebuchet MS" w:eastAsia="Arial Unicode MS" w:hAnsi="Trebuchet MS" w:cs="Arial"/>
      <w:b/>
      <w:bCs/>
      <w:sz w:val="22"/>
    </w:rPr>
  </w:style>
  <w:style w:type="paragraph" w:customStyle="1" w:styleId="EstiloTtulo2Automtico">
    <w:name w:val="Estilo Título 2 + Automático"/>
    <w:basedOn w:val="Ttulo2"/>
    <w:rsid w:val="00723638"/>
    <w:pPr>
      <w:spacing w:line="360" w:lineRule="auto"/>
      <w:ind w:firstLine="1080"/>
    </w:pPr>
    <w:rPr>
      <w:rFonts w:ascii="Arial" w:eastAsia="Arial Unicode MS" w:hAnsi="Arial"/>
      <w:iCs w:val="0"/>
      <w:color w:val="000080"/>
      <w:sz w:val="24"/>
      <w:u w:val="none"/>
    </w:rPr>
  </w:style>
  <w:style w:type="paragraph" w:customStyle="1" w:styleId="Listavietas1Car">
    <w:name w:val="Lista viñetas 1 Car"/>
    <w:basedOn w:val="Normal"/>
    <w:link w:val="Listavietas1CarCar"/>
    <w:rsid w:val="00723638"/>
    <w:pPr>
      <w:numPr>
        <w:numId w:val="13"/>
      </w:numPr>
      <w:spacing w:before="120" w:line="360" w:lineRule="auto"/>
    </w:pPr>
    <w:rPr>
      <w:rFonts w:ascii="Arial" w:eastAsia="Arial Unicode MS" w:hAnsi="Arial" w:cs="Arial"/>
    </w:rPr>
  </w:style>
  <w:style w:type="character" w:customStyle="1" w:styleId="Listavietas1CarCar">
    <w:name w:val="Lista viñetas 1 Car Car"/>
    <w:link w:val="Listavietas1Car"/>
    <w:rsid w:val="00723638"/>
    <w:rPr>
      <w:rFonts w:ascii="Arial" w:eastAsia="Arial Unicode MS" w:hAnsi="Arial" w:cs="Arial"/>
      <w:sz w:val="24"/>
      <w:szCs w:val="24"/>
    </w:rPr>
  </w:style>
  <w:style w:type="paragraph" w:customStyle="1" w:styleId="TextoTabla0">
    <w:name w:val="Texto Tabla"/>
    <w:basedOn w:val="Normal"/>
    <w:rsid w:val="00723638"/>
    <w:pPr>
      <w:spacing w:before="240" w:line="360" w:lineRule="auto"/>
      <w:ind w:firstLine="1080"/>
    </w:pPr>
    <w:rPr>
      <w:rFonts w:ascii="Arial" w:eastAsia="Arial Unicode MS" w:hAnsi="Arial" w:cs="Arial"/>
    </w:rPr>
  </w:style>
  <w:style w:type="paragraph" w:customStyle="1" w:styleId="TtuloTabla2">
    <w:name w:val="Título Tabla 2"/>
    <w:basedOn w:val="Normal"/>
    <w:rsid w:val="00723638"/>
    <w:pPr>
      <w:spacing w:before="240" w:line="360" w:lineRule="auto"/>
      <w:ind w:firstLine="1080"/>
      <w:jc w:val="center"/>
    </w:pPr>
    <w:rPr>
      <w:rFonts w:ascii="Arial" w:eastAsia="Arial Unicode MS" w:hAnsi="Arial" w:cs="Arial"/>
      <w:b/>
    </w:rPr>
  </w:style>
  <w:style w:type="paragraph" w:customStyle="1" w:styleId="Normal12pt">
    <w:name w:val="Normal + 12 pt"/>
    <w:aliases w:val="Izquierda"/>
    <w:basedOn w:val="Normal"/>
    <w:rsid w:val="00723638"/>
    <w:pPr>
      <w:spacing w:line="360" w:lineRule="auto"/>
      <w:ind w:firstLine="1080"/>
    </w:pPr>
    <w:rPr>
      <w:rFonts w:ascii="Arial" w:eastAsia="Arial Unicode MS" w:hAnsi="Arial" w:cs="Arial"/>
    </w:rPr>
  </w:style>
  <w:style w:type="character" w:customStyle="1" w:styleId="Ttulo5CarCar1Car">
    <w:name w:val="Título 5 Car Car1 Car"/>
    <w:rsid w:val="00723638"/>
    <w:rPr>
      <w:rFonts w:ascii="Arial" w:hAnsi="Arial"/>
      <w:b/>
      <w:lang w:val="es-ES_tradnl" w:eastAsia="es-ES" w:bidi="ar-SA"/>
    </w:rPr>
  </w:style>
  <w:style w:type="paragraph" w:customStyle="1" w:styleId="EstiloTrebuchetMS">
    <w:name w:val="Estilo Trebuchet MS"/>
    <w:basedOn w:val="Normal"/>
    <w:link w:val="EstiloTrebuchetMSCar"/>
    <w:rsid w:val="00723638"/>
    <w:pPr>
      <w:spacing w:line="360" w:lineRule="auto"/>
      <w:ind w:firstLine="1080"/>
    </w:pPr>
    <w:rPr>
      <w:rFonts w:ascii="Trebuchet MS" w:eastAsia="Arial Unicode MS" w:hAnsi="Trebuchet MS" w:cs="Arial"/>
      <w:sz w:val="18"/>
    </w:rPr>
  </w:style>
  <w:style w:type="character" w:customStyle="1" w:styleId="EstiloTrebuchetMSCar">
    <w:name w:val="Estilo Trebuchet MS Car"/>
    <w:link w:val="EstiloTrebuchetMS"/>
    <w:rsid w:val="00723638"/>
    <w:rPr>
      <w:rFonts w:ascii="Trebuchet MS" w:eastAsia="Arial Unicode MS" w:hAnsi="Trebuchet MS" w:cs="Arial"/>
      <w:sz w:val="18"/>
      <w:szCs w:val="24"/>
    </w:rPr>
  </w:style>
  <w:style w:type="paragraph" w:customStyle="1" w:styleId="EstiloTrebuchetMSIzquierda125cmPrimeralnea125cm">
    <w:name w:val="Estilo Trebuchet MS Izquierda:  125 cm Primera línea:  125 cm"/>
    <w:basedOn w:val="Normal"/>
    <w:autoRedefine/>
    <w:rsid w:val="00723638"/>
    <w:pPr>
      <w:spacing w:line="360" w:lineRule="auto"/>
      <w:ind w:left="709" w:firstLine="709"/>
    </w:pPr>
    <w:rPr>
      <w:rFonts w:ascii="Trebuchet MS" w:eastAsia="Arial Unicode MS" w:hAnsi="Trebuchet MS" w:cs="Arial"/>
      <w:sz w:val="16"/>
      <w:szCs w:val="16"/>
    </w:rPr>
  </w:style>
  <w:style w:type="paragraph" w:customStyle="1" w:styleId="EstiloTrebuchetMSJustificadoDerecha008cmAntes6pto">
    <w:name w:val="Estilo Trebuchet MS Justificado Derecha:  008 cm Antes:  6 pto ..."/>
    <w:basedOn w:val="Normal"/>
    <w:rsid w:val="00723638"/>
    <w:pPr>
      <w:spacing w:before="120" w:line="360" w:lineRule="auto"/>
      <w:ind w:right="44" w:firstLine="1080"/>
    </w:pPr>
    <w:rPr>
      <w:rFonts w:ascii="Trebuchet MS" w:eastAsia="Arial Unicode MS" w:hAnsi="Trebuchet MS" w:cs="Arial"/>
      <w:sz w:val="18"/>
    </w:rPr>
  </w:style>
  <w:style w:type="character" w:customStyle="1" w:styleId="EstiloTrebuchetMSComprimido015pto">
    <w:name w:val="Estilo Trebuchet MS Comprimido  015 pto"/>
    <w:rsid w:val="00723638"/>
    <w:rPr>
      <w:rFonts w:ascii="Trebuchet MS" w:hAnsi="Trebuchet MS"/>
      <w:spacing w:val="-3"/>
      <w:sz w:val="18"/>
    </w:rPr>
  </w:style>
  <w:style w:type="paragraph" w:customStyle="1" w:styleId="EstiloTrebuchetMSJustificadoDerecha008cmAntes6pto1">
    <w:name w:val="Estilo Trebuchet MS Justificado Derecha:  008 cm Antes:  6 pto ...1"/>
    <w:basedOn w:val="Normal"/>
    <w:rsid w:val="00723638"/>
    <w:pPr>
      <w:spacing w:before="120" w:line="360" w:lineRule="auto"/>
      <w:ind w:right="44" w:firstLine="1080"/>
    </w:pPr>
    <w:rPr>
      <w:rFonts w:ascii="Trebuchet MS" w:eastAsia="Arial Unicode MS" w:hAnsi="Trebuchet MS" w:cs="Arial"/>
      <w:spacing w:val="-3"/>
      <w:sz w:val="18"/>
    </w:rPr>
  </w:style>
  <w:style w:type="paragraph" w:customStyle="1" w:styleId="EstiloTrebuchetMSJustificadoInterlineado15lneas">
    <w:name w:val="Estilo Trebuchet MS Justificado Interlineado:  15 líneas"/>
    <w:basedOn w:val="Normal"/>
    <w:rsid w:val="00723638"/>
    <w:pPr>
      <w:spacing w:line="360" w:lineRule="auto"/>
      <w:ind w:firstLine="1080"/>
    </w:pPr>
    <w:rPr>
      <w:rFonts w:ascii="Trebuchet MS" w:eastAsia="Arial Unicode MS" w:hAnsi="Trebuchet MS" w:cs="Arial"/>
      <w:sz w:val="18"/>
    </w:rPr>
  </w:style>
  <w:style w:type="paragraph" w:customStyle="1" w:styleId="EstiloJustificadoInterlineado15lneas">
    <w:name w:val="Estilo Justificado Interlineado:  15 líneas"/>
    <w:basedOn w:val="Normal"/>
    <w:rsid w:val="00723638"/>
    <w:pPr>
      <w:spacing w:line="360" w:lineRule="auto"/>
      <w:ind w:firstLine="1080"/>
    </w:pPr>
    <w:rPr>
      <w:rFonts w:ascii="Arial" w:eastAsia="Arial Unicode MS" w:hAnsi="Arial" w:cs="Arial"/>
      <w:sz w:val="18"/>
    </w:rPr>
  </w:style>
  <w:style w:type="character" w:customStyle="1" w:styleId="EstiloTrebuchetMSNegrita">
    <w:name w:val="Estilo Trebuchet MS Negrita"/>
    <w:rsid w:val="00723638"/>
    <w:rPr>
      <w:rFonts w:ascii="Trebuchet MS" w:hAnsi="Trebuchet MS"/>
      <w:b/>
      <w:bCs/>
      <w:sz w:val="18"/>
    </w:rPr>
  </w:style>
  <w:style w:type="paragraph" w:customStyle="1" w:styleId="EstiloTrebuchetMSNegritaJustificadoDerecha008cm">
    <w:name w:val="Estilo Trebuchet MS Negrita Justificado Derecha:  008 cm"/>
    <w:basedOn w:val="Normal"/>
    <w:rsid w:val="00723638"/>
    <w:pPr>
      <w:spacing w:line="360" w:lineRule="auto"/>
      <w:ind w:right="44" w:firstLine="1080"/>
    </w:pPr>
    <w:rPr>
      <w:rFonts w:ascii="Trebuchet MS" w:eastAsia="Arial Unicode MS" w:hAnsi="Trebuchet MS" w:cs="Arial"/>
      <w:b/>
      <w:bCs/>
      <w:sz w:val="18"/>
    </w:rPr>
  </w:style>
  <w:style w:type="paragraph" w:customStyle="1" w:styleId="EstiloTrebuchetMSIzquierda127cmSangrafrancesa127cm">
    <w:name w:val="Estilo Trebuchet MS Izquierda:  127 cm Sangría francesa:  127 cm..."/>
    <w:basedOn w:val="Normal"/>
    <w:rsid w:val="00723638"/>
    <w:pPr>
      <w:spacing w:line="360" w:lineRule="auto"/>
      <w:ind w:left="1440" w:hanging="720"/>
    </w:pPr>
    <w:rPr>
      <w:rFonts w:ascii="Trebuchet MS" w:eastAsia="Arial Unicode MS" w:hAnsi="Trebuchet MS" w:cs="Arial"/>
      <w:sz w:val="18"/>
    </w:rPr>
  </w:style>
  <w:style w:type="paragraph" w:customStyle="1" w:styleId="EstiloTrebuchetMSCursivaSubrayadoJustificadoInterlineado">
    <w:name w:val="Estilo Trebuchet MS Cursiva Subrayado Justificado Interlineado: ..."/>
    <w:basedOn w:val="Normal"/>
    <w:rsid w:val="00723638"/>
    <w:pPr>
      <w:spacing w:line="360" w:lineRule="auto"/>
      <w:ind w:firstLine="1080"/>
    </w:pPr>
    <w:rPr>
      <w:rFonts w:ascii="Trebuchet MS" w:eastAsia="Arial Unicode MS" w:hAnsi="Trebuchet MS" w:cs="Arial"/>
      <w:i/>
      <w:iCs/>
      <w:sz w:val="18"/>
      <w:u w:val="single"/>
    </w:rPr>
  </w:style>
  <w:style w:type="paragraph" w:customStyle="1" w:styleId="EstiloNormal2TrebuchetMSIzquierda0cm">
    <w:name w:val="Estilo Normal 2 + Trebuchet MS Izquierda:  0 cm"/>
    <w:basedOn w:val="Normal2"/>
    <w:rsid w:val="00723638"/>
    <w:pPr>
      <w:ind w:left="0"/>
    </w:pPr>
    <w:rPr>
      <w:rFonts w:ascii="Trebuchet MS" w:hAnsi="Trebuchet MS"/>
      <w:sz w:val="18"/>
      <w:szCs w:val="18"/>
    </w:rPr>
  </w:style>
  <w:style w:type="paragraph" w:customStyle="1" w:styleId="EstiloNormal2TrebuchetMS">
    <w:name w:val="Estilo Normal 2 + Trebuchet MS"/>
    <w:basedOn w:val="Normal2"/>
    <w:link w:val="EstiloNormal2TrebuchetMSCar"/>
    <w:rsid w:val="00723638"/>
    <w:rPr>
      <w:rFonts w:ascii="Trebuchet MS" w:hAnsi="Trebuchet MS"/>
      <w:sz w:val="18"/>
    </w:rPr>
  </w:style>
  <w:style w:type="character" w:customStyle="1" w:styleId="Normal2Car">
    <w:name w:val="Normal 2 Car"/>
    <w:link w:val="Normal2"/>
    <w:rsid w:val="00723638"/>
    <w:rPr>
      <w:rFonts w:ascii="Arial" w:eastAsia="Arial Unicode MS" w:hAnsi="Arial" w:cs="Arial"/>
      <w:sz w:val="24"/>
      <w:szCs w:val="24"/>
    </w:rPr>
  </w:style>
  <w:style w:type="character" w:customStyle="1" w:styleId="EstiloNormal2TrebuchetMSCar">
    <w:name w:val="Estilo Normal 2 + Trebuchet MS Car"/>
    <w:link w:val="EstiloNormal2TrebuchetMS"/>
    <w:rsid w:val="00723638"/>
    <w:rPr>
      <w:rFonts w:ascii="Trebuchet MS" w:eastAsia="Arial Unicode MS" w:hAnsi="Trebuchet MS" w:cs="Arial"/>
      <w:sz w:val="18"/>
      <w:szCs w:val="24"/>
    </w:rPr>
  </w:style>
  <w:style w:type="paragraph" w:customStyle="1" w:styleId="EstiloListaconvietas2TrebuchetMS10pt">
    <w:name w:val="Estilo Lista con viñetas 2 + Trebuchet MS 10 pt"/>
    <w:basedOn w:val="Listaconvietas2"/>
    <w:rsid w:val="00723638"/>
    <w:rPr>
      <w:rFonts w:ascii="Trebuchet MS" w:hAnsi="Trebuchet MS"/>
      <w:sz w:val="18"/>
      <w:szCs w:val="18"/>
    </w:rPr>
  </w:style>
  <w:style w:type="paragraph" w:customStyle="1" w:styleId="EstiloNormal3TrebuchetMS10ptIzquierda3cm">
    <w:name w:val="Estilo Normal 3 + Trebuchet MS 10 pt Izquierda:  3 cm"/>
    <w:basedOn w:val="Normal3"/>
    <w:rsid w:val="00723638"/>
    <w:pPr>
      <w:ind w:left="1701"/>
    </w:pPr>
    <w:rPr>
      <w:rFonts w:ascii="Trebuchet MS" w:hAnsi="Trebuchet MS"/>
      <w:sz w:val="18"/>
    </w:rPr>
  </w:style>
  <w:style w:type="paragraph" w:customStyle="1" w:styleId="EstiloTtulo5TrebuchetMS">
    <w:name w:val="Estilo Título 5 + Trebuchet MS"/>
    <w:basedOn w:val="Ttulo5"/>
    <w:autoRedefine/>
    <w:rsid w:val="00723638"/>
    <w:pPr>
      <w:spacing w:before="60" w:line="360" w:lineRule="auto"/>
      <w:ind w:firstLine="1080"/>
    </w:pPr>
    <w:rPr>
      <w:rFonts w:ascii="Trebuchet MS" w:eastAsia="Arial Unicode MS" w:hAnsi="Trebuchet MS" w:cs="Arial"/>
      <w:b/>
      <w:i/>
      <w:sz w:val="20"/>
      <w:u w:val="none"/>
    </w:rPr>
  </w:style>
  <w:style w:type="paragraph" w:customStyle="1" w:styleId="EstiloNormal2TrebuchetMS11ptIzquierda0cmInterlinead">
    <w:name w:val="Estilo Normal 2 + Trebuchet MS 11 pt Izquierda:  0 cm Interlinead..."/>
    <w:basedOn w:val="Normal2"/>
    <w:rsid w:val="00723638"/>
    <w:pPr>
      <w:ind w:left="0"/>
    </w:pPr>
    <w:rPr>
      <w:rFonts w:ascii="Trebuchet MS" w:hAnsi="Trebuchet MS"/>
      <w:sz w:val="18"/>
    </w:rPr>
  </w:style>
  <w:style w:type="paragraph" w:customStyle="1" w:styleId="EstiloTrebuchetMSJustificadoAntes6ptoDespus6ptoIn">
    <w:name w:val="Estilo Trebuchet MS Justificado Antes:  6 pto Después:  6 pto In..."/>
    <w:basedOn w:val="Normal"/>
    <w:rsid w:val="00723638"/>
    <w:pPr>
      <w:spacing w:before="120" w:after="120" w:line="360" w:lineRule="auto"/>
      <w:ind w:firstLine="1080"/>
    </w:pPr>
    <w:rPr>
      <w:rFonts w:ascii="Trebuchet MS" w:eastAsia="Arial Unicode MS" w:hAnsi="Trebuchet MS" w:cs="Arial"/>
      <w:sz w:val="18"/>
    </w:rPr>
  </w:style>
  <w:style w:type="paragraph" w:customStyle="1" w:styleId="EstiloTrebuchetMSCentradoAntes6ptoDespus6ptoInter">
    <w:name w:val="Estilo Trebuchet MS Centrado Antes:  6 pto Después:  6 pto Inter..."/>
    <w:basedOn w:val="Normal"/>
    <w:autoRedefine/>
    <w:rsid w:val="00723638"/>
    <w:pPr>
      <w:spacing w:before="60" w:after="60" w:line="360" w:lineRule="auto"/>
      <w:ind w:firstLine="1080"/>
      <w:jc w:val="center"/>
    </w:pPr>
    <w:rPr>
      <w:rFonts w:ascii="Trebuchet MS" w:eastAsia="Arial Unicode MS" w:hAnsi="Trebuchet MS" w:cs="Arial"/>
      <w:sz w:val="18"/>
    </w:rPr>
  </w:style>
  <w:style w:type="paragraph" w:customStyle="1" w:styleId="guin">
    <w:name w:val="guión"/>
    <w:basedOn w:val="Normal"/>
    <w:autoRedefine/>
    <w:rsid w:val="00723638"/>
    <w:pPr>
      <w:numPr>
        <w:numId w:val="14"/>
      </w:numPr>
      <w:spacing w:line="360" w:lineRule="auto"/>
    </w:pPr>
    <w:rPr>
      <w:rFonts w:ascii="Trebuchet MS" w:eastAsia="Arial Unicode MS" w:hAnsi="Trebuchet MS" w:cs="Arial"/>
      <w:sz w:val="18"/>
      <w:szCs w:val="18"/>
    </w:rPr>
  </w:style>
  <w:style w:type="paragraph" w:customStyle="1" w:styleId="EstiloTtuloTabla28ptInterlineadosencillo">
    <w:name w:val="Estilo Título Tabla 2 + 8 pt Interlineado:  sencillo"/>
    <w:basedOn w:val="TtuloTabla2"/>
    <w:autoRedefine/>
    <w:rsid w:val="00723638"/>
    <w:pPr>
      <w:spacing w:before="0" w:line="240" w:lineRule="auto"/>
    </w:pPr>
    <w:rPr>
      <w:bCs/>
      <w:sz w:val="16"/>
    </w:rPr>
  </w:style>
  <w:style w:type="paragraph" w:customStyle="1" w:styleId="EstiloTrebuchetMSNegritaAzuloscuroCentradoAntes6pto">
    <w:name w:val="Estilo Trebuchet MS Negrita Azul oscuro Centrado Antes:  6 pto ..."/>
    <w:basedOn w:val="Normal"/>
    <w:autoRedefine/>
    <w:rsid w:val="00723638"/>
    <w:pPr>
      <w:spacing w:before="60" w:after="60" w:line="360" w:lineRule="auto"/>
      <w:ind w:firstLine="1080"/>
      <w:jc w:val="center"/>
    </w:pPr>
    <w:rPr>
      <w:rFonts w:ascii="Trebuchet MS" w:eastAsia="Arial Unicode MS" w:hAnsi="Trebuchet MS" w:cs="Arial"/>
      <w:b/>
      <w:bCs/>
      <w:color w:val="000080"/>
    </w:rPr>
  </w:style>
  <w:style w:type="paragraph" w:customStyle="1" w:styleId="Listavietas1">
    <w:name w:val="Lista viñetas 1"/>
    <w:basedOn w:val="Normal"/>
    <w:rsid w:val="00723638"/>
    <w:pPr>
      <w:tabs>
        <w:tab w:val="num" w:pos="369"/>
      </w:tabs>
      <w:spacing w:before="120" w:line="360" w:lineRule="auto"/>
      <w:ind w:left="369" w:hanging="369"/>
    </w:pPr>
    <w:rPr>
      <w:rFonts w:ascii="Arial" w:eastAsia="Arial Unicode MS" w:hAnsi="Arial" w:cs="Arial"/>
    </w:rPr>
  </w:style>
  <w:style w:type="paragraph" w:customStyle="1" w:styleId="EstiloTrebuchetMS9pt">
    <w:name w:val="Estilo Trebuchet MS 9 pt"/>
    <w:basedOn w:val="Normal"/>
    <w:autoRedefine/>
    <w:rsid w:val="00723638"/>
    <w:pPr>
      <w:autoSpaceDE w:val="0"/>
      <w:autoSpaceDN w:val="0"/>
      <w:adjustRightInd w:val="0"/>
      <w:spacing w:line="360" w:lineRule="auto"/>
      <w:ind w:firstLine="1080"/>
    </w:pPr>
    <w:rPr>
      <w:rFonts w:ascii="Trebuchet MS" w:eastAsia="Arial Unicode MS" w:hAnsi="Trebuchet MS" w:cs="Arial"/>
      <w:sz w:val="18"/>
      <w:szCs w:val="18"/>
    </w:rPr>
  </w:style>
  <w:style w:type="character" w:customStyle="1" w:styleId="TextoOpcional">
    <w:name w:val="Texto Opcional"/>
    <w:rsid w:val="00723638"/>
    <w:rPr>
      <w:i/>
      <w:color w:val="0000FF"/>
    </w:rPr>
  </w:style>
  <w:style w:type="character" w:customStyle="1" w:styleId="Ejemplos">
    <w:name w:val="Ejemplos"/>
    <w:rsid w:val="00723638"/>
    <w:rPr>
      <w:rFonts w:ascii="CG Times" w:hAnsi="CG Times"/>
      <w:i/>
      <w:noProof w:val="0"/>
      <w:sz w:val="20"/>
      <w:lang w:val="en-US"/>
    </w:rPr>
  </w:style>
  <w:style w:type="paragraph" w:customStyle="1" w:styleId="Estudio1">
    <w:name w:val="Estudio1"/>
    <w:basedOn w:val="Normal"/>
    <w:rsid w:val="00723638"/>
    <w:pPr>
      <w:tabs>
        <w:tab w:val="left" w:pos="680"/>
        <w:tab w:val="left" w:pos="851"/>
        <w:tab w:val="left" w:pos="1021"/>
        <w:tab w:val="left" w:pos="1191"/>
        <w:tab w:val="left" w:pos="1361"/>
        <w:tab w:val="left" w:pos="1531"/>
      </w:tabs>
      <w:spacing w:line="288" w:lineRule="auto"/>
      <w:ind w:left="709" w:firstLine="1080"/>
    </w:pPr>
    <w:rPr>
      <w:rFonts w:eastAsia="Arial Unicode MS" w:cs="Arial"/>
      <w:sz w:val="23"/>
    </w:rPr>
  </w:style>
  <w:style w:type="paragraph" w:customStyle="1" w:styleId="Estudio">
    <w:name w:val="Estudio"/>
    <w:basedOn w:val="Normal"/>
    <w:rsid w:val="00723638"/>
    <w:pPr>
      <w:widowControl w:val="0"/>
      <w:tabs>
        <w:tab w:val="left" w:pos="680"/>
        <w:tab w:val="left" w:pos="851"/>
        <w:tab w:val="left" w:pos="1021"/>
        <w:tab w:val="left" w:pos="1191"/>
        <w:tab w:val="left" w:pos="1361"/>
        <w:tab w:val="left" w:pos="1531"/>
      </w:tabs>
      <w:spacing w:line="360" w:lineRule="auto"/>
      <w:ind w:firstLine="1080"/>
    </w:pPr>
    <w:rPr>
      <w:rFonts w:eastAsia="Arial Unicode MS" w:cs="Arial"/>
      <w:snapToGrid w:val="0"/>
      <w:sz w:val="23"/>
      <w:lang w:val="es-ES_tradnl"/>
    </w:rPr>
  </w:style>
  <w:style w:type="paragraph" w:customStyle="1" w:styleId="EstiloTtulo212pt">
    <w:name w:val="Estilo Título 2 + 12 pt"/>
    <w:basedOn w:val="Ttulo2"/>
    <w:rsid w:val="00723638"/>
    <w:pPr>
      <w:tabs>
        <w:tab w:val="num" w:pos="964"/>
      </w:tabs>
      <w:spacing w:line="288" w:lineRule="auto"/>
      <w:ind w:left="964" w:hanging="680"/>
    </w:pPr>
    <w:rPr>
      <w:rFonts w:ascii="Arial Negrita" w:eastAsia="Arial Unicode MS" w:hAnsi="Arial Negrita"/>
      <w:iCs w:val="0"/>
      <w:caps/>
      <w:color w:val="auto"/>
      <w:kern w:val="32"/>
      <w:sz w:val="22"/>
      <w:szCs w:val="22"/>
      <w:u w:val="none"/>
    </w:rPr>
  </w:style>
  <w:style w:type="paragraph" w:customStyle="1" w:styleId="EstiloUnivers11ptJustificadoInterlineado15lneas">
    <w:name w:val="Estilo Univers 11 pt Justificado Interlineado:  15 líneas"/>
    <w:basedOn w:val="Normal"/>
    <w:rsid w:val="00723638"/>
    <w:pPr>
      <w:spacing w:line="360" w:lineRule="auto"/>
      <w:ind w:firstLine="1080"/>
    </w:pPr>
    <w:rPr>
      <w:rFonts w:ascii="Arial" w:eastAsia="Arial Unicode MS" w:hAnsi="Arial" w:cs="Arial"/>
      <w:sz w:val="22"/>
    </w:rPr>
  </w:style>
  <w:style w:type="paragraph" w:customStyle="1" w:styleId="P1PARRAFO1">
    <w:name w:val="P1_PARRAFO_1"/>
    <w:basedOn w:val="Normal"/>
    <w:rsid w:val="00723638"/>
    <w:pPr>
      <w:widowControl w:val="0"/>
      <w:adjustRightInd w:val="0"/>
      <w:spacing w:before="85" w:after="85" w:line="360" w:lineRule="auto"/>
      <w:ind w:firstLine="1080"/>
    </w:pPr>
    <w:rPr>
      <w:rFonts w:ascii="Arial" w:eastAsia="Arial Unicode MS" w:hAnsi="Arial" w:cs="Arial"/>
      <w:sz w:val="22"/>
      <w:szCs w:val="22"/>
    </w:rPr>
  </w:style>
  <w:style w:type="paragraph" w:customStyle="1" w:styleId="P1LISTATAB">
    <w:name w:val="P1_LISTA_TAB"/>
    <w:basedOn w:val="Normal"/>
    <w:rsid w:val="00723638"/>
    <w:pPr>
      <w:widowControl w:val="0"/>
      <w:tabs>
        <w:tab w:val="left" w:pos="4285"/>
      </w:tabs>
      <w:adjustRightInd w:val="0"/>
      <w:spacing w:line="360" w:lineRule="auto"/>
      <w:ind w:left="340" w:firstLine="1080"/>
    </w:pPr>
    <w:rPr>
      <w:rFonts w:ascii="Arial" w:eastAsia="Arial Unicode MS" w:hAnsi="Arial" w:cs="Arial"/>
      <w:sz w:val="22"/>
      <w:szCs w:val="22"/>
    </w:rPr>
  </w:style>
  <w:style w:type="paragraph" w:customStyle="1" w:styleId="EstiloTtulo114pt">
    <w:name w:val="Estilo Título 1 + 14 pt"/>
    <w:basedOn w:val="Ttulo1"/>
    <w:rsid w:val="00723638"/>
    <w:pPr>
      <w:tabs>
        <w:tab w:val="num" w:pos="851"/>
      </w:tabs>
      <w:spacing w:line="288" w:lineRule="auto"/>
      <w:ind w:left="851" w:hanging="851"/>
    </w:pPr>
    <w:rPr>
      <w:rFonts w:ascii="Arial" w:eastAsia="Arial Unicode MS" w:hAnsi="Arial"/>
      <w:caps/>
      <w:color w:val="auto"/>
      <w:sz w:val="22"/>
      <w:u w:val="none"/>
    </w:rPr>
  </w:style>
  <w:style w:type="paragraph" w:customStyle="1" w:styleId="Itemfrmula">
    <w:name w:val="Item fórmula"/>
    <w:basedOn w:val="Normal"/>
    <w:rsid w:val="00723638"/>
    <w:pPr>
      <w:tabs>
        <w:tab w:val="left" w:pos="1560"/>
        <w:tab w:val="left" w:pos="1843"/>
      </w:tabs>
      <w:spacing w:line="360" w:lineRule="auto"/>
      <w:ind w:firstLine="709"/>
    </w:pPr>
    <w:rPr>
      <w:rFonts w:ascii="Arial" w:eastAsia="Arial Unicode MS" w:hAnsi="Arial" w:cs="Arial"/>
      <w:lang w:val="es-ES_tradnl"/>
    </w:rPr>
  </w:style>
  <w:style w:type="paragraph" w:customStyle="1" w:styleId="TEPGUION">
    <w:name w:val="TEP GUION"/>
    <w:basedOn w:val="Normal"/>
    <w:rsid w:val="00723638"/>
    <w:pPr>
      <w:numPr>
        <w:numId w:val="15"/>
      </w:numPr>
      <w:spacing w:before="120" w:after="120" w:line="360" w:lineRule="auto"/>
    </w:pPr>
    <w:rPr>
      <w:rFonts w:ascii="Futura Lt BT" w:eastAsia="Arial Unicode MS" w:hAnsi="Futura Lt BT" w:cs="Arial"/>
    </w:rPr>
  </w:style>
  <w:style w:type="paragraph" w:customStyle="1" w:styleId="TEPTEXTO">
    <w:name w:val="TEP TEXTO"/>
    <w:basedOn w:val="Normal"/>
    <w:rsid w:val="00723638"/>
    <w:pPr>
      <w:spacing w:before="240" w:after="120" w:line="360" w:lineRule="auto"/>
      <w:ind w:firstLine="1080"/>
    </w:pPr>
    <w:rPr>
      <w:rFonts w:ascii="Futura Lt BT" w:eastAsia="Arial Unicode MS" w:hAnsi="Futura Lt BT" w:cs="Arial"/>
    </w:rPr>
  </w:style>
  <w:style w:type="paragraph" w:customStyle="1" w:styleId="ndice">
    <w:name w:val="Índice"/>
    <w:basedOn w:val="Ttulo"/>
    <w:rsid w:val="00723638"/>
    <w:pPr>
      <w:keepNext/>
      <w:spacing w:before="1000" w:after="200" w:line="288" w:lineRule="auto"/>
      <w:ind w:left="569" w:right="355" w:hanging="360"/>
      <w:jc w:val="both"/>
    </w:pPr>
    <w:rPr>
      <w:rFonts w:ascii="Tahoma" w:eastAsia="Arial Unicode MS" w:hAnsi="Tahoma"/>
      <w:iCs/>
      <w:caps/>
      <w:smallCaps/>
      <w:color w:val="62666C"/>
      <w:u w:val="single"/>
      <w:lang w:val="en-GB"/>
    </w:rPr>
  </w:style>
  <w:style w:type="paragraph" w:customStyle="1" w:styleId="Estndar">
    <w:name w:val="Estándar"/>
    <w:basedOn w:val="Normal"/>
    <w:rsid w:val="00723638"/>
    <w:pPr>
      <w:spacing w:line="360" w:lineRule="auto"/>
      <w:ind w:firstLine="1080"/>
    </w:pPr>
    <w:rPr>
      <w:rFonts w:ascii="Arial" w:eastAsia="Arial Unicode MS" w:hAnsi="Arial" w:cs="Arial"/>
    </w:rPr>
  </w:style>
  <w:style w:type="paragraph" w:styleId="ndice4">
    <w:name w:val="index 4"/>
    <w:basedOn w:val="Normal"/>
    <w:next w:val="Normal"/>
    <w:autoRedefine/>
    <w:rsid w:val="00723638"/>
    <w:pPr>
      <w:spacing w:line="360" w:lineRule="auto"/>
      <w:ind w:left="800" w:hanging="200"/>
    </w:pPr>
    <w:rPr>
      <w:rFonts w:ascii="Arial" w:eastAsia="Arial Unicode MS" w:hAnsi="Arial" w:cs="Arial"/>
    </w:rPr>
  </w:style>
  <w:style w:type="table" w:styleId="Tablabsica1">
    <w:name w:val="Table Simple 1"/>
    <w:basedOn w:val="Tablanormal"/>
    <w:rsid w:val="0072363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7236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2">
    <w:name w:val="Table Classic 2"/>
    <w:basedOn w:val="Tablanormal"/>
    <w:rsid w:val="0072363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72363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horttext">
    <w:name w:val="short_text"/>
    <w:rsid w:val="00723638"/>
  </w:style>
  <w:style w:type="paragraph" w:customStyle="1" w:styleId="Coke">
    <w:name w:val="Coke"/>
    <w:basedOn w:val="Normal"/>
    <w:link w:val="CokeCar"/>
    <w:rsid w:val="00723638"/>
    <w:pPr>
      <w:keepNext/>
      <w:spacing w:before="120" w:after="120" w:line="360" w:lineRule="auto"/>
      <w:ind w:firstLine="1134"/>
    </w:pPr>
    <w:rPr>
      <w:rFonts w:eastAsia="Arial Unicode MS" w:cs="Arial"/>
    </w:rPr>
  </w:style>
  <w:style w:type="character" w:customStyle="1" w:styleId="CokeCar">
    <w:name w:val="Coke Car"/>
    <w:link w:val="Coke"/>
    <w:rsid w:val="00723638"/>
    <w:rPr>
      <w:rFonts w:ascii="Georgia" w:eastAsia="Arial Unicode MS" w:hAnsi="Georgia" w:cs="Arial"/>
      <w:sz w:val="24"/>
      <w:szCs w:val="24"/>
    </w:rPr>
  </w:style>
  <w:style w:type="character" w:customStyle="1" w:styleId="notranslate">
    <w:name w:val="notranslate"/>
    <w:rsid w:val="00723638"/>
  </w:style>
  <w:style w:type="paragraph" w:customStyle="1" w:styleId="s4-wptoptable1">
    <w:name w:val="s4-wptoptable1"/>
    <w:basedOn w:val="Normal"/>
    <w:rsid w:val="00723638"/>
    <w:pPr>
      <w:spacing w:before="100" w:beforeAutospacing="1" w:after="100" w:afterAutospacing="1" w:line="360" w:lineRule="auto"/>
      <w:ind w:firstLine="1080"/>
    </w:pPr>
    <w:rPr>
      <w:rFonts w:eastAsia="Arial Unicode MS" w:cs="Arial"/>
    </w:rPr>
  </w:style>
  <w:style w:type="paragraph" w:customStyle="1" w:styleId="Piedefoto">
    <w:name w:val="Pie de foto"/>
    <w:basedOn w:val="Normal"/>
    <w:link w:val="PiedefotoCar"/>
    <w:qFormat/>
    <w:rsid w:val="00723638"/>
    <w:pPr>
      <w:spacing w:line="360" w:lineRule="auto"/>
      <w:ind w:firstLine="1080"/>
      <w:jc w:val="center"/>
    </w:pPr>
    <w:rPr>
      <w:rFonts w:ascii="Arial" w:eastAsia="Arial Unicode MS" w:hAnsi="Arial" w:cs="Arial"/>
      <w:sz w:val="20"/>
      <w:szCs w:val="20"/>
    </w:rPr>
  </w:style>
  <w:style w:type="paragraph" w:customStyle="1" w:styleId="Foto">
    <w:name w:val="Foto"/>
    <w:basedOn w:val="Normal"/>
    <w:link w:val="FotoCar"/>
    <w:qFormat/>
    <w:rsid w:val="00723638"/>
    <w:pPr>
      <w:spacing w:line="360" w:lineRule="auto"/>
      <w:jc w:val="center"/>
    </w:pPr>
    <w:rPr>
      <w:rFonts w:ascii="Arial" w:eastAsia="Arial Unicode MS" w:hAnsi="Arial" w:cs="Arial"/>
      <w:noProof/>
    </w:rPr>
  </w:style>
  <w:style w:type="character" w:customStyle="1" w:styleId="PiedefotoCar">
    <w:name w:val="Pie de foto Car"/>
    <w:link w:val="Piedefoto"/>
    <w:rsid w:val="00723638"/>
    <w:rPr>
      <w:rFonts w:ascii="Arial" w:eastAsia="Arial Unicode MS" w:hAnsi="Arial" w:cs="Arial"/>
    </w:rPr>
  </w:style>
  <w:style w:type="character" w:customStyle="1" w:styleId="FotoCar">
    <w:name w:val="Foto Car"/>
    <w:link w:val="Foto"/>
    <w:rsid w:val="00723638"/>
    <w:rPr>
      <w:rFonts w:ascii="Arial" w:eastAsia="Arial Unicode MS" w:hAnsi="Arial" w:cs="Arial"/>
      <w:noProof/>
      <w:sz w:val="24"/>
      <w:szCs w:val="24"/>
    </w:rPr>
  </w:style>
  <w:style w:type="character" w:customStyle="1" w:styleId="tw4winMark">
    <w:name w:val="tw4winMark"/>
    <w:rsid w:val="00723638"/>
    <w:rPr>
      <w:rFonts w:ascii="Courier New" w:hAnsi="Courier New"/>
      <w:vanish/>
      <w:color w:val="800080"/>
      <w:vertAlign w:val="subscript"/>
    </w:rPr>
  </w:style>
  <w:style w:type="character" w:customStyle="1" w:styleId="Leyendadelaimagen6">
    <w:name w:val="Leyenda de la imagen (6)_"/>
    <w:link w:val="Leyendadelaimagen60"/>
    <w:locked/>
    <w:rsid w:val="00723638"/>
    <w:rPr>
      <w:rFonts w:ascii="Bookman Old Style" w:hAnsi="Bookman Old Style"/>
      <w:spacing w:val="3"/>
      <w:sz w:val="13"/>
      <w:szCs w:val="13"/>
      <w:shd w:val="clear" w:color="auto" w:fill="FFFFFF"/>
    </w:rPr>
  </w:style>
  <w:style w:type="character" w:customStyle="1" w:styleId="Leyendadelaimagen6Arial">
    <w:name w:val="Leyenda de la imagen (6) + Arial"/>
    <w:aliases w:val="5 pto,Espaciado 0 pto"/>
    <w:rsid w:val="00723638"/>
    <w:rPr>
      <w:rFonts w:ascii="Arial" w:hAnsi="Arial" w:cs="Arial"/>
      <w:spacing w:val="3"/>
      <w:sz w:val="17"/>
      <w:szCs w:val="17"/>
      <w:shd w:val="clear" w:color="auto" w:fill="FFFFFF"/>
    </w:rPr>
  </w:style>
  <w:style w:type="paragraph" w:customStyle="1" w:styleId="Leyendadelaimagen60">
    <w:name w:val="Leyenda de la imagen (6)"/>
    <w:basedOn w:val="Normal"/>
    <w:link w:val="Leyendadelaimagen6"/>
    <w:rsid w:val="00723638"/>
    <w:pPr>
      <w:widowControl w:val="0"/>
      <w:shd w:val="clear" w:color="auto" w:fill="FFFFFF"/>
      <w:spacing w:line="177" w:lineRule="exact"/>
    </w:pPr>
    <w:rPr>
      <w:rFonts w:ascii="Bookman Old Style" w:hAnsi="Bookman Old Style"/>
      <w:spacing w:val="3"/>
      <w:sz w:val="13"/>
      <w:szCs w:val="13"/>
    </w:rPr>
  </w:style>
  <w:style w:type="character" w:customStyle="1" w:styleId="Cuerpodeltexto">
    <w:name w:val="Cuerpo del texto_"/>
    <w:link w:val="Cuerpodeltexto0"/>
    <w:locked/>
    <w:rsid w:val="00723638"/>
    <w:rPr>
      <w:rFonts w:ascii="Arial" w:hAnsi="Arial"/>
      <w:sz w:val="17"/>
      <w:szCs w:val="17"/>
      <w:shd w:val="clear" w:color="auto" w:fill="FFFFFF"/>
    </w:rPr>
  </w:style>
  <w:style w:type="paragraph" w:customStyle="1" w:styleId="Cuerpodeltexto0">
    <w:name w:val="Cuerpo del texto"/>
    <w:basedOn w:val="Normal"/>
    <w:link w:val="Cuerpodeltexto"/>
    <w:rsid w:val="00723638"/>
    <w:pPr>
      <w:widowControl w:val="0"/>
      <w:shd w:val="clear" w:color="auto" w:fill="FFFFFF"/>
      <w:spacing w:before="180" w:line="332" w:lineRule="exact"/>
    </w:pPr>
    <w:rPr>
      <w:rFonts w:ascii="Arial" w:hAnsi="Arial"/>
      <w:sz w:val="17"/>
      <w:szCs w:val="17"/>
    </w:rPr>
  </w:style>
  <w:style w:type="character" w:customStyle="1" w:styleId="Leyendadelaimagen12">
    <w:name w:val="Leyenda de la imagen (12)_"/>
    <w:link w:val="Leyendadelaimagen120"/>
    <w:locked/>
    <w:rsid w:val="00723638"/>
    <w:rPr>
      <w:rFonts w:ascii="David" w:hAnsi="David"/>
      <w:spacing w:val="30"/>
      <w:sz w:val="41"/>
      <w:szCs w:val="41"/>
      <w:shd w:val="clear" w:color="auto" w:fill="FFFFFF"/>
    </w:rPr>
  </w:style>
  <w:style w:type="paragraph" w:customStyle="1" w:styleId="Leyendadelaimagen120">
    <w:name w:val="Leyenda de la imagen (12)"/>
    <w:basedOn w:val="Normal"/>
    <w:link w:val="Leyendadelaimagen12"/>
    <w:rsid w:val="00723638"/>
    <w:pPr>
      <w:widowControl w:val="0"/>
      <w:shd w:val="clear" w:color="auto" w:fill="FFFFFF"/>
      <w:spacing w:line="240" w:lineRule="atLeast"/>
    </w:pPr>
    <w:rPr>
      <w:rFonts w:ascii="David" w:hAnsi="David"/>
      <w:spacing w:val="30"/>
      <w:sz w:val="41"/>
      <w:szCs w:val="41"/>
    </w:rPr>
  </w:style>
  <w:style w:type="character" w:customStyle="1" w:styleId="Leyendadelaimagen13">
    <w:name w:val="Leyenda de la imagen (13)_"/>
    <w:link w:val="Leyendadelaimagen130"/>
    <w:locked/>
    <w:rsid w:val="00723638"/>
    <w:rPr>
      <w:rFonts w:ascii="David" w:hAnsi="David"/>
      <w:sz w:val="14"/>
      <w:szCs w:val="14"/>
      <w:shd w:val="clear" w:color="auto" w:fill="FFFFFF"/>
    </w:rPr>
  </w:style>
  <w:style w:type="paragraph" w:customStyle="1" w:styleId="Leyendadelaimagen130">
    <w:name w:val="Leyenda de la imagen (13)"/>
    <w:basedOn w:val="Normal"/>
    <w:link w:val="Leyendadelaimagen13"/>
    <w:rsid w:val="00723638"/>
    <w:pPr>
      <w:widowControl w:val="0"/>
      <w:shd w:val="clear" w:color="auto" w:fill="FFFFFF"/>
      <w:spacing w:line="177" w:lineRule="exact"/>
    </w:pPr>
    <w:rPr>
      <w:rFonts w:ascii="David" w:hAnsi="David"/>
      <w:sz w:val="14"/>
      <w:szCs w:val="14"/>
    </w:rPr>
  </w:style>
  <w:style w:type="character" w:customStyle="1" w:styleId="Leyendadelaimagen15">
    <w:name w:val="Leyenda de la imagen (15)_"/>
    <w:link w:val="Leyendadelaimagen150"/>
    <w:locked/>
    <w:rsid w:val="00723638"/>
    <w:rPr>
      <w:rFonts w:ascii="Microsoft Sans Serif" w:hAnsi="Microsoft Sans Serif"/>
      <w:i/>
      <w:iCs/>
      <w:spacing w:val="-2"/>
      <w:sz w:val="15"/>
      <w:szCs w:val="15"/>
      <w:shd w:val="clear" w:color="auto" w:fill="FFFFFF"/>
    </w:rPr>
  </w:style>
  <w:style w:type="paragraph" w:customStyle="1" w:styleId="Leyendadelaimagen150">
    <w:name w:val="Leyenda de la imagen (15)"/>
    <w:basedOn w:val="Normal"/>
    <w:link w:val="Leyendadelaimagen15"/>
    <w:rsid w:val="00723638"/>
    <w:pPr>
      <w:widowControl w:val="0"/>
      <w:shd w:val="clear" w:color="auto" w:fill="FFFFFF"/>
      <w:spacing w:line="240" w:lineRule="atLeast"/>
    </w:pPr>
    <w:rPr>
      <w:rFonts w:ascii="Microsoft Sans Serif" w:hAnsi="Microsoft Sans Serif"/>
      <w:i/>
      <w:iCs/>
      <w:spacing w:val="-2"/>
      <w:sz w:val="15"/>
      <w:szCs w:val="15"/>
    </w:rPr>
  </w:style>
  <w:style w:type="character" w:customStyle="1" w:styleId="Leyendadelaimagen14">
    <w:name w:val="Leyenda de la imagen (14)_"/>
    <w:link w:val="Leyendadelaimagen140"/>
    <w:locked/>
    <w:rsid w:val="00723638"/>
    <w:rPr>
      <w:rFonts w:ascii="David" w:hAnsi="David"/>
      <w:spacing w:val="-3"/>
      <w:sz w:val="16"/>
      <w:szCs w:val="16"/>
      <w:shd w:val="clear" w:color="auto" w:fill="FFFFFF"/>
    </w:rPr>
  </w:style>
  <w:style w:type="paragraph" w:customStyle="1" w:styleId="Leyendadelaimagen140">
    <w:name w:val="Leyenda de la imagen (14)"/>
    <w:basedOn w:val="Normal"/>
    <w:link w:val="Leyendadelaimagen14"/>
    <w:rsid w:val="00723638"/>
    <w:pPr>
      <w:widowControl w:val="0"/>
      <w:shd w:val="clear" w:color="auto" w:fill="FFFFFF"/>
      <w:spacing w:line="155" w:lineRule="exact"/>
    </w:pPr>
    <w:rPr>
      <w:rFonts w:ascii="David" w:hAnsi="David"/>
      <w:spacing w:val="-3"/>
      <w:sz w:val="16"/>
      <w:szCs w:val="16"/>
    </w:rPr>
  </w:style>
  <w:style w:type="character" w:customStyle="1" w:styleId="Leyendadelaimagen14Arial">
    <w:name w:val="Leyenda de la imagen (14) + Arial"/>
    <w:aliases w:val="7 pto1,Cursiva1,Espaciado 0 pto2"/>
    <w:rsid w:val="00723638"/>
    <w:rPr>
      <w:rFonts w:ascii="Arial" w:hAnsi="Arial" w:cs="Arial"/>
      <w:i/>
      <w:iCs/>
      <w:spacing w:val="-3"/>
      <w:sz w:val="14"/>
      <w:szCs w:val="14"/>
      <w:u w:val="none"/>
      <w:shd w:val="clear" w:color="auto" w:fill="FFFFFF"/>
    </w:rPr>
  </w:style>
  <w:style w:type="character" w:customStyle="1" w:styleId="Leyendadelaimagen10">
    <w:name w:val="Leyenda de la imagen (10)_"/>
    <w:link w:val="Leyendadelaimagen100"/>
    <w:locked/>
    <w:rsid w:val="00723638"/>
    <w:rPr>
      <w:rFonts w:ascii="Tahoma" w:hAnsi="Tahoma"/>
      <w:spacing w:val="-6"/>
      <w:sz w:val="15"/>
      <w:szCs w:val="15"/>
      <w:shd w:val="clear" w:color="auto" w:fill="FFFFFF"/>
    </w:rPr>
  </w:style>
  <w:style w:type="character" w:customStyle="1" w:styleId="Leyendadelaimagen10Arial">
    <w:name w:val="Leyenda de la imagen (10) + Arial"/>
    <w:aliases w:val="81,5 pto1,Negrita,Espaciado 0 pto1"/>
    <w:rsid w:val="00723638"/>
    <w:rPr>
      <w:rFonts w:ascii="Arial" w:hAnsi="Arial" w:cs="Arial"/>
      <w:b/>
      <w:bCs/>
      <w:spacing w:val="3"/>
      <w:sz w:val="17"/>
      <w:szCs w:val="17"/>
      <w:shd w:val="clear" w:color="auto" w:fill="FFFFFF"/>
    </w:rPr>
  </w:style>
  <w:style w:type="paragraph" w:customStyle="1" w:styleId="Leyendadelaimagen100">
    <w:name w:val="Leyenda de la imagen (10)"/>
    <w:basedOn w:val="Normal"/>
    <w:link w:val="Leyendadelaimagen10"/>
    <w:rsid w:val="00723638"/>
    <w:pPr>
      <w:widowControl w:val="0"/>
      <w:shd w:val="clear" w:color="auto" w:fill="FFFFFF"/>
      <w:spacing w:line="240" w:lineRule="atLeast"/>
      <w:jc w:val="center"/>
    </w:pPr>
    <w:rPr>
      <w:rFonts w:ascii="Tahoma" w:hAnsi="Tahoma"/>
      <w:spacing w:val="-6"/>
      <w:sz w:val="15"/>
      <w:szCs w:val="15"/>
    </w:rPr>
  </w:style>
  <w:style w:type="character" w:customStyle="1" w:styleId="Cuerpodeltexto2">
    <w:name w:val="Cuerpo del texto (2)_"/>
    <w:link w:val="Cuerpodeltexto20"/>
    <w:locked/>
    <w:rsid w:val="00723638"/>
    <w:rPr>
      <w:rFonts w:ascii="Arial" w:hAnsi="Arial"/>
      <w:b/>
      <w:bCs/>
      <w:spacing w:val="3"/>
      <w:sz w:val="17"/>
      <w:szCs w:val="17"/>
      <w:shd w:val="clear" w:color="auto" w:fill="FFFFFF"/>
    </w:rPr>
  </w:style>
  <w:style w:type="paragraph" w:customStyle="1" w:styleId="Cuerpodeltexto20">
    <w:name w:val="Cuerpo del texto (2)"/>
    <w:basedOn w:val="Normal"/>
    <w:link w:val="Cuerpodeltexto2"/>
    <w:rsid w:val="00723638"/>
    <w:pPr>
      <w:widowControl w:val="0"/>
      <w:shd w:val="clear" w:color="auto" w:fill="FFFFFF"/>
      <w:spacing w:line="240" w:lineRule="atLeast"/>
    </w:pPr>
    <w:rPr>
      <w:rFonts w:ascii="Arial" w:hAnsi="Arial"/>
      <w:b/>
      <w:bCs/>
      <w:spacing w:val="3"/>
      <w:sz w:val="17"/>
      <w:szCs w:val="17"/>
    </w:rPr>
  </w:style>
  <w:style w:type="character" w:customStyle="1" w:styleId="Ttulo10">
    <w:name w:val="Título #1_"/>
    <w:link w:val="Ttulo11"/>
    <w:locked/>
    <w:rsid w:val="00723638"/>
    <w:rPr>
      <w:rFonts w:ascii="Arial" w:hAnsi="Arial"/>
      <w:b/>
      <w:bCs/>
      <w:spacing w:val="3"/>
      <w:sz w:val="17"/>
      <w:szCs w:val="17"/>
      <w:shd w:val="clear" w:color="auto" w:fill="FFFFFF"/>
    </w:rPr>
  </w:style>
  <w:style w:type="paragraph" w:customStyle="1" w:styleId="Ttulo11">
    <w:name w:val="Título #1"/>
    <w:basedOn w:val="Normal"/>
    <w:link w:val="Ttulo10"/>
    <w:rsid w:val="00723638"/>
    <w:pPr>
      <w:widowControl w:val="0"/>
      <w:shd w:val="clear" w:color="auto" w:fill="FFFFFF"/>
      <w:spacing w:after="240" w:line="240" w:lineRule="atLeast"/>
      <w:outlineLvl w:val="0"/>
    </w:pPr>
    <w:rPr>
      <w:rFonts w:ascii="Arial" w:hAnsi="Arial"/>
      <w:b/>
      <w:bCs/>
      <w:spacing w:val="3"/>
      <w:sz w:val="17"/>
      <w:szCs w:val="17"/>
    </w:rPr>
  </w:style>
  <w:style w:type="character" w:customStyle="1" w:styleId="Cuerpodeltexto3">
    <w:name w:val="Cuerpo del texto (3)_"/>
    <w:link w:val="Cuerpodeltexto30"/>
    <w:locked/>
    <w:rsid w:val="00723638"/>
    <w:rPr>
      <w:rFonts w:ascii="Arial" w:hAnsi="Arial"/>
      <w:b/>
      <w:bCs/>
      <w:spacing w:val="2"/>
      <w:sz w:val="15"/>
      <w:szCs w:val="15"/>
      <w:shd w:val="clear" w:color="auto" w:fill="FFFFFF"/>
    </w:rPr>
  </w:style>
  <w:style w:type="paragraph" w:customStyle="1" w:styleId="Cuerpodeltexto30">
    <w:name w:val="Cuerpo del texto (3)"/>
    <w:basedOn w:val="Normal"/>
    <w:link w:val="Cuerpodeltexto3"/>
    <w:rsid w:val="00723638"/>
    <w:pPr>
      <w:widowControl w:val="0"/>
      <w:shd w:val="clear" w:color="auto" w:fill="FFFFFF"/>
      <w:spacing w:before="240" w:line="389" w:lineRule="exact"/>
    </w:pPr>
    <w:rPr>
      <w:rFonts w:ascii="Arial" w:hAnsi="Arial"/>
      <w:b/>
      <w:bCs/>
      <w:spacing w:val="2"/>
      <w:sz w:val="15"/>
      <w:szCs w:val="15"/>
    </w:rPr>
  </w:style>
  <w:style w:type="paragraph" w:customStyle="1" w:styleId="WfPopup">
    <w:name w:val="WfPopup"/>
    <w:rsid w:val="00723638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hAnsi="Lucida Sans Unicode" w:cs="Lucida Sans Unicode"/>
      <w:bCs/>
      <w:noProof/>
      <w:sz w:val="18"/>
      <w:szCs w:val="24"/>
    </w:rPr>
  </w:style>
  <w:style w:type="paragraph" w:customStyle="1" w:styleId="Vieta">
    <w:name w:val="Viñeta"/>
    <w:basedOn w:val="Normal"/>
    <w:rsid w:val="000A1AFF"/>
    <w:pPr>
      <w:numPr>
        <w:ilvl w:val="1"/>
        <w:numId w:val="16"/>
      </w:numPr>
      <w:spacing w:before="60" w:after="60"/>
    </w:pPr>
    <w:rPr>
      <w:rFonts w:ascii="Arial" w:hAnsi="Arial"/>
      <w:sz w:val="18"/>
    </w:rPr>
  </w:style>
  <w:style w:type="character" w:customStyle="1" w:styleId="apple-converted-space">
    <w:name w:val="apple-converted-space"/>
    <w:rsid w:val="00CD4C6B"/>
  </w:style>
  <w:style w:type="paragraph" w:styleId="Sinespaciado">
    <w:name w:val="No Spacing"/>
    <w:uiPriority w:val="1"/>
    <w:qFormat/>
    <w:rsid w:val="007C127F"/>
    <w:pPr>
      <w:jc w:val="both"/>
    </w:pPr>
    <w:rPr>
      <w:rFonts w:ascii="Georgia" w:hAnsi="Georgia"/>
      <w:sz w:val="24"/>
      <w:szCs w:val="24"/>
    </w:rPr>
  </w:style>
  <w:style w:type="character" w:customStyle="1" w:styleId="PrrafoCar">
    <w:name w:val="Párrafo Car"/>
    <w:link w:val="Prrafo"/>
    <w:rsid w:val="00820886"/>
    <w:rPr>
      <w:rFonts w:ascii="AvantGarde Bk BT" w:hAnsi="AvantGarde Bk BT"/>
      <w:sz w:val="22"/>
      <w:lang w:val="es-ES_tradnl"/>
    </w:rPr>
  </w:style>
  <w:style w:type="paragraph" w:customStyle="1" w:styleId="Pa3">
    <w:name w:val="Pa3"/>
    <w:basedOn w:val="Default"/>
    <w:next w:val="Default"/>
    <w:uiPriority w:val="99"/>
    <w:rsid w:val="00542F77"/>
    <w:pPr>
      <w:spacing w:line="241" w:lineRule="atLeast"/>
    </w:pPr>
    <w:rPr>
      <w:rFonts w:ascii="Futura Com Book" w:hAnsi="Futura Com Book" w:cs="Times New Roman"/>
      <w:color w:val="auto"/>
    </w:rPr>
  </w:style>
  <w:style w:type="character" w:customStyle="1" w:styleId="A4">
    <w:name w:val="A4"/>
    <w:uiPriority w:val="99"/>
    <w:rsid w:val="00542F77"/>
    <w:rPr>
      <w:rFonts w:cs="Futura Com Book"/>
      <w:color w:val="57585A"/>
      <w:sz w:val="14"/>
      <w:szCs w:val="14"/>
    </w:rPr>
  </w:style>
  <w:style w:type="paragraph" w:customStyle="1" w:styleId="Ofertanormal">
    <w:name w:val="Oferta normal"/>
    <w:basedOn w:val="Normal"/>
    <w:qFormat/>
    <w:rsid w:val="00254E78"/>
    <w:pPr>
      <w:keepNext/>
      <w:spacing w:line="360" w:lineRule="auto"/>
    </w:pPr>
    <w:rPr>
      <w:noProof/>
      <w:szCs w:val="20"/>
    </w:rPr>
  </w:style>
  <w:style w:type="paragraph" w:customStyle="1" w:styleId="Indice">
    <w:name w:val="Indice"/>
    <w:basedOn w:val="TDC1"/>
    <w:link w:val="IndiceCar"/>
    <w:qFormat/>
    <w:rsid w:val="00FA0AC5"/>
    <w:pPr>
      <w:tabs>
        <w:tab w:val="left" w:pos="480"/>
      </w:tabs>
    </w:pPr>
    <w:rPr>
      <w:rFonts w:cs="Arial"/>
      <w:kern w:val="32"/>
      <w:lang w:val="en-US"/>
    </w:rPr>
  </w:style>
  <w:style w:type="paragraph" w:customStyle="1" w:styleId="Indice2">
    <w:name w:val="Indice 2"/>
    <w:basedOn w:val="TDC2"/>
    <w:link w:val="Indice2Car"/>
    <w:qFormat/>
    <w:rsid w:val="006926D3"/>
    <w:pPr>
      <w:tabs>
        <w:tab w:val="left" w:pos="960"/>
      </w:tabs>
    </w:pPr>
    <w:rPr>
      <w:b w:val="0"/>
    </w:rPr>
  </w:style>
  <w:style w:type="character" w:customStyle="1" w:styleId="TDC1Car">
    <w:name w:val="TDC 1 Car"/>
    <w:basedOn w:val="Fuentedeprrafopredeter"/>
    <w:link w:val="TDC1"/>
    <w:uiPriority w:val="39"/>
    <w:rsid w:val="00BC69E1"/>
    <w:rPr>
      <w:rFonts w:ascii="Calibri Light" w:hAnsi="Calibri Light"/>
      <w:b/>
      <w:bCs/>
      <w:caps/>
      <w:noProof/>
      <w:color w:val="002060"/>
      <w:sz w:val="28"/>
      <w:szCs w:val="28"/>
    </w:rPr>
  </w:style>
  <w:style w:type="character" w:customStyle="1" w:styleId="IndiceCar">
    <w:name w:val="Indice Car"/>
    <w:basedOn w:val="TDC1Car"/>
    <w:link w:val="Indice"/>
    <w:rsid w:val="00FA0AC5"/>
    <w:rPr>
      <w:rFonts w:ascii="Calibri Light" w:hAnsi="Calibri Light" w:cs="Arial"/>
      <w:b/>
      <w:bCs/>
      <w:caps/>
      <w:noProof/>
      <w:color w:val="365F91" w:themeColor="accent1" w:themeShade="BF"/>
      <w:kern w:val="32"/>
      <w:sz w:val="24"/>
      <w:szCs w:val="24"/>
      <w:lang w:val="en-US"/>
    </w:rPr>
  </w:style>
  <w:style w:type="character" w:customStyle="1" w:styleId="TDC2Car">
    <w:name w:val="TDC 2 Car"/>
    <w:basedOn w:val="Fuentedeprrafopredeter"/>
    <w:link w:val="TDC2"/>
    <w:uiPriority w:val="39"/>
    <w:rsid w:val="00BC69E1"/>
    <w:rPr>
      <w:rFonts w:ascii="Calibri Light" w:hAnsi="Calibri Light"/>
      <w:b/>
      <w:smallCaps/>
      <w:noProof/>
      <w:color w:val="244061" w:themeColor="accent1" w:themeShade="80"/>
      <w:sz w:val="24"/>
      <w:szCs w:val="24"/>
    </w:rPr>
  </w:style>
  <w:style w:type="character" w:customStyle="1" w:styleId="Indice2Car">
    <w:name w:val="Indice 2 Car"/>
    <w:basedOn w:val="TDC2Car"/>
    <w:link w:val="Indice2"/>
    <w:rsid w:val="006926D3"/>
    <w:rPr>
      <w:rFonts w:ascii="Calibri Light" w:hAnsi="Calibri Light"/>
      <w:b w:val="0"/>
      <w:smallCaps/>
      <w:noProof/>
      <w:color w:val="365F91" w:themeColor="accent1" w:themeShade="BF"/>
      <w:sz w:val="24"/>
      <w:szCs w:val="24"/>
    </w:rPr>
  </w:style>
  <w:style w:type="character" w:styleId="Refdecomentario">
    <w:name w:val="annotation reference"/>
    <w:basedOn w:val="Fuentedeprrafopredeter"/>
    <w:semiHidden/>
    <w:unhideWhenUsed/>
    <w:rsid w:val="003D5EE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D5EE6"/>
    <w:rPr>
      <w:sz w:val="20"/>
      <w:szCs w:val="20"/>
      <w:lang w:val="fr-FR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D5EE6"/>
    <w:rPr>
      <w:rFonts w:ascii="Georgia" w:hAnsi="Georgia"/>
      <w:lang w:val="fr-FR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D5E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D5EE6"/>
    <w:rPr>
      <w:rFonts w:ascii="Georgia" w:hAnsi="Georgia"/>
      <w:b/>
      <w:bCs/>
      <w:lang w:val="fr-FR"/>
    </w:rPr>
  </w:style>
  <w:style w:type="character" w:customStyle="1" w:styleId="taglemma">
    <w:name w:val="tag_lemma"/>
    <w:basedOn w:val="Fuentedeprrafopredeter"/>
    <w:rsid w:val="003D5EE6"/>
  </w:style>
  <w:style w:type="character" w:customStyle="1" w:styleId="placeholder">
    <w:name w:val="placeholder"/>
    <w:basedOn w:val="Fuentedeprrafopredeter"/>
    <w:rsid w:val="003D5EE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909D8"/>
    <w:rPr>
      <w:color w:val="605E5C"/>
      <w:shd w:val="clear" w:color="auto" w:fill="E1DFDD"/>
    </w:rPr>
  </w:style>
  <w:style w:type="table" w:customStyle="1" w:styleId="Tablaconcuadrcula4-nfasis51">
    <w:name w:val="Tabla con cuadrícula 4 - Énfasis 51"/>
    <w:basedOn w:val="Tablanormal"/>
    <w:next w:val="Tablaconcuadrcula4-nfasis5"/>
    <w:uiPriority w:val="49"/>
    <w:rsid w:val="002076C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4-nfasis5">
    <w:name w:val="Grid Table 4 Accent 5"/>
    <w:basedOn w:val="Tablanormal"/>
    <w:uiPriority w:val="49"/>
    <w:rsid w:val="002076C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Revisin">
    <w:name w:val="Revision"/>
    <w:hidden/>
    <w:uiPriority w:val="99"/>
    <w:semiHidden/>
    <w:rsid w:val="00A677A5"/>
    <w:rPr>
      <w:rFonts w:ascii="Georgia" w:hAnsi="Georgia"/>
      <w:sz w:val="24"/>
      <w:szCs w:val="24"/>
    </w:rPr>
  </w:style>
  <w:style w:type="paragraph" w:customStyle="1" w:styleId="TituloJFG">
    <w:name w:val="Titulo (JFG)"/>
    <w:basedOn w:val="Ttulo1"/>
    <w:link w:val="TituloJFGCar"/>
    <w:qFormat/>
    <w:rsid w:val="001C6407"/>
    <w:rPr>
      <w:rFonts w:asciiTheme="majorHAnsi" w:hAnsiTheme="majorHAnsi" w:cstheme="majorHAnsi"/>
      <w:color w:val="365F91" w:themeColor="accent1" w:themeShade="BF"/>
      <w:u w:val="none"/>
      <w:lang w:val="fr-FR"/>
    </w:rPr>
  </w:style>
  <w:style w:type="paragraph" w:customStyle="1" w:styleId="titulo2">
    <w:name w:val="titulo2"/>
    <w:basedOn w:val="Ttulo2"/>
    <w:link w:val="titulo2Car"/>
    <w:qFormat/>
    <w:rsid w:val="001C6407"/>
    <w:pPr>
      <w:numPr>
        <w:ilvl w:val="1"/>
        <w:numId w:val="17"/>
      </w:numPr>
    </w:pPr>
    <w:rPr>
      <w:rFonts w:asciiTheme="majorHAnsi" w:hAnsiTheme="majorHAnsi" w:cstheme="majorHAnsi"/>
      <w:color w:val="365F91" w:themeColor="accent1" w:themeShade="BF"/>
      <w:u w:val="none"/>
      <w:lang w:val="fr-FR"/>
    </w:rPr>
  </w:style>
  <w:style w:type="character" w:customStyle="1" w:styleId="TituloJFGCar">
    <w:name w:val="Titulo (JFG) Car"/>
    <w:basedOn w:val="Ttulo1Car"/>
    <w:link w:val="TituloJFG"/>
    <w:rsid w:val="001C6407"/>
    <w:rPr>
      <w:rFonts w:asciiTheme="majorHAnsi" w:hAnsiTheme="majorHAnsi" w:cstheme="majorHAnsi"/>
      <w:b/>
      <w:bCs/>
      <w:color w:val="365F91" w:themeColor="accent1" w:themeShade="BF"/>
      <w:kern w:val="32"/>
      <w:sz w:val="32"/>
      <w:szCs w:val="32"/>
      <w:u w:val="single"/>
      <w:lang w:val="fr-FR"/>
    </w:rPr>
  </w:style>
  <w:style w:type="paragraph" w:customStyle="1" w:styleId="Titulo3">
    <w:name w:val="Titulo3"/>
    <w:basedOn w:val="titulo2"/>
    <w:link w:val="Titulo3Car"/>
    <w:qFormat/>
    <w:rsid w:val="00E1629B"/>
    <w:pPr>
      <w:numPr>
        <w:ilvl w:val="2"/>
      </w:numPr>
    </w:pPr>
    <w:rPr>
      <w:sz w:val="24"/>
      <w:szCs w:val="24"/>
    </w:rPr>
  </w:style>
  <w:style w:type="character" w:customStyle="1" w:styleId="titulo2Car">
    <w:name w:val="titulo2 Car"/>
    <w:basedOn w:val="Ttulo2Car"/>
    <w:link w:val="titulo2"/>
    <w:rsid w:val="001C6407"/>
    <w:rPr>
      <w:rFonts w:asciiTheme="majorHAnsi" w:hAnsiTheme="majorHAnsi" w:cstheme="majorHAnsi"/>
      <w:b/>
      <w:bCs/>
      <w:iCs/>
      <w:color w:val="365F91" w:themeColor="accent1" w:themeShade="BF"/>
      <w:sz w:val="28"/>
      <w:szCs w:val="28"/>
      <w:u w:val="single"/>
      <w:lang w:val="fr-FR"/>
    </w:rPr>
  </w:style>
  <w:style w:type="paragraph" w:customStyle="1" w:styleId="normaljfg">
    <w:name w:val="normal_jfg"/>
    <w:basedOn w:val="Titulo3"/>
    <w:link w:val="normaljfgCar"/>
    <w:qFormat/>
    <w:rsid w:val="00D95E79"/>
    <w:pPr>
      <w:numPr>
        <w:ilvl w:val="0"/>
        <w:numId w:val="0"/>
      </w:numPr>
    </w:pPr>
    <w:rPr>
      <w:b w:val="0"/>
      <w:color w:val="000000"/>
      <w:sz w:val="22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Titulo3Car">
    <w:name w:val="Titulo3 Car"/>
    <w:basedOn w:val="titulo2Car"/>
    <w:link w:val="Titulo3"/>
    <w:rsid w:val="00E1629B"/>
    <w:rPr>
      <w:rFonts w:asciiTheme="majorHAnsi" w:hAnsiTheme="majorHAnsi" w:cstheme="majorHAnsi"/>
      <w:b/>
      <w:bCs/>
      <w:iCs/>
      <w:color w:val="365F91" w:themeColor="accent1" w:themeShade="BF"/>
      <w:sz w:val="24"/>
      <w:szCs w:val="24"/>
      <w:u w:val="single"/>
      <w:lang w:val="fr-FR"/>
    </w:rPr>
  </w:style>
  <w:style w:type="character" w:customStyle="1" w:styleId="normaljfgCar">
    <w:name w:val="normal_jfg Car"/>
    <w:basedOn w:val="Titulo3Car"/>
    <w:link w:val="normaljfg"/>
    <w:rsid w:val="00D95E79"/>
    <w:rPr>
      <w:rFonts w:asciiTheme="majorHAnsi" w:hAnsiTheme="majorHAnsi" w:cstheme="majorHAnsi"/>
      <w:b w:val="0"/>
      <w:bCs/>
      <w:iCs/>
      <w:color w:val="000000"/>
      <w:sz w:val="22"/>
      <w:szCs w:val="24"/>
      <w:u w:val="single"/>
      <w:lang w:val="fr-FR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msonormal0">
    <w:name w:val="msonormal"/>
    <w:basedOn w:val="Normal"/>
    <w:rsid w:val="00FC2BB5"/>
    <w:pPr>
      <w:spacing w:before="100" w:beforeAutospacing="1" w:after="100" w:afterAutospacing="1"/>
    </w:pPr>
  </w:style>
  <w:style w:type="character" w:styleId="Mencinsinresolver">
    <w:name w:val="Unresolved Mention"/>
    <w:basedOn w:val="Fuentedeprrafopredeter"/>
    <w:uiPriority w:val="99"/>
    <w:semiHidden/>
    <w:unhideWhenUsed/>
    <w:rsid w:val="001A22FE"/>
    <w:rPr>
      <w:color w:val="605E5C"/>
      <w:shd w:val="clear" w:color="auto" w:fill="E1DFDD"/>
    </w:rPr>
  </w:style>
  <w:style w:type="character" w:styleId="Referenciaintensa">
    <w:name w:val="Intense Reference"/>
    <w:basedOn w:val="Fuentedeprrafopredeter"/>
    <w:uiPriority w:val="32"/>
    <w:qFormat/>
    <w:rsid w:val="00E707DE"/>
    <w:rPr>
      <w:b/>
      <w:bCs/>
      <w:smallCaps/>
      <w:color w:val="4F81BD" w:themeColor="accent1"/>
      <w:spacing w:val="5"/>
    </w:rPr>
  </w:style>
  <w:style w:type="paragraph" w:customStyle="1" w:styleId="11Subtitulo11">
    <w:name w:val="1.1 Subtitulo 1.1"/>
    <w:basedOn w:val="Normal"/>
    <w:qFormat/>
    <w:rsid w:val="0025430A"/>
    <w:pPr>
      <w:spacing w:before="240" w:after="200" w:line="276" w:lineRule="auto"/>
      <w:ind w:left="7520" w:hanging="432"/>
      <w:outlineLvl w:val="1"/>
    </w:pPr>
    <w:rPr>
      <w:rFonts w:ascii="Century Gothic" w:eastAsiaTheme="minorHAnsi" w:hAnsi="Century Gothic" w:cstheme="minorBidi"/>
      <w:b/>
      <w:i/>
      <w:lang w:eastAsia="en-US"/>
    </w:rPr>
  </w:style>
  <w:style w:type="table" w:styleId="Tablaconcuadrcula1clara">
    <w:name w:val="Grid Table 1 Light"/>
    <w:basedOn w:val="Tablanormal"/>
    <w:uiPriority w:val="46"/>
    <w:rsid w:val="00164E8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11Subtitulo111">
    <w:name w:val="1.1.1 Subtitulo 1.1.1"/>
    <w:basedOn w:val="Normal"/>
    <w:qFormat/>
    <w:rsid w:val="004B7AF3"/>
    <w:pPr>
      <w:tabs>
        <w:tab w:val="num" w:pos="360"/>
      </w:tabs>
      <w:spacing w:before="240" w:after="200" w:line="276" w:lineRule="auto"/>
      <w:outlineLvl w:val="2"/>
    </w:pPr>
    <w:rPr>
      <w:rFonts w:ascii="Century Gothic" w:eastAsiaTheme="minorHAnsi" w:hAnsi="Century Gothic" w:cstheme="minorBidi"/>
      <w:b/>
      <w:sz w:val="20"/>
      <w:szCs w:val="22"/>
      <w:lang w:eastAsia="en-US"/>
    </w:rPr>
  </w:style>
  <w:style w:type="paragraph" w:customStyle="1" w:styleId="1-Titulo1">
    <w:name w:val="1 -Titulo 1"/>
    <w:basedOn w:val="Normal"/>
    <w:qFormat/>
    <w:rsid w:val="00EB3D0F"/>
    <w:pPr>
      <w:spacing w:before="240" w:after="200" w:line="276" w:lineRule="auto"/>
      <w:ind w:left="360" w:hanging="360"/>
      <w:outlineLvl w:val="0"/>
    </w:pPr>
    <w:rPr>
      <w:rFonts w:ascii="Century Gothic" w:eastAsiaTheme="minorHAnsi" w:hAnsi="Century Gothic" w:cstheme="minorBidi"/>
      <w:b/>
      <w:sz w:val="28"/>
      <w:szCs w:val="22"/>
      <w:lang w:eastAsia="en-US"/>
    </w:rPr>
  </w:style>
  <w:style w:type="paragraph" w:customStyle="1" w:styleId="xl60">
    <w:name w:val="xl60"/>
    <w:basedOn w:val="Normal"/>
    <w:rsid w:val="0081235F"/>
    <w:pPr>
      <w:shd w:val="clear" w:color="000000" w:fill="99CC00"/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xl61">
    <w:name w:val="xl61"/>
    <w:basedOn w:val="Normal"/>
    <w:rsid w:val="0081235F"/>
    <w:pPr>
      <w:shd w:val="clear" w:color="000000" w:fill="FFFFFF"/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xl62">
    <w:name w:val="xl62"/>
    <w:basedOn w:val="Normal"/>
    <w:rsid w:val="0081235F"/>
    <w:pPr>
      <w:shd w:val="clear" w:color="000000" w:fill="FFFFFF"/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xl63">
    <w:name w:val="xl63"/>
    <w:basedOn w:val="Normal"/>
    <w:rsid w:val="0081235F"/>
    <w:pPr>
      <w:shd w:val="clear" w:color="000000" w:fill="FFFFFF"/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xl64">
    <w:name w:val="xl64"/>
    <w:basedOn w:val="Normal"/>
    <w:rsid w:val="0081235F"/>
    <w:pPr>
      <w:shd w:val="clear" w:color="000000" w:fill="F0F0F0"/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xl65">
    <w:name w:val="xl65"/>
    <w:basedOn w:val="Normal"/>
    <w:rsid w:val="0081235F"/>
    <w:pPr>
      <w:shd w:val="clear" w:color="000000" w:fill="F0F0F0"/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xl66">
    <w:name w:val="xl66"/>
    <w:basedOn w:val="Normal"/>
    <w:rsid w:val="0081235F"/>
    <w:pPr>
      <w:shd w:val="clear" w:color="000000" w:fill="F0F0F0"/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xl58">
    <w:name w:val="xl58"/>
    <w:basedOn w:val="Normal"/>
    <w:rsid w:val="000C5BF7"/>
    <w:pPr>
      <w:shd w:val="clear" w:color="000000" w:fill="99CC00"/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xl59">
    <w:name w:val="xl59"/>
    <w:basedOn w:val="Normal"/>
    <w:rsid w:val="000C5BF7"/>
    <w:pPr>
      <w:shd w:val="clear" w:color="000000" w:fill="FFFFFF"/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7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7645">
                  <w:marLeft w:val="0"/>
                  <w:marRight w:val="0"/>
                  <w:marTop w:val="0"/>
                  <w:marBottom w:val="0"/>
                  <w:divBdr>
                    <w:top w:val="single" w:sz="36" w:space="0" w:color="B4C6D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73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8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4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4903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33803">
                          <w:marLeft w:val="0"/>
                          <w:marRight w:val="15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5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4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167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9465">
                      <w:marLeft w:val="0"/>
                      <w:marRight w:val="15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52735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943777">
                              <w:marLeft w:val="1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1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16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21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8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46273">
                          <w:marLeft w:val="0"/>
                          <w:marRight w:val="15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4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1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8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0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744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8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0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7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833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93042">
                          <w:marLeft w:val="0"/>
                          <w:marRight w:val="15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3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9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2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39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99195">
                  <w:marLeft w:val="0"/>
                  <w:marRight w:val="0"/>
                  <w:marTop w:val="0"/>
                  <w:marBottom w:val="0"/>
                  <w:divBdr>
                    <w:top w:val="single" w:sz="36" w:space="0" w:color="B4C6D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261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0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991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6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111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78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4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8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8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22697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6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2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2388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4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17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528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8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284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7541">
                  <w:marLeft w:val="0"/>
                  <w:marRight w:val="0"/>
                  <w:marTop w:val="0"/>
                  <w:marBottom w:val="0"/>
                  <w:divBdr>
                    <w:top w:val="single" w:sz="36" w:space="0" w:color="B4C6D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15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9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8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1028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879">
                  <w:marLeft w:val="0"/>
                  <w:marRight w:val="0"/>
                  <w:marTop w:val="0"/>
                  <w:marBottom w:val="0"/>
                  <w:divBdr>
                    <w:top w:val="single" w:sz="36" w:space="0" w:color="B4C6D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64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4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343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5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684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0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5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2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695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82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74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476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562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2050">
                  <w:marLeft w:val="0"/>
                  <w:marRight w:val="0"/>
                  <w:marTop w:val="100"/>
                  <w:marBottom w:val="100"/>
                  <w:divBdr>
                    <w:top w:val="single" w:sz="2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5115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0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46486">
                              <w:marLeft w:val="75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6661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061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945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910">
                  <w:marLeft w:val="0"/>
                  <w:marRight w:val="0"/>
                  <w:marTop w:val="100"/>
                  <w:marBottom w:val="100"/>
                  <w:divBdr>
                    <w:top w:val="single" w:sz="2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3752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8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29156">
                              <w:marLeft w:val="75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5717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87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3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is%20documentos\Plantillas\Plantilla%20Documento%20General%20v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B478587A2E384F8A724C09527557C7" ma:contentTypeVersion="12" ma:contentTypeDescription="Crée un document." ma:contentTypeScope="" ma:versionID="76b81d504ace3d935cb3c1b5c388d04f">
  <xsd:schema xmlns:xsd="http://www.w3.org/2001/XMLSchema" xmlns:xs="http://www.w3.org/2001/XMLSchema" xmlns:p="http://schemas.microsoft.com/office/2006/metadata/properties" xmlns:ns2="6c78ba88-0673-429e-aa79-5676e72317ad" xmlns:ns3="058fe7d9-bb86-4b75-a7ab-e78efa14ab86" targetNamespace="http://schemas.microsoft.com/office/2006/metadata/properties" ma:root="true" ma:fieldsID="19e513a401b9f7c46635a8951887a558" ns2:_="" ns3:_="">
    <xsd:import namespace="6c78ba88-0673-429e-aa79-5676e72317ad"/>
    <xsd:import namespace="058fe7d9-bb86-4b75-a7ab-e78efa14ab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8ba88-0673-429e-aa79-5676e7231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fe7d9-bb86-4b75-a7ab-e78efa14ab8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346199-58B5-4FCD-A328-7E4563925B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FA09AE-F034-4D3C-8D5E-2782627128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EF2BBD-CD81-41AF-87CF-F50364743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78ba88-0673-429e-aa79-5676e72317ad"/>
    <ds:schemaRef ds:uri="058fe7d9-bb86-4b75-a7ab-e78efa14ab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E8543B-7060-4455-9FCE-027A3762C3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Documento General v1.0</Template>
  <TotalTime>20</TotalTime>
  <Pages>4</Pages>
  <Words>572</Words>
  <Characters>3149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Plantilla de Documento General</vt:lpstr>
      <vt:lpstr>Plantilla de Documento General</vt:lpstr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Documento General</dc:title>
  <dc:subject/>
  <dc:creator>jfgarcia@simalga.com</dc:creator>
  <cp:keywords/>
  <dc:description/>
  <cp:lastModifiedBy>juan francisco garcia martinez</cp:lastModifiedBy>
  <cp:revision>6</cp:revision>
  <cp:lastPrinted>2020-08-18T17:45:00Z</cp:lastPrinted>
  <dcterms:created xsi:type="dcterms:W3CDTF">2021-05-05T19:37:00Z</dcterms:created>
  <dcterms:modified xsi:type="dcterms:W3CDTF">2021-05-05T23:23:00Z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stado">
    <vt:lpwstr>01.00</vt:lpwstr>
  </property>
  <property fmtid="{D5CDD505-2E9C-101B-9397-08002B2CF9AE}" pid="3" name="Fecha de registro">
    <vt:lpwstr>01/02/2004</vt:lpwstr>
  </property>
  <property fmtid="{D5CDD505-2E9C-101B-9397-08002B2CF9AE}" pid="4" name="Número de documento">
    <vt:lpwstr>DCCyyyyDOCxx.ezz</vt:lpwstr>
  </property>
  <property fmtid="{D5CDD505-2E9C-101B-9397-08002B2CF9AE}" pid="5" name="Proyecto">
    <vt:lpwstr>Nombre de Proyecto</vt:lpwstr>
  </property>
  <property fmtid="{D5CDD505-2E9C-101B-9397-08002B2CF9AE}" pid="6" name="Cliente">
    <vt:lpwstr>CLIENTE</vt:lpwstr>
  </property>
  <property fmtid="{D5CDD505-2E9C-101B-9397-08002B2CF9AE}" pid="7" name="Departamento">
    <vt:lpwstr>Departamento de Artel Ingenieros</vt:lpwstr>
  </property>
  <property fmtid="{D5CDD505-2E9C-101B-9397-08002B2CF9AE}" pid="8" name="Titulo Documento">
    <vt:lpwstr>Título Documento</vt:lpwstr>
  </property>
  <property fmtid="{D5CDD505-2E9C-101B-9397-08002B2CF9AE}" pid="9" name="Autor">
    <vt:lpwstr>Autor del Documento</vt:lpwstr>
  </property>
  <property fmtid="{D5CDD505-2E9C-101B-9397-08002B2CF9AE}" pid="10" name="ContentTypeId">
    <vt:lpwstr>0x01010044B478587A2E384F8A724C09527557C7</vt:lpwstr>
  </property>
</Properties>
</file>