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6A9A" w14:textId="2068ED4F" w:rsidR="00E726FB" w:rsidRPr="002C093F" w:rsidRDefault="00E726FB" w:rsidP="00F21EE8">
      <w:pPr>
        <w:pStyle w:val="Ttulo"/>
        <w:widowControl w:val="0"/>
        <w:ind w:left="709" w:hanging="709"/>
        <w:rPr>
          <w:rFonts w:ascii="Arial Narrow" w:hAnsi="Arial Narrow"/>
          <w:sz w:val="22"/>
          <w:szCs w:val="22"/>
          <w:lang w:val="fr-FR"/>
        </w:rPr>
      </w:pPr>
    </w:p>
    <w:p w14:paraId="50ED60B9" w14:textId="51D5C021" w:rsidR="004D0EBD" w:rsidRPr="002C093F" w:rsidRDefault="004D0EBD" w:rsidP="00794BD5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10389D83" w14:textId="77777777" w:rsidR="0025430A" w:rsidRPr="002C093F" w:rsidRDefault="0025430A" w:rsidP="00794BD5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203569FA" w14:textId="59B883B1" w:rsidR="008F7616" w:rsidRPr="002C093F" w:rsidRDefault="008F7616" w:rsidP="00794BD5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44F675F3" w14:textId="460D8CFF" w:rsidR="008F7616" w:rsidRPr="002C093F" w:rsidRDefault="008F7616" w:rsidP="00794BD5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37827356" w14:textId="77777777" w:rsidR="0025430A" w:rsidRPr="002C093F" w:rsidRDefault="0025430A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</w:p>
    <w:p w14:paraId="4816F315" w14:textId="428AE7A7" w:rsidR="0025430A" w:rsidRPr="002C093F" w:rsidRDefault="00453E5E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  <w:r>
        <w:rPr>
          <w:rFonts w:cstheme="minorHAnsi"/>
          <w:b/>
          <w:bCs/>
          <w:noProof/>
          <w:color w:val="003A62"/>
          <w:kern w:val="28"/>
          <w:sz w:val="44"/>
          <w:szCs w:val="44"/>
          <w:lang w:val="fr-FR"/>
        </w:rPr>
        <w:drawing>
          <wp:inline distT="0" distB="0" distL="0" distR="0" wp14:anchorId="65E5B866" wp14:editId="0D952B55">
            <wp:extent cx="5675256" cy="3876675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37" cy="38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F8E2" w14:textId="7F2F8EBD" w:rsidR="0025430A" w:rsidRPr="00A81A5B" w:rsidRDefault="00A81A5B" w:rsidP="00794BD5">
      <w:pPr>
        <w:widowControl w:val="0"/>
        <w:jc w:val="center"/>
        <w:rPr>
          <w:rFonts w:cstheme="minorHAnsi"/>
          <w:color w:val="003A62"/>
          <w:kern w:val="28"/>
          <w:sz w:val="18"/>
          <w:szCs w:val="18"/>
          <w:lang w:val="fr-FR"/>
        </w:rPr>
      </w:pPr>
      <w:proofErr w:type="spell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Esta</w:t>
      </w:r>
      <w:proofErr w:type="spellEnd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proofErr w:type="spell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imagen</w:t>
      </w:r>
      <w:proofErr w:type="spellEnd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proofErr w:type="spell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puede</w:t>
      </w:r>
      <w:proofErr w:type="spellEnd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proofErr w:type="spell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ser</w:t>
      </w:r>
      <w:proofErr w:type="spellEnd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proofErr w:type="spell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mucho</w:t>
      </w:r>
      <w:proofErr w:type="spellEnd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proofErr w:type="spell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más</w:t>
      </w:r>
      <w:proofErr w:type="spellEnd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proofErr w:type="spell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personalizada</w:t>
      </w:r>
      <w:proofErr w:type="spellEnd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r>
        <w:rPr>
          <w:rFonts w:cstheme="minorHAnsi"/>
          <w:color w:val="003A62"/>
          <w:kern w:val="28"/>
          <w:sz w:val="18"/>
          <w:szCs w:val="18"/>
          <w:lang w:val="fr-FR"/>
        </w:rPr>
        <w:t xml:space="preserve">y </w:t>
      </w:r>
      <w:proofErr w:type="spellStart"/>
      <w:r>
        <w:rPr>
          <w:rFonts w:cstheme="minorHAnsi"/>
          <w:color w:val="003A62"/>
          <w:kern w:val="28"/>
          <w:sz w:val="18"/>
          <w:szCs w:val="18"/>
          <w:lang w:val="fr-FR"/>
        </w:rPr>
        <w:t>automatizarse</w:t>
      </w:r>
      <w:proofErr w:type="spellEnd"/>
      <w:r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en </w:t>
      </w:r>
      <w:proofErr w:type="spell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función</w:t>
      </w:r>
      <w:proofErr w:type="spellEnd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 xml:space="preserve"> </w:t>
      </w:r>
      <w:proofErr w:type="gramStart"/>
      <w:r w:rsidRPr="00A81A5B">
        <w:rPr>
          <w:rFonts w:cstheme="minorHAnsi"/>
          <w:color w:val="003A62"/>
          <w:kern w:val="28"/>
          <w:sz w:val="18"/>
          <w:szCs w:val="18"/>
          <w:lang w:val="fr-FR"/>
        </w:rPr>
        <w:t>de la zona</w:t>
      </w:r>
      <w:proofErr w:type="gramEnd"/>
    </w:p>
    <w:p w14:paraId="6C447384" w14:textId="1910930E" w:rsidR="00F27415" w:rsidRDefault="00F27415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</w:p>
    <w:p w14:paraId="2BE63C8E" w14:textId="556A55BE" w:rsidR="00F27415" w:rsidRDefault="00F27415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</w:p>
    <w:p w14:paraId="6A7B3D81" w14:textId="77777777" w:rsidR="00F27415" w:rsidRPr="002C093F" w:rsidRDefault="00F27415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</w:p>
    <w:p w14:paraId="39CE50E3" w14:textId="3719842D" w:rsidR="0025430A" w:rsidRPr="002C093F" w:rsidRDefault="00A81A5B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  <w:bookmarkStart w:id="0" w:name="_Hlk50990333"/>
      <w:r w:rsidRPr="00A81A5B">
        <w:rPr>
          <w:rFonts w:cstheme="minorHAnsi"/>
          <w:b/>
          <w:bCs/>
          <w:color w:val="003A62"/>
          <w:kern w:val="28"/>
          <w:sz w:val="44"/>
          <w:szCs w:val="44"/>
        </w:rPr>
        <w:t xml:space="preserve">INFORME DE COBERTURA Y ESPECIALIDADES SANITARIAS </w:t>
      </w:r>
      <w:r w:rsidR="00BB1292">
        <w:rPr>
          <w:rFonts w:cstheme="minorHAnsi"/>
          <w:b/>
          <w:bCs/>
          <w:color w:val="003A62"/>
          <w:kern w:val="28"/>
          <w:sz w:val="44"/>
          <w:szCs w:val="44"/>
        </w:rPr>
        <w:t xml:space="preserve">EN</w:t>
      </w:r>
      <w:r w:rsidR="004F20A2">
        <w:rPr>
          <w:rFonts w:cstheme="minorHAnsi"/>
          <w:b/>
          <w:bCs/>
          <w:color w:val="003A62"/>
          <w:kern w:val="28"/>
          <w:sz w:val="44"/>
          <w:szCs w:val="44"/>
        </w:rPr>
        <w:t xml:space="preserve"> METROPOLITANA</w:t>
      </w:r>
    </w:p>
    <w:bookmarkEnd w:id="0"/>
    <w:p w14:paraId="5FE63DA1" w14:textId="3B01E6E3" w:rsidR="009D7A0F" w:rsidRPr="002C093F" w:rsidRDefault="009D7A0F" w:rsidP="00794BD5">
      <w:pPr>
        <w:widowControl w:val="0"/>
        <w:ind w:left="709" w:firstLine="709"/>
        <w:jc w:val="both"/>
        <w:rPr>
          <w:b/>
          <w:bCs/>
          <w:color w:val="808080"/>
          <w:kern w:val="28"/>
          <w:sz w:val="22"/>
          <w:szCs w:val="22"/>
          <w:lang w:val="fr-FR"/>
        </w:rPr>
      </w:pPr>
    </w:p>
    <w:p w14:paraId="387CB43D" w14:textId="231B60BA" w:rsidR="00623057" w:rsidRPr="002C093F" w:rsidRDefault="00623057" w:rsidP="00794BD5">
      <w:pPr>
        <w:widowControl w:val="0"/>
        <w:jc w:val="center"/>
        <w:rPr>
          <w:b/>
          <w:bCs/>
          <w:color w:val="808080"/>
          <w:kern w:val="28"/>
          <w:sz w:val="22"/>
          <w:szCs w:val="22"/>
          <w:lang w:val="fr-FR"/>
        </w:rPr>
      </w:pPr>
    </w:p>
    <w:p w14:paraId="6C5A8DDE" w14:textId="690176BB" w:rsidR="00623057" w:rsidRPr="002C093F" w:rsidRDefault="00623057" w:rsidP="00794BD5">
      <w:pPr>
        <w:widowControl w:val="0"/>
        <w:jc w:val="center"/>
        <w:rPr>
          <w:b/>
          <w:bCs/>
          <w:color w:val="808080"/>
          <w:kern w:val="28"/>
          <w:sz w:val="22"/>
          <w:szCs w:val="22"/>
          <w:lang w:val="fr-FR"/>
        </w:rPr>
      </w:pPr>
    </w:p>
    <w:p w14:paraId="7834D226" w14:textId="50D53B9C" w:rsidR="0025430A" w:rsidRPr="002C093F" w:rsidRDefault="0025430A" w:rsidP="00794BD5">
      <w:pPr>
        <w:widowControl w:val="0"/>
        <w:rPr>
          <w:b/>
          <w:bCs/>
          <w:color w:val="0B8BA9"/>
          <w:kern w:val="28"/>
          <w:sz w:val="22"/>
          <w:szCs w:val="22"/>
          <w:lang w:val="fr-FR"/>
        </w:rPr>
      </w:pPr>
      <w:r w:rsidRPr="002C093F">
        <w:rPr>
          <w:b/>
          <w:bCs/>
          <w:color w:val="0B8BA9"/>
          <w:kern w:val="28"/>
          <w:sz w:val="22"/>
          <w:szCs w:val="22"/>
          <w:lang w:val="fr-FR"/>
        </w:rPr>
        <w:br w:type="page"/>
      </w:r>
    </w:p>
    <w:p w14:paraId="1BB0704B" w14:textId="11AE2F8E" w:rsidR="003D5EE6" w:rsidRPr="002C093F" w:rsidRDefault="003D5EE6" w:rsidP="00794BD5">
      <w:pPr>
        <w:widowControl w:val="0"/>
        <w:rPr>
          <w:b/>
          <w:color w:val="365F91" w:themeColor="accent1" w:themeShade="BF"/>
          <w:sz w:val="22"/>
          <w:szCs w:val="22"/>
          <w:u w:val="single"/>
          <w:lang w:val="fr-FR"/>
        </w:rPr>
      </w:pPr>
    </w:p>
    <w:sdt>
      <w:sdtPr>
        <w:rPr>
          <w:rFonts w:ascii="Arial Narrow" w:hAnsi="Arial Narrow"/>
          <w:b w:val="0"/>
          <w:bCs w:val="0"/>
          <w:kern w:val="0"/>
          <w:sz w:val="24"/>
          <w:szCs w:val="24"/>
        </w:rPr>
        <w:id w:val="744385730"/>
        <w:docPartObj>
          <w:docPartGallery w:val="Table of Contents"/>
          <w:docPartUnique/>
        </w:docPartObj>
      </w:sdtPr>
      <w:sdtEndPr/>
      <w:sdtContent>
        <w:p w14:paraId="28840C4F" w14:textId="573B95DC" w:rsidR="008A1045" w:rsidRPr="008A1045" w:rsidRDefault="008A1045">
          <w:pPr>
            <w:pStyle w:val="TtuloTDC"/>
            <w:rPr>
              <w:rFonts w:ascii="Arial Narrow" w:hAnsi="Arial Narrow"/>
              <w:color w:val="002060"/>
            </w:rPr>
          </w:pPr>
          <w:r w:rsidRPr="008A1045">
            <w:rPr>
              <w:rFonts w:ascii="Arial Narrow" w:hAnsi="Arial Narrow"/>
              <w:color w:val="002060"/>
            </w:rPr>
            <w:t>INDICE</w:t>
          </w:r>
        </w:p>
        <w:p w14:paraId="1F79A0AA" w14:textId="7A74ED3C" w:rsidR="008A1045" w:rsidRDefault="008A104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7419" w:history="1">
            <w:r w:rsidRPr="003B52E5">
              <w:rPr>
                <w:rStyle w:val="Hipervnculo"/>
              </w:rPr>
              <w:t>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3B52E5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_Toc71027419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15643D" w14:textId="349EA18D" w:rsidR="008A1045" w:rsidRDefault="006B345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71027420" w:history="1">
            <w:r w:rsidR="008A1045" w:rsidRPr="003B52E5">
              <w:rPr>
                <w:rStyle w:val="Hipervnculo"/>
              </w:rPr>
              <w:t>1.</w:t>
            </w:r>
            <w:r w:rsidR="008A10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4F20A2">
              <w:rPr>
                <w:rStyle w:val="Hipervnculo"/>
              </w:rPr>
              <w:t xml:space="preserve">METROPOLITANA</w:t>
            </w:r>
            <w:r w:rsidR="008A1045">
              <w:rPr>
                <w:webHidden/>
              </w:rPr>
              <w:tab/>
            </w:r>
            <w:r w:rsidR="008A1045">
              <w:rPr>
                <w:webHidden/>
              </w:rPr>
              <w:fldChar w:fldCharType="begin"/>
            </w:r>
            <w:r w:rsidR="008A1045">
              <w:rPr>
                <w:webHidden/>
              </w:rPr>
              <w:instrText xml:space="preserve"> PAGEREF _Toc71027420 \h </w:instrText>
            </w:r>
            <w:r w:rsidR="008A1045">
              <w:rPr>
                <w:webHidden/>
              </w:rPr>
            </w:r>
            <w:r w:rsidR="008A1045">
              <w:rPr>
                <w:webHidden/>
              </w:rPr>
              <w:fldChar w:fldCharType="separate"/>
            </w:r>
            <w:r w:rsidR="008A1045">
              <w:rPr>
                <w:webHidden/>
              </w:rPr>
              <w:t>2</w:t>
            </w:r>
            <w:r w:rsidR="008A1045">
              <w:rPr>
                <w:webHidden/>
              </w:rPr>
              <w:fldChar w:fldCharType="end"/>
            </w:r>
          </w:hyperlink>
        </w:p>
        <w:p w14:paraId="07B340C5" w14:textId="07ED1A65" w:rsidR="008A1045" w:rsidRDefault="006B345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71027421" w:history="1">
            <w:r w:rsidR="008A1045" w:rsidRPr="003B52E5">
              <w:rPr>
                <w:rStyle w:val="Hipervnculo"/>
              </w:rPr>
              <w:t>2.</w:t>
            </w:r>
            <w:r w:rsidR="008A10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8A1045" w:rsidRPr="003B52E5">
              <w:rPr>
                <w:rStyle w:val="Hipervnculo"/>
              </w:rPr>
              <w:t>SERVICIOS DE SANIDAD HOSPITALARIA</w:t>
            </w:r>
            <w:r w:rsidR="008A1045">
              <w:rPr>
                <w:webHidden/>
              </w:rPr>
              <w:tab/>
            </w:r>
            <w:r w:rsidR="008A1045">
              <w:rPr>
                <w:webHidden/>
              </w:rPr>
              <w:fldChar w:fldCharType="begin"/>
            </w:r>
            <w:r w:rsidR="008A1045">
              <w:rPr>
                <w:webHidden/>
              </w:rPr>
              <w:instrText xml:space="preserve"> PAGEREF _Toc71027421 \h </w:instrText>
            </w:r>
            <w:r w:rsidR="008A1045">
              <w:rPr>
                <w:webHidden/>
              </w:rPr>
            </w:r>
            <w:r w:rsidR="008A1045">
              <w:rPr>
                <w:webHidden/>
              </w:rPr>
              <w:fldChar w:fldCharType="separate"/>
            </w:r>
            <w:r w:rsidR="008A1045">
              <w:rPr>
                <w:webHidden/>
              </w:rPr>
              <w:t>3</w:t>
            </w:r>
            <w:r w:rsidR="008A1045">
              <w:rPr>
                <w:webHidden/>
              </w:rPr>
              <w:fldChar w:fldCharType="end"/>
            </w:r>
          </w:hyperlink>
        </w:p>
        <w:p w14:paraId="02C8796C" w14:textId="4032D819" w:rsidR="008A1045" w:rsidRDefault="006B345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71027422" w:history="1">
            <w:r w:rsidR="008A1045" w:rsidRPr="003B52E5">
              <w:rPr>
                <w:rStyle w:val="Hipervnculo"/>
              </w:rPr>
              <w:t>3.</w:t>
            </w:r>
            <w:r w:rsidR="008A10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8A1045" w:rsidRPr="003B52E5">
              <w:rPr>
                <w:rStyle w:val="Hipervnculo"/>
              </w:rPr>
              <w:t>SERVICIOS DE SANIDAD AMBULATORIA</w:t>
            </w:r>
            <w:r w:rsidR="008A1045">
              <w:rPr>
                <w:webHidden/>
              </w:rPr>
              <w:tab/>
            </w:r>
            <w:r w:rsidR="008A1045">
              <w:rPr>
                <w:webHidden/>
              </w:rPr>
              <w:fldChar w:fldCharType="begin"/>
            </w:r>
            <w:r w:rsidR="008A1045">
              <w:rPr>
                <w:webHidden/>
              </w:rPr>
              <w:instrText xml:space="preserve"> PAGEREF _Toc71027422 \h </w:instrText>
            </w:r>
            <w:r w:rsidR="008A1045">
              <w:rPr>
                <w:webHidden/>
              </w:rPr>
            </w:r>
            <w:r w:rsidR="008A1045">
              <w:rPr>
                <w:webHidden/>
              </w:rPr>
              <w:fldChar w:fldCharType="separate"/>
            </w:r>
            <w:r w:rsidR="008A1045">
              <w:rPr>
                <w:webHidden/>
              </w:rPr>
              <w:t>4</w:t>
            </w:r>
            <w:r w:rsidR="008A1045">
              <w:rPr>
                <w:webHidden/>
              </w:rPr>
              <w:fldChar w:fldCharType="end"/>
            </w:r>
          </w:hyperlink>
        </w:p>
        <w:p w14:paraId="5FE6CC05" w14:textId="7E00385D" w:rsidR="008A1045" w:rsidRDefault="006B345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71027423" w:history="1">
            <w:r w:rsidR="008A1045" w:rsidRPr="003B52E5">
              <w:rPr>
                <w:rStyle w:val="Hipervnculo"/>
              </w:rPr>
              <w:t>4.</w:t>
            </w:r>
            <w:r w:rsidR="008A10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8A1045" w:rsidRPr="003B52E5">
              <w:rPr>
                <w:rStyle w:val="Hipervnculo"/>
              </w:rPr>
              <w:t>NECESIDADES DETECTADAS</w:t>
            </w:r>
            <w:r w:rsidR="008A1045">
              <w:rPr>
                <w:webHidden/>
              </w:rPr>
              <w:tab/>
            </w:r>
            <w:r w:rsidR="008A1045">
              <w:rPr>
                <w:webHidden/>
              </w:rPr>
              <w:fldChar w:fldCharType="begin"/>
            </w:r>
            <w:r w:rsidR="008A1045">
              <w:rPr>
                <w:webHidden/>
              </w:rPr>
              <w:instrText xml:space="preserve"> PAGEREF _Toc71027423 \h </w:instrText>
            </w:r>
            <w:r w:rsidR="008A1045">
              <w:rPr>
                <w:webHidden/>
              </w:rPr>
            </w:r>
            <w:r w:rsidR="008A1045">
              <w:rPr>
                <w:webHidden/>
              </w:rPr>
              <w:fldChar w:fldCharType="separate"/>
            </w:r>
            <w:r w:rsidR="008A1045">
              <w:rPr>
                <w:webHidden/>
              </w:rPr>
              <w:t>5</w:t>
            </w:r>
            <w:r w:rsidR="008A1045">
              <w:rPr>
                <w:webHidden/>
              </w:rPr>
              <w:fldChar w:fldCharType="end"/>
            </w:r>
          </w:hyperlink>
        </w:p>
        <w:p w14:paraId="6CD8F1B6" w14:textId="0CEDF106" w:rsidR="008A1045" w:rsidRDefault="008A1045">
          <w:r>
            <w:rPr>
              <w:b/>
              <w:bCs/>
            </w:rPr>
            <w:fldChar w:fldCharType="end"/>
          </w:r>
        </w:p>
      </w:sdtContent>
    </w:sdt>
    <w:p w14:paraId="67768D92" w14:textId="7B6A9C8E" w:rsidR="009469E2" w:rsidRPr="00060246" w:rsidRDefault="009469E2" w:rsidP="00794BD5">
      <w:pPr>
        <w:pStyle w:val="TDC1"/>
        <w:widowControl w:val="0"/>
        <w:rPr>
          <w:rFonts w:ascii="Arial Narrow" w:hAnsi="Arial Narrow"/>
          <w:color w:val="003A62"/>
          <w:sz w:val="22"/>
          <w:szCs w:val="22"/>
          <w:lang w:val="fr-FR"/>
        </w:rPr>
      </w:pPr>
    </w:p>
    <w:p w14:paraId="5BD4C459" w14:textId="7BD20A4E" w:rsidR="0025430A" w:rsidRPr="00060246" w:rsidRDefault="0025430A" w:rsidP="00794BD5">
      <w:pPr>
        <w:widowControl w:val="0"/>
        <w:rPr>
          <w:color w:val="003A62"/>
          <w:sz w:val="22"/>
          <w:szCs w:val="22"/>
          <w:lang w:val="fr-FR"/>
        </w:rPr>
      </w:pPr>
      <w:r w:rsidRPr="00060246">
        <w:rPr>
          <w:color w:val="003A62"/>
          <w:sz w:val="22"/>
          <w:szCs w:val="22"/>
          <w:lang w:val="fr-FR"/>
        </w:rPr>
        <w:br w:type="page"/>
      </w:r>
    </w:p>
    <w:p w14:paraId="4F4C7D3D" w14:textId="2B86906C" w:rsidR="0025430A" w:rsidRPr="002C093F" w:rsidRDefault="00A81A5B" w:rsidP="009866A0">
      <w:pPr>
        <w:pStyle w:val="TDC3"/>
        <w:numPr>
          <w:ilvl w:val="0"/>
          <w:numId w:val="31"/>
        </w:numPr>
      </w:pPr>
      <w:bookmarkStart w:id="1" w:name="_Toc71027419"/>
      <w:bookmarkStart w:id="2" w:name="_Hlk50990466"/>
      <w:r>
        <w:lastRenderedPageBreak/>
        <w:t>INTRODUCCIÓN</w:t>
      </w:r>
      <w:bookmarkEnd w:id="1"/>
    </w:p>
    <w:bookmarkEnd w:id="2"/>
    <w:p w14:paraId="298C866E" w14:textId="1C3BECD9" w:rsidR="000232D9" w:rsidRDefault="00A81A5B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  <w:r>
        <w:rPr>
          <w:rFonts w:cstheme="majorHAnsi"/>
          <w:sz w:val="22"/>
          <w:szCs w:val="22"/>
          <w:lang w:val="fr-FR"/>
        </w:rPr>
        <w:t xml:space="preserve">Este informe </w:t>
      </w:r>
      <w:proofErr w:type="spellStart"/>
      <w:r>
        <w:rPr>
          <w:rFonts w:cstheme="majorHAnsi"/>
          <w:sz w:val="22"/>
          <w:szCs w:val="22"/>
          <w:lang w:val="fr-FR"/>
        </w:rPr>
        <w:t>sólo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expone</w:t>
      </w:r>
      <w:proofErr w:type="spellEnd"/>
      <w:r>
        <w:rPr>
          <w:rFonts w:cstheme="majorHAnsi"/>
          <w:sz w:val="22"/>
          <w:szCs w:val="22"/>
          <w:lang w:val="fr-FR"/>
        </w:rPr>
        <w:t xml:space="preserve"> un </w:t>
      </w:r>
      <w:proofErr w:type="spellStart"/>
      <w:r>
        <w:rPr>
          <w:rFonts w:cstheme="majorHAnsi"/>
          <w:sz w:val="22"/>
          <w:szCs w:val="22"/>
          <w:lang w:val="fr-FR"/>
        </w:rPr>
        <w:t>ejemplo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r w:rsidR="000232D9">
        <w:rPr>
          <w:rFonts w:cstheme="majorHAnsi"/>
          <w:sz w:val="22"/>
          <w:szCs w:val="22"/>
          <w:lang w:val="fr-FR"/>
        </w:rPr>
        <w:t xml:space="preserve">de </w:t>
      </w:r>
      <w:proofErr w:type="spellStart"/>
      <w:r w:rsidR="000232D9">
        <w:rPr>
          <w:rFonts w:cstheme="majorHAnsi"/>
          <w:sz w:val="22"/>
          <w:szCs w:val="22"/>
          <w:lang w:val="fr-FR"/>
        </w:rPr>
        <w:t>como</w:t>
      </w:r>
      <w:proofErr w:type="spellEnd"/>
      <w:r w:rsidR="000232D9">
        <w:rPr>
          <w:rFonts w:cstheme="majorHAnsi"/>
          <w:sz w:val="22"/>
          <w:szCs w:val="22"/>
          <w:lang w:val="fr-FR"/>
        </w:rPr>
        <w:t xml:space="preserve"> se </w:t>
      </w:r>
      <w:proofErr w:type="spellStart"/>
      <w:r w:rsidR="000232D9">
        <w:rPr>
          <w:rFonts w:cstheme="majorHAnsi"/>
          <w:sz w:val="22"/>
          <w:szCs w:val="22"/>
          <w:lang w:val="fr-FR"/>
        </w:rPr>
        <w:t>puede</w:t>
      </w:r>
      <w:proofErr w:type="spellEnd"/>
      <w:r w:rsidR="000232D9">
        <w:rPr>
          <w:rFonts w:cstheme="majorHAnsi"/>
          <w:sz w:val="22"/>
          <w:szCs w:val="22"/>
          <w:lang w:val="fr-FR"/>
        </w:rPr>
        <w:t xml:space="preserve"> </w:t>
      </w:r>
      <w:proofErr w:type="spellStart"/>
      <w:r w:rsidR="000232D9">
        <w:rPr>
          <w:rFonts w:cstheme="majorHAnsi"/>
          <w:sz w:val="22"/>
          <w:szCs w:val="22"/>
          <w:lang w:val="fr-FR"/>
        </w:rPr>
        <w:t>generar</w:t>
      </w:r>
      <w:proofErr w:type="spellEnd"/>
      <w:r w:rsidR="000232D9">
        <w:rPr>
          <w:rFonts w:cstheme="majorHAnsi"/>
          <w:sz w:val="22"/>
          <w:szCs w:val="22"/>
          <w:lang w:val="fr-FR"/>
        </w:rPr>
        <w:t xml:space="preserve"> un informe </w:t>
      </w:r>
      <w:proofErr w:type="spellStart"/>
      <w:r w:rsidR="000232D9">
        <w:rPr>
          <w:rFonts w:cstheme="majorHAnsi"/>
          <w:sz w:val="22"/>
          <w:szCs w:val="22"/>
          <w:lang w:val="fr-FR"/>
        </w:rPr>
        <w:t>automatizado</w:t>
      </w:r>
      <w:proofErr w:type="spellEnd"/>
      <w:r w:rsidR="000232D9">
        <w:rPr>
          <w:rFonts w:cstheme="majorHAnsi"/>
          <w:sz w:val="22"/>
          <w:szCs w:val="22"/>
          <w:lang w:val="fr-FR"/>
        </w:rPr>
        <w:t xml:space="preserve"> con las </w:t>
      </w:r>
      <w:proofErr w:type="spellStart"/>
      <w:r w:rsidR="000232D9">
        <w:rPr>
          <w:rFonts w:cstheme="majorHAnsi"/>
          <w:sz w:val="22"/>
          <w:szCs w:val="22"/>
          <w:lang w:val="fr-FR"/>
        </w:rPr>
        <w:t>informaciones</w:t>
      </w:r>
      <w:proofErr w:type="spellEnd"/>
      <w:r w:rsidR="000232D9">
        <w:rPr>
          <w:rFonts w:cstheme="majorHAnsi"/>
          <w:sz w:val="22"/>
          <w:szCs w:val="22"/>
          <w:lang w:val="fr-FR"/>
        </w:rPr>
        <w:t xml:space="preserve"> </w:t>
      </w:r>
      <w:r w:rsidR="000232D9" w:rsidRPr="000232D9">
        <w:rPr>
          <w:rFonts w:cstheme="majorHAnsi"/>
          <w:sz w:val="22"/>
          <w:szCs w:val="22"/>
          <w:lang w:val="es-ES_tradnl"/>
        </w:rPr>
        <w:t>almacenadas</w:t>
      </w:r>
      <w:r w:rsidR="000232D9">
        <w:rPr>
          <w:rFonts w:cstheme="majorHAnsi"/>
          <w:sz w:val="22"/>
          <w:szCs w:val="22"/>
          <w:lang w:val="fr-FR"/>
        </w:rPr>
        <w:t xml:space="preserve"> en </w:t>
      </w:r>
      <w:proofErr w:type="spellStart"/>
      <w:r w:rsidR="000232D9">
        <w:rPr>
          <w:rFonts w:cstheme="majorHAnsi"/>
          <w:sz w:val="22"/>
          <w:szCs w:val="22"/>
          <w:lang w:val="fr-FR"/>
        </w:rPr>
        <w:t>una</w:t>
      </w:r>
      <w:proofErr w:type="spellEnd"/>
      <w:r w:rsidR="000232D9">
        <w:rPr>
          <w:rFonts w:cstheme="majorHAnsi"/>
          <w:sz w:val="22"/>
          <w:szCs w:val="22"/>
          <w:lang w:val="fr-FR"/>
        </w:rPr>
        <w:t xml:space="preserve"> base de </w:t>
      </w:r>
      <w:proofErr w:type="spellStart"/>
      <w:r w:rsidR="000232D9">
        <w:rPr>
          <w:rFonts w:cstheme="majorHAnsi"/>
          <w:sz w:val="22"/>
          <w:szCs w:val="22"/>
          <w:lang w:val="fr-FR"/>
        </w:rPr>
        <w:t>datos</w:t>
      </w:r>
      <w:proofErr w:type="spellEnd"/>
      <w:r w:rsidR="000232D9">
        <w:rPr>
          <w:rFonts w:cstheme="majorHAnsi"/>
          <w:sz w:val="22"/>
          <w:szCs w:val="22"/>
          <w:lang w:val="fr-FR"/>
        </w:rPr>
        <w:t xml:space="preserve"> </w:t>
      </w:r>
      <w:proofErr w:type="spellStart"/>
      <w:r w:rsidR="000232D9">
        <w:rPr>
          <w:rFonts w:cstheme="majorHAnsi"/>
          <w:sz w:val="22"/>
          <w:szCs w:val="22"/>
          <w:lang w:val="fr-FR"/>
        </w:rPr>
        <w:t>relacional</w:t>
      </w:r>
      <w:proofErr w:type="spellEnd"/>
      <w:r w:rsidR="000232D9">
        <w:rPr>
          <w:rFonts w:cstheme="majorHAnsi"/>
          <w:sz w:val="22"/>
          <w:szCs w:val="22"/>
          <w:lang w:val="fr-FR"/>
        </w:rPr>
        <w:t xml:space="preserve"> o no </w:t>
      </w:r>
      <w:proofErr w:type="spellStart"/>
      <w:r w:rsidR="000232D9">
        <w:rPr>
          <w:rFonts w:cstheme="majorHAnsi"/>
          <w:sz w:val="22"/>
          <w:szCs w:val="22"/>
          <w:lang w:val="fr-FR"/>
        </w:rPr>
        <w:t>relacional</w:t>
      </w:r>
      <w:proofErr w:type="spellEnd"/>
      <w:r w:rsidR="000232D9">
        <w:rPr>
          <w:rFonts w:cstheme="majorHAnsi"/>
          <w:sz w:val="22"/>
          <w:szCs w:val="22"/>
          <w:lang w:val="fr-FR"/>
        </w:rPr>
        <w:t>.</w:t>
      </w:r>
    </w:p>
    <w:p w14:paraId="2295DC1F" w14:textId="77777777" w:rsidR="000232D9" w:rsidRDefault="000232D9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</w:p>
    <w:p w14:paraId="53DFBC5F" w14:textId="41FA0B63" w:rsidR="0025430A" w:rsidRDefault="000232D9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  <w:r>
        <w:rPr>
          <w:rFonts w:cstheme="majorHAnsi"/>
          <w:sz w:val="22"/>
          <w:szCs w:val="22"/>
          <w:lang w:val="fr-FR"/>
        </w:rPr>
        <w:t xml:space="preserve">Este informe se </w:t>
      </w:r>
      <w:proofErr w:type="spellStart"/>
      <w:r>
        <w:rPr>
          <w:rFonts w:cstheme="majorHAnsi"/>
          <w:sz w:val="22"/>
          <w:szCs w:val="22"/>
          <w:lang w:val="fr-FR"/>
        </w:rPr>
        <w:t>genera</w:t>
      </w:r>
      <w:proofErr w:type="spellEnd"/>
      <w:r>
        <w:rPr>
          <w:rFonts w:cstheme="majorHAnsi"/>
          <w:sz w:val="22"/>
          <w:szCs w:val="22"/>
          <w:lang w:val="fr-FR"/>
        </w:rPr>
        <w:t xml:space="preserve"> en </w:t>
      </w:r>
      <w:proofErr w:type="spellStart"/>
      <w:proofErr w:type="gramStart"/>
      <w:r>
        <w:rPr>
          <w:rFonts w:cstheme="majorHAnsi"/>
          <w:sz w:val="22"/>
          <w:szCs w:val="22"/>
          <w:lang w:val="fr-FR"/>
        </w:rPr>
        <w:t>formato</w:t>
      </w:r>
      <w:proofErr w:type="spellEnd"/>
      <w:r>
        <w:rPr>
          <w:rFonts w:cstheme="majorHAnsi"/>
          <w:sz w:val="22"/>
          <w:szCs w:val="22"/>
          <w:lang w:val="fr-FR"/>
        </w:rPr>
        <w:t xml:space="preserve"> .</w:t>
      </w:r>
      <w:proofErr w:type="spellStart"/>
      <w:r>
        <w:rPr>
          <w:rFonts w:cstheme="majorHAnsi"/>
          <w:sz w:val="22"/>
          <w:szCs w:val="22"/>
          <w:lang w:val="fr-FR"/>
        </w:rPr>
        <w:t>docxs</w:t>
      </w:r>
      <w:proofErr w:type="spellEnd"/>
      <w:proofErr w:type="gramEnd"/>
      <w:r>
        <w:rPr>
          <w:rFonts w:cstheme="majorHAnsi"/>
          <w:sz w:val="22"/>
          <w:szCs w:val="22"/>
          <w:lang w:val="fr-FR"/>
        </w:rPr>
        <w:t xml:space="preserve"> para que </w:t>
      </w:r>
      <w:proofErr w:type="spellStart"/>
      <w:r>
        <w:rPr>
          <w:rFonts w:cstheme="majorHAnsi"/>
          <w:sz w:val="22"/>
          <w:szCs w:val="22"/>
          <w:lang w:val="fr-FR"/>
        </w:rPr>
        <w:t>sea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posible</w:t>
      </w:r>
      <w:proofErr w:type="spellEnd"/>
      <w:r>
        <w:rPr>
          <w:rFonts w:cstheme="majorHAnsi"/>
          <w:sz w:val="22"/>
          <w:szCs w:val="22"/>
          <w:lang w:val="fr-FR"/>
        </w:rPr>
        <w:t xml:space="preserve"> su </w:t>
      </w:r>
      <w:proofErr w:type="spellStart"/>
      <w:r>
        <w:rPr>
          <w:rFonts w:cstheme="majorHAnsi"/>
          <w:sz w:val="22"/>
          <w:szCs w:val="22"/>
          <w:lang w:val="fr-FR"/>
        </w:rPr>
        <w:t>edición</w:t>
      </w:r>
      <w:proofErr w:type="spellEnd"/>
      <w:r>
        <w:rPr>
          <w:rFonts w:cstheme="majorHAnsi"/>
          <w:sz w:val="22"/>
          <w:szCs w:val="22"/>
          <w:lang w:val="fr-FR"/>
        </w:rPr>
        <w:t xml:space="preserve">, al </w:t>
      </w:r>
      <w:proofErr w:type="spellStart"/>
      <w:r>
        <w:rPr>
          <w:rFonts w:cstheme="majorHAnsi"/>
          <w:sz w:val="22"/>
          <w:szCs w:val="22"/>
          <w:lang w:val="fr-FR"/>
        </w:rPr>
        <w:t>generarlo</w:t>
      </w:r>
      <w:proofErr w:type="spellEnd"/>
      <w:r>
        <w:rPr>
          <w:rFonts w:cstheme="majorHAnsi"/>
          <w:sz w:val="22"/>
          <w:szCs w:val="22"/>
          <w:lang w:val="fr-FR"/>
        </w:rPr>
        <w:t xml:space="preserve"> de este modo se </w:t>
      </w:r>
      <w:proofErr w:type="spellStart"/>
      <w:r>
        <w:rPr>
          <w:rFonts w:cstheme="majorHAnsi"/>
          <w:sz w:val="22"/>
          <w:szCs w:val="22"/>
          <w:lang w:val="fr-FR"/>
        </w:rPr>
        <w:t>pueden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conservar</w:t>
      </w:r>
      <w:proofErr w:type="spellEnd"/>
      <w:r>
        <w:rPr>
          <w:rFonts w:cstheme="majorHAnsi"/>
          <w:sz w:val="22"/>
          <w:szCs w:val="22"/>
          <w:lang w:val="fr-FR"/>
        </w:rPr>
        <w:t xml:space="preserve"> los </w:t>
      </w:r>
      <w:proofErr w:type="spellStart"/>
      <w:r>
        <w:rPr>
          <w:rFonts w:cstheme="majorHAnsi"/>
          <w:sz w:val="22"/>
          <w:szCs w:val="22"/>
          <w:lang w:val="fr-FR"/>
        </w:rPr>
        <w:t>estilos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corporativos</w:t>
      </w:r>
      <w:proofErr w:type="spellEnd"/>
      <w:r>
        <w:rPr>
          <w:rFonts w:cstheme="majorHAnsi"/>
          <w:sz w:val="22"/>
          <w:szCs w:val="22"/>
          <w:lang w:val="fr-FR"/>
        </w:rPr>
        <w:t xml:space="preserve"> en </w:t>
      </w:r>
      <w:proofErr w:type="spellStart"/>
      <w:r>
        <w:rPr>
          <w:rFonts w:cstheme="majorHAnsi"/>
          <w:sz w:val="22"/>
          <w:szCs w:val="22"/>
          <w:lang w:val="fr-FR"/>
        </w:rPr>
        <w:t>documentos</w:t>
      </w:r>
      <w:proofErr w:type="spellEnd"/>
      <w:r>
        <w:rPr>
          <w:rFonts w:cstheme="majorHAnsi"/>
          <w:sz w:val="22"/>
          <w:szCs w:val="22"/>
          <w:lang w:val="fr-FR"/>
        </w:rPr>
        <w:t xml:space="preserve"> y </w:t>
      </w:r>
      <w:proofErr w:type="spellStart"/>
      <w:r>
        <w:rPr>
          <w:rFonts w:cstheme="majorHAnsi"/>
          <w:sz w:val="22"/>
          <w:szCs w:val="22"/>
          <w:lang w:val="fr-FR"/>
        </w:rPr>
        <w:t>apoyándose</w:t>
      </w:r>
      <w:proofErr w:type="spellEnd"/>
      <w:r>
        <w:rPr>
          <w:rFonts w:cstheme="majorHAnsi"/>
          <w:sz w:val="22"/>
          <w:szCs w:val="22"/>
          <w:lang w:val="fr-FR"/>
        </w:rPr>
        <w:t xml:space="preserve"> en </w:t>
      </w:r>
      <w:proofErr w:type="spellStart"/>
      <w:r>
        <w:rPr>
          <w:rFonts w:cstheme="majorHAnsi"/>
          <w:sz w:val="22"/>
          <w:szCs w:val="22"/>
          <w:lang w:val="fr-FR"/>
        </w:rPr>
        <w:t>una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buena</w:t>
      </w:r>
      <w:proofErr w:type="spellEnd"/>
      <w:r>
        <w:rPr>
          <w:rFonts w:cstheme="majorHAnsi"/>
          <w:sz w:val="22"/>
          <w:szCs w:val="22"/>
          <w:lang w:val="fr-FR"/>
        </w:rPr>
        <w:t xml:space="preserve"> base de </w:t>
      </w:r>
      <w:proofErr w:type="spellStart"/>
      <w:r>
        <w:rPr>
          <w:rFonts w:cstheme="majorHAnsi"/>
          <w:sz w:val="22"/>
          <w:szCs w:val="22"/>
          <w:lang w:val="fr-FR"/>
        </w:rPr>
        <w:t>datos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simplifica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mucho</w:t>
      </w:r>
      <w:proofErr w:type="spellEnd"/>
      <w:r>
        <w:rPr>
          <w:rFonts w:cstheme="majorHAnsi"/>
          <w:sz w:val="22"/>
          <w:szCs w:val="22"/>
          <w:lang w:val="fr-FR"/>
        </w:rPr>
        <w:t xml:space="preserve"> el </w:t>
      </w:r>
      <w:proofErr w:type="spellStart"/>
      <w:r>
        <w:rPr>
          <w:rFonts w:cstheme="majorHAnsi"/>
          <w:sz w:val="22"/>
          <w:szCs w:val="22"/>
          <w:lang w:val="fr-FR"/>
        </w:rPr>
        <w:t>trabajo</w:t>
      </w:r>
      <w:proofErr w:type="spellEnd"/>
      <w:r>
        <w:rPr>
          <w:rFonts w:cstheme="majorHAnsi"/>
          <w:sz w:val="22"/>
          <w:szCs w:val="22"/>
          <w:lang w:val="fr-FR"/>
        </w:rPr>
        <w:t xml:space="preserve"> del responsable de su </w:t>
      </w:r>
      <w:proofErr w:type="spellStart"/>
      <w:r>
        <w:rPr>
          <w:rFonts w:cstheme="majorHAnsi"/>
          <w:sz w:val="22"/>
          <w:szCs w:val="22"/>
          <w:lang w:val="fr-FR"/>
        </w:rPr>
        <w:t>realización</w:t>
      </w:r>
      <w:proofErr w:type="spellEnd"/>
      <w:r>
        <w:rPr>
          <w:rFonts w:cstheme="majorHAnsi"/>
          <w:sz w:val="22"/>
          <w:szCs w:val="22"/>
          <w:lang w:val="fr-FR"/>
        </w:rPr>
        <w:t xml:space="preserve"> que </w:t>
      </w:r>
      <w:proofErr w:type="spellStart"/>
      <w:r>
        <w:rPr>
          <w:rFonts w:cstheme="majorHAnsi"/>
          <w:sz w:val="22"/>
          <w:szCs w:val="22"/>
          <w:lang w:val="fr-FR"/>
        </w:rPr>
        <w:t>sólo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debe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complementarlo</w:t>
      </w:r>
      <w:proofErr w:type="spellEnd"/>
      <w:r>
        <w:rPr>
          <w:rFonts w:cstheme="majorHAnsi"/>
          <w:sz w:val="22"/>
          <w:szCs w:val="22"/>
          <w:lang w:val="fr-FR"/>
        </w:rPr>
        <w:t xml:space="preserve"> o </w:t>
      </w:r>
      <w:proofErr w:type="spellStart"/>
      <w:r>
        <w:rPr>
          <w:rFonts w:cstheme="majorHAnsi"/>
          <w:sz w:val="22"/>
          <w:szCs w:val="22"/>
          <w:lang w:val="fr-FR"/>
        </w:rPr>
        <w:t>añadir</w:t>
      </w:r>
      <w:proofErr w:type="spellEnd"/>
      <w:r>
        <w:rPr>
          <w:rFonts w:cstheme="majorHAnsi"/>
          <w:sz w:val="22"/>
          <w:szCs w:val="22"/>
          <w:lang w:val="fr-FR"/>
        </w:rPr>
        <w:t xml:space="preserve"> el </w:t>
      </w:r>
      <w:proofErr w:type="spellStart"/>
      <w:r>
        <w:rPr>
          <w:rFonts w:cstheme="majorHAnsi"/>
          <w:sz w:val="22"/>
          <w:szCs w:val="22"/>
          <w:lang w:val="fr-FR"/>
        </w:rPr>
        <w:t>contenido</w:t>
      </w:r>
      <w:proofErr w:type="spellEnd"/>
      <w:r>
        <w:rPr>
          <w:rFonts w:cstheme="majorHAnsi"/>
          <w:sz w:val="22"/>
          <w:szCs w:val="22"/>
          <w:lang w:val="fr-FR"/>
        </w:rPr>
        <w:t xml:space="preserve"> « </w:t>
      </w:r>
      <w:proofErr w:type="spellStart"/>
      <w:r>
        <w:rPr>
          <w:rFonts w:cstheme="majorHAnsi"/>
          <w:sz w:val="22"/>
          <w:szCs w:val="22"/>
          <w:lang w:val="fr-FR"/>
        </w:rPr>
        <w:t>cualitativo</w:t>
      </w:r>
      <w:proofErr w:type="spellEnd"/>
      <w:r>
        <w:rPr>
          <w:rFonts w:cstheme="majorHAnsi"/>
          <w:sz w:val="22"/>
          <w:szCs w:val="22"/>
          <w:lang w:val="fr-FR"/>
        </w:rPr>
        <w:t xml:space="preserve"> »  que </w:t>
      </w:r>
      <w:proofErr w:type="spellStart"/>
      <w:r>
        <w:rPr>
          <w:rFonts w:cstheme="majorHAnsi"/>
          <w:sz w:val="22"/>
          <w:szCs w:val="22"/>
          <w:lang w:val="fr-FR"/>
        </w:rPr>
        <w:t>diferencie</w:t>
      </w:r>
      <w:proofErr w:type="spellEnd"/>
      <w:r>
        <w:rPr>
          <w:rFonts w:cstheme="majorHAnsi"/>
          <w:sz w:val="22"/>
          <w:szCs w:val="22"/>
          <w:lang w:val="fr-FR"/>
        </w:rPr>
        <w:t xml:space="preserve"> el </w:t>
      </w:r>
      <w:proofErr w:type="spellStart"/>
      <w:r>
        <w:rPr>
          <w:rFonts w:cstheme="majorHAnsi"/>
          <w:sz w:val="22"/>
          <w:szCs w:val="22"/>
          <w:lang w:val="fr-FR"/>
        </w:rPr>
        <w:t>trabajo</w:t>
      </w:r>
      <w:proofErr w:type="spellEnd"/>
      <w:r>
        <w:rPr>
          <w:rFonts w:cstheme="majorHAnsi"/>
          <w:sz w:val="22"/>
          <w:szCs w:val="22"/>
          <w:lang w:val="fr-FR"/>
        </w:rPr>
        <w:t xml:space="preserve"> de la </w:t>
      </w:r>
      <w:proofErr w:type="spellStart"/>
      <w:r>
        <w:rPr>
          <w:rFonts w:cstheme="majorHAnsi"/>
          <w:sz w:val="22"/>
          <w:szCs w:val="22"/>
          <w:lang w:val="fr-FR"/>
        </w:rPr>
        <w:t>compañia</w:t>
      </w:r>
      <w:proofErr w:type="spellEnd"/>
      <w:r>
        <w:rPr>
          <w:rFonts w:cstheme="majorHAnsi"/>
          <w:sz w:val="22"/>
          <w:szCs w:val="22"/>
          <w:lang w:val="fr-FR"/>
        </w:rPr>
        <w:t>.</w:t>
      </w:r>
    </w:p>
    <w:p w14:paraId="3093A48A" w14:textId="2B1C183A" w:rsidR="000232D9" w:rsidRDefault="000232D9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</w:p>
    <w:p w14:paraId="6FDA3798" w14:textId="46F6ED0F" w:rsidR="000232D9" w:rsidRDefault="000232D9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  <w:r>
        <w:rPr>
          <w:rFonts w:cstheme="majorHAnsi"/>
          <w:sz w:val="22"/>
          <w:szCs w:val="22"/>
          <w:lang w:val="fr-FR"/>
        </w:rPr>
        <w:t xml:space="preserve">A partir </w:t>
      </w:r>
      <w:proofErr w:type="gramStart"/>
      <w:r>
        <w:rPr>
          <w:rFonts w:cstheme="majorHAnsi"/>
          <w:sz w:val="22"/>
          <w:szCs w:val="22"/>
          <w:lang w:val="fr-FR"/>
        </w:rPr>
        <w:t>de este</w:t>
      </w:r>
      <w:proofErr w:type="gram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punto</w:t>
      </w:r>
      <w:proofErr w:type="spellEnd"/>
      <w:r>
        <w:rPr>
          <w:rFonts w:cstheme="majorHAnsi"/>
          <w:sz w:val="22"/>
          <w:szCs w:val="22"/>
          <w:lang w:val="fr-FR"/>
        </w:rPr>
        <w:t xml:space="preserve"> se </w:t>
      </w:r>
      <w:proofErr w:type="spellStart"/>
      <w:r>
        <w:rPr>
          <w:rFonts w:cstheme="majorHAnsi"/>
          <w:sz w:val="22"/>
          <w:szCs w:val="22"/>
          <w:lang w:val="fr-FR"/>
        </w:rPr>
        <w:t>integran</w:t>
      </w:r>
      <w:proofErr w:type="spellEnd"/>
      <w:r>
        <w:rPr>
          <w:rFonts w:cstheme="majorHAnsi"/>
          <w:sz w:val="22"/>
          <w:szCs w:val="22"/>
          <w:lang w:val="fr-FR"/>
        </w:rPr>
        <w:t xml:space="preserve"> en este </w:t>
      </w:r>
      <w:proofErr w:type="spellStart"/>
      <w:r w:rsidR="009866A0">
        <w:rPr>
          <w:rFonts w:cstheme="majorHAnsi"/>
          <w:sz w:val="22"/>
          <w:szCs w:val="22"/>
          <w:lang w:val="fr-FR"/>
        </w:rPr>
        <w:t>documentos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</w:t>
      </w:r>
      <w:proofErr w:type="spellStart"/>
      <w:r w:rsidR="009866A0">
        <w:rPr>
          <w:rFonts w:cstheme="majorHAnsi"/>
          <w:sz w:val="22"/>
          <w:szCs w:val="22"/>
          <w:lang w:val="fr-FR"/>
        </w:rPr>
        <w:t>informaciones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</w:t>
      </w:r>
      <w:proofErr w:type="spellStart"/>
      <w:r w:rsidR="009866A0">
        <w:rPr>
          <w:rFonts w:cstheme="majorHAnsi"/>
          <w:sz w:val="22"/>
          <w:szCs w:val="22"/>
          <w:lang w:val="fr-FR"/>
        </w:rPr>
        <w:t>detalladas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en </w:t>
      </w:r>
      <w:proofErr w:type="spellStart"/>
      <w:r w:rsidR="009866A0">
        <w:rPr>
          <w:rFonts w:cstheme="majorHAnsi"/>
          <w:sz w:val="22"/>
          <w:szCs w:val="22"/>
          <w:lang w:val="fr-FR"/>
        </w:rPr>
        <w:t>función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de la </w:t>
      </w:r>
      <w:proofErr w:type="spellStart"/>
      <w:r w:rsidR="009866A0">
        <w:rPr>
          <w:rFonts w:cstheme="majorHAnsi"/>
          <w:sz w:val="22"/>
          <w:szCs w:val="22"/>
          <w:lang w:val="fr-FR"/>
        </w:rPr>
        <w:t>opción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</w:t>
      </w:r>
      <w:proofErr w:type="spellStart"/>
      <w:r w:rsidR="009866A0">
        <w:rPr>
          <w:rFonts w:cstheme="majorHAnsi"/>
          <w:sz w:val="22"/>
          <w:szCs w:val="22"/>
          <w:lang w:val="fr-FR"/>
        </w:rPr>
        <w:t>señalada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en el portal en </w:t>
      </w:r>
      <w:proofErr w:type="spellStart"/>
      <w:r w:rsidR="009866A0">
        <w:rPr>
          <w:rFonts w:cstheme="majorHAnsi"/>
          <w:sz w:val="22"/>
          <w:szCs w:val="22"/>
          <w:lang w:val="fr-FR"/>
        </w:rPr>
        <w:t>cuanto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a la </w:t>
      </w:r>
      <w:proofErr w:type="spellStart"/>
      <w:r w:rsidR="009866A0">
        <w:rPr>
          <w:rFonts w:cstheme="majorHAnsi"/>
          <w:sz w:val="22"/>
          <w:szCs w:val="22"/>
          <w:lang w:val="fr-FR"/>
        </w:rPr>
        <w:t>información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que se </w:t>
      </w:r>
      <w:proofErr w:type="spellStart"/>
      <w:r w:rsidR="009866A0">
        <w:rPr>
          <w:rFonts w:cstheme="majorHAnsi"/>
          <w:sz w:val="22"/>
          <w:szCs w:val="22"/>
          <w:lang w:val="fr-FR"/>
        </w:rPr>
        <w:t>quiere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</w:t>
      </w:r>
      <w:proofErr w:type="spellStart"/>
      <w:r w:rsidR="009866A0">
        <w:rPr>
          <w:rFonts w:cstheme="majorHAnsi"/>
          <w:sz w:val="22"/>
          <w:szCs w:val="22"/>
          <w:lang w:val="fr-FR"/>
        </w:rPr>
        <w:t>obtener</w:t>
      </w:r>
      <w:proofErr w:type="spellEnd"/>
      <w:r w:rsidR="009866A0">
        <w:rPr>
          <w:rFonts w:cstheme="majorHAnsi"/>
          <w:sz w:val="22"/>
          <w:szCs w:val="22"/>
          <w:lang w:val="fr-FR"/>
        </w:rPr>
        <w:t xml:space="preserve"> del </w:t>
      </w:r>
      <w:proofErr w:type="spellStart"/>
      <w:r w:rsidR="009866A0">
        <w:rPr>
          <w:rFonts w:cstheme="majorHAnsi"/>
          <w:sz w:val="22"/>
          <w:szCs w:val="22"/>
          <w:lang w:val="fr-FR"/>
        </w:rPr>
        <w:t>mismo</w:t>
      </w:r>
      <w:proofErr w:type="spellEnd"/>
      <w:r w:rsidR="009866A0">
        <w:rPr>
          <w:rFonts w:cstheme="majorHAnsi"/>
          <w:sz w:val="22"/>
          <w:szCs w:val="22"/>
          <w:lang w:val="fr-FR"/>
        </w:rPr>
        <w:t>.</w:t>
      </w:r>
    </w:p>
    <w:p w14:paraId="09F1246E" w14:textId="030F4A7C" w:rsidR="009866A0" w:rsidRDefault="009866A0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</w:p>
    <w:p w14:paraId="7CA92533" w14:textId="77777777" w:rsidR="009866A0" w:rsidRPr="002C093F" w:rsidRDefault="009866A0" w:rsidP="00794BD5">
      <w:pPr>
        <w:widowControl w:val="0"/>
        <w:jc w:val="both"/>
        <w:rPr>
          <w:rFonts w:cstheme="minorHAnsi"/>
          <w:sz w:val="22"/>
          <w:szCs w:val="22"/>
          <w:lang w:val="fr-FR"/>
        </w:rPr>
      </w:pPr>
    </w:p>
    <w:p w14:paraId="7AAB9295" w14:textId="1DD6C7E2" w:rsidR="009866A0" w:rsidRPr="002C093F" w:rsidRDefault="004F20A2" w:rsidP="009866A0">
      <w:pPr>
        <w:pStyle w:val="TDC3"/>
        <w:numPr>
          <w:ilvl w:val="0"/>
          <w:numId w:val="31"/>
        </w:numPr>
      </w:pPr>
      <w:r>
        <w:t xml:space="preserve">METROPOLITANA</w:t>
      </w:r>
    </w:p>
    <w:p w14:paraId="1B043BFB" w14:textId="0B459093" w:rsidR="009866A0" w:rsidRDefault="004F20A2" w:rsidP="009866A0">
      <w:pPr>
        <w:widowControl w:val="0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La</w:t>
      </w:r>
      <w:r w:rsidR="009866A0"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 xml:space="preserve">región</w:t>
      </w:r>
      <w:r w:rsidR="009866A0">
        <w:rPr>
          <w:sz w:val="22"/>
          <w:szCs w:val="22"/>
          <w:lang w:val="fr-FR"/>
        </w:rPr>
        <w:t xml:space="preserve"> de </w:t>
      </w:r>
      <w:r>
        <w:rPr>
          <w:sz w:val="22"/>
          <w:szCs w:val="22"/>
          <w:lang w:val="fr-FR"/>
        </w:rPr>
        <w:t xml:space="preserve">Metropolitana</w:t>
      </w:r>
      <w:r w:rsidR="009866A0">
        <w:rPr>
          <w:sz w:val="22"/>
          <w:szCs w:val="22"/>
          <w:lang w:val="fr-FR"/>
        </w:rPr>
        <w:t xml:space="preserve"> se </w:t>
      </w:r>
      <w:proofErr w:type="spellStart"/>
      <w:r w:rsidR="009866A0">
        <w:rPr>
          <w:sz w:val="22"/>
          <w:szCs w:val="22"/>
          <w:lang w:val="fr-FR"/>
        </w:rPr>
        <w:t xml:space="preserve">compone</w:t>
      </w:r>
      <w:proofErr w:type="spellEnd"/>
      <w:r w:rsidR="009866A0">
        <w:rPr>
          <w:sz w:val="22"/>
          <w:szCs w:val="22"/>
          <w:lang w:val="fr-FR"/>
        </w:rPr>
        <w:t xml:space="preserve"> de</w:t>
      </w:r>
      <w:r>
        <w:rPr>
          <w:sz w:val="22"/>
          <w:szCs w:val="22"/>
          <w:lang w:val="fr-FR"/>
        </w:rPr>
        <w:t xml:space="preserve"> 3 provincias</w:t>
      </w:r>
      <w:r w:rsidR="009866A0">
        <w:rPr>
          <w:sz w:val="22"/>
          <w:szCs w:val="22"/>
          <w:lang w:val="fr-FR"/>
        </w:rPr>
        <w:t xml:space="preserve">, </w:t>
      </w:r>
      <w:proofErr w:type="spellStart"/>
      <w:r w:rsidR="009866A0">
        <w:rPr>
          <w:sz w:val="22"/>
          <w:szCs w:val="22"/>
          <w:lang w:val="fr-FR"/>
        </w:rPr>
        <w:t>cubre</w:t>
      </w:r>
      <w:proofErr w:type="spellEnd"/>
      <w:r w:rsidR="009866A0">
        <w:rPr>
          <w:sz w:val="22"/>
          <w:szCs w:val="22"/>
          <w:lang w:val="fr-FR"/>
        </w:rPr>
        <w:t xml:space="preserve"> </w:t>
      </w:r>
      <w:proofErr w:type="spellStart"/>
      <w:r w:rsidR="009866A0">
        <w:rPr>
          <w:sz w:val="22"/>
          <w:szCs w:val="22"/>
          <w:lang w:val="fr-FR"/>
        </w:rPr>
        <w:t>una</w:t>
      </w:r>
      <w:proofErr w:type="spellEnd"/>
      <w:r w:rsidR="009866A0">
        <w:rPr>
          <w:sz w:val="22"/>
          <w:szCs w:val="22"/>
          <w:lang w:val="fr-FR"/>
        </w:rPr>
        <w:t xml:space="preserve"> superficie de </w:t>
      </w:r>
      <w:r>
        <w:rPr>
          <w:sz w:val="22"/>
          <w:szCs w:val="22"/>
          <w:lang w:val="fr-FR"/>
        </w:rPr>
        <w:t xml:space="preserve">4038</w:t>
      </w:r>
      <w:r w:rsidR="00B2334F">
        <w:rPr>
          <w:sz w:val="22"/>
          <w:szCs w:val="22"/>
          <w:lang w:val="fr-FR"/>
        </w:rPr>
        <w:t xml:space="preserve"> km2</w:t>
      </w:r>
      <w:r w:rsidR="009866A0">
        <w:rPr>
          <w:sz w:val="22"/>
          <w:szCs w:val="22"/>
          <w:lang w:val="fr-FR"/>
        </w:rPr>
        <w:t xml:space="preserve"> y </w:t>
      </w:r>
      <w:proofErr w:type="spellStart"/>
      <w:r w:rsidR="009866A0">
        <w:rPr>
          <w:sz w:val="22"/>
          <w:szCs w:val="22"/>
          <w:lang w:val="fr-FR"/>
        </w:rPr>
        <w:t>está</w:t>
      </w:r>
      <w:proofErr w:type="spellEnd"/>
      <w:r w:rsidR="009866A0">
        <w:rPr>
          <w:sz w:val="22"/>
          <w:szCs w:val="22"/>
          <w:lang w:val="fr-FR"/>
        </w:rPr>
        <w:t xml:space="preserve"> </w:t>
      </w:r>
      <w:proofErr w:type="spellStart"/>
      <w:r w:rsidR="009866A0">
        <w:rPr>
          <w:sz w:val="22"/>
          <w:szCs w:val="22"/>
          <w:lang w:val="fr-FR"/>
        </w:rPr>
        <w:t>poblada</w:t>
      </w:r>
      <w:proofErr w:type="spellEnd"/>
      <w:r w:rsidR="009866A0">
        <w:rPr>
          <w:sz w:val="22"/>
          <w:szCs w:val="22"/>
          <w:lang w:val="fr-FR"/>
        </w:rPr>
        <w:t xml:space="preserve"> </w:t>
      </w:r>
      <w:proofErr w:type="spellStart"/>
      <w:r w:rsidR="009866A0">
        <w:rPr>
          <w:sz w:val="22"/>
          <w:szCs w:val="22"/>
          <w:lang w:val="fr-FR"/>
        </w:rPr>
        <w:t>por</w:t>
      </w:r>
      <w:proofErr w:type="spellEnd"/>
      <w:r w:rsidR="009866A0"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 xml:space="preserve">4680454</w:t>
      </w:r>
      <w:r w:rsidR="00B2334F">
        <w:rPr>
          <w:sz w:val="22"/>
          <w:szCs w:val="22"/>
          <w:lang w:val="fr-FR"/>
        </w:rPr>
        <w:t xml:space="preserve"> habitantes</w:t>
      </w:r>
      <w:r w:rsidR="009866A0">
        <w:rPr>
          <w:sz w:val="22"/>
          <w:szCs w:val="22"/>
          <w:lang w:val="fr-FR"/>
        </w:rPr>
        <w:t xml:space="preserve">. </w:t>
      </w:r>
      <w:proofErr w:type="spellStart"/>
      <w:r w:rsidR="009866A0">
        <w:rPr>
          <w:sz w:val="22"/>
          <w:szCs w:val="22"/>
          <w:lang w:val="fr-FR"/>
        </w:rPr>
        <w:t>Cuenta</w:t>
      </w:r>
      <w:proofErr w:type="spellEnd"/>
      <w:r w:rsidR="009866A0">
        <w:rPr>
          <w:sz w:val="22"/>
          <w:szCs w:val="22"/>
          <w:lang w:val="fr-FR"/>
        </w:rPr>
        <w:t xml:space="preserve"> con tanto con </w:t>
      </w:r>
      <w:proofErr w:type="spellStart"/>
      <w:r w:rsidR="009866A0">
        <w:rPr>
          <w:sz w:val="22"/>
          <w:szCs w:val="22"/>
          <w:lang w:val="fr-FR"/>
        </w:rPr>
        <w:t>una</w:t>
      </w:r>
      <w:proofErr w:type="spellEnd"/>
      <w:r w:rsidR="009866A0">
        <w:rPr>
          <w:sz w:val="22"/>
          <w:szCs w:val="22"/>
          <w:lang w:val="fr-FR"/>
        </w:rPr>
        <w:t xml:space="preserve"> </w:t>
      </w:r>
      <w:proofErr w:type="spellStart"/>
      <w:r w:rsidR="009866A0">
        <w:rPr>
          <w:sz w:val="22"/>
          <w:szCs w:val="22"/>
          <w:lang w:val="fr-FR"/>
        </w:rPr>
        <w:t>densidad</w:t>
      </w:r>
      <w:proofErr w:type="spellEnd"/>
      <w:r w:rsidR="009866A0">
        <w:rPr>
          <w:sz w:val="22"/>
          <w:szCs w:val="22"/>
          <w:lang w:val="fr-FR"/>
        </w:rPr>
        <w:t xml:space="preserve"> de </w:t>
      </w:r>
      <w:proofErr w:type="spellStart"/>
      <w:r w:rsidR="009866A0">
        <w:rPr>
          <w:sz w:val="22"/>
          <w:szCs w:val="22"/>
          <w:lang w:val="fr-FR"/>
        </w:rPr>
        <w:t>población</w:t>
      </w:r>
      <w:proofErr w:type="spellEnd"/>
      <w:r w:rsidR="009866A0">
        <w:rPr>
          <w:sz w:val="22"/>
          <w:szCs w:val="22"/>
          <w:lang w:val="fr-FR"/>
        </w:rPr>
        <w:t xml:space="preserve"> de </w:t>
      </w:r>
      <w:r>
        <w:rPr>
          <w:sz w:val="22"/>
          <w:szCs w:val="22"/>
          <w:lang w:val="fr-FR"/>
        </w:rPr>
        <w:t xml:space="preserve">1158</w:t>
      </w:r>
      <w:r w:rsidR="00B2551D">
        <w:rPr>
          <w:sz w:val="22"/>
          <w:szCs w:val="22"/>
          <w:lang w:val="fr-FR"/>
        </w:rPr>
        <w:t xml:space="preserve"> habitantes </w:t>
      </w:r>
      <w:proofErr w:type="spellStart"/>
      <w:r w:rsidR="00B2551D">
        <w:rPr>
          <w:sz w:val="22"/>
          <w:szCs w:val="22"/>
          <w:lang w:val="fr-FR"/>
        </w:rPr>
        <w:t>por</w:t>
      </w:r>
      <w:proofErr w:type="spellEnd"/>
      <w:r w:rsidR="00B2551D">
        <w:rPr>
          <w:sz w:val="22"/>
          <w:szCs w:val="22"/>
          <w:lang w:val="fr-FR"/>
        </w:rPr>
        <w:t xml:space="preserve"> km2.</w:t>
      </w:r>
    </w:p>
    <w:p w14:paraId="53A69498" w14:textId="77777777" w:rsidR="009866A0" w:rsidRDefault="009866A0" w:rsidP="009866A0">
      <w:pPr>
        <w:widowControl w:val="0"/>
        <w:jc w:val="both"/>
        <w:rPr>
          <w:sz w:val="22"/>
          <w:szCs w:val="22"/>
          <w:lang w:val="fr-FR"/>
        </w:rPr>
      </w:pPr>
    </w:p>
    <w:p w14:paraId="680340F0" w14:textId="51C5E6C4" w:rsidR="00F94581" w:rsidRPr="00BA66A2" w:rsidRDefault="00BA66A2" w:rsidP="009866A0">
      <w:pPr>
        <w:widowControl w:val="0"/>
        <w:jc w:val="both"/>
        <w:rPr>
          <w:rFonts w:cstheme="minorHAnsi"/>
          <w:sz w:val="22"/>
          <w:szCs w:val="22"/>
          <w:lang w:val="fr-FR"/>
        </w:rPr>
      </w:pPr>
      <w:r w:rsidRPr="00BA66A2">
        <w:rPr>
          <w:sz w:val="22"/>
          <w:szCs w:val="22"/>
          <w:lang w:val="fr-FR"/>
        </w:rPr>
        <w:t xml:space="preserve"/>
      </w:r>
    </w:p>
    <w:p w14:paraId="030CA094" w14:textId="5789065F" w:rsidR="009866A0" w:rsidRDefault="009866A0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3EC63F55" w14:textId="7ACC16F7" w:rsidR="00B2551D" w:rsidRDefault="00B2551D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0299FFEA" w14:textId="68FB62FC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0F11597C" w14:textId="7A753139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7CEE52A9" w14:textId="63F956B7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6F80A92E" w14:textId="2955C4B5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5A6810F8" w14:textId="463D321D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34B850D6" w14:textId="0D29CA41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1740CA40" w14:textId="7A235B1F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396B9FEF" w14:textId="52F24C42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346451F3" w14:textId="3B445F64" w:rsidR="008A1045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490C63A8" w14:textId="77777777" w:rsidR="008A1045" w:rsidRPr="002C093F" w:rsidRDefault="008A1045" w:rsidP="009866A0">
      <w:pPr>
        <w:widowControl w:val="0"/>
        <w:shd w:val="clear" w:color="auto" w:fill="FFFFFF"/>
        <w:spacing w:before="100" w:beforeAutospacing="1"/>
        <w:jc w:val="both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7DDF8B3D" w14:textId="74DA9B69" w:rsidR="00B2551D" w:rsidRDefault="00B2551D" w:rsidP="00B2551D">
      <w:pPr>
        <w:pStyle w:val="TDC3"/>
        <w:numPr>
          <w:ilvl w:val="0"/>
          <w:numId w:val="31"/>
        </w:numPr>
      </w:pPr>
      <w:bookmarkStart w:id="3" w:name="_Toc71027421"/>
      <w:r>
        <w:lastRenderedPageBreak/>
        <w:t>SERVICIOS DE SANIDAD HOSPITALARIA</w:t>
      </w:r>
      <w:bookmarkEnd w:id="3"/>
    </w:p>
    <w:p w14:paraId="1914F9B3" w14:textId="7B256917" w:rsidR="00B2551D" w:rsidRDefault="004F20A2" w:rsidP="00B2551D">
      <w:pPr>
        <w:rPr>
          <w:lang w:eastAsia="en-US"/>
        </w:rPr>
      </w:pPr>
      <w:r>
        <w:rPr>
          <w:sz w:val="22"/>
          <w:szCs w:val="22"/>
          <w:lang w:val="fr-FR"/>
        </w:rPr>
        <w:t xml:space="preserve">La región de Metropolitana </w:t>
      </w:r>
      <w:r w:rsidR="00B2551D">
        <w:rPr>
          <w:lang w:eastAsia="en-US"/>
        </w:rPr>
        <w:t xml:space="preserve">cuenta con </w:t>
      </w:r>
      <w:r>
        <w:rPr>
          <w:lang w:eastAsia="en-US"/>
        </w:rPr>
        <w:t xml:space="preserve">37</w:t>
      </w:r>
      <w:r w:rsidR="00D644A4">
        <w:rPr>
          <w:lang w:eastAsia="en-US"/>
        </w:rPr>
        <w:t xml:space="preserve"> hospitales</w:t>
      </w:r>
      <w:r w:rsidR="00B2551D">
        <w:rPr>
          <w:lang w:eastAsia="en-US"/>
        </w:rPr>
        <w:t xml:space="preserve"> suponiendo así una cobertura de </w:t>
      </w:r>
      <w:r>
        <w:rPr>
          <w:lang w:eastAsia="en-US"/>
        </w:rPr>
        <w:t xml:space="preserve">0.79</w:t>
      </w:r>
      <w:r w:rsidR="00B2551D">
        <w:rPr>
          <w:lang w:eastAsia="en-US"/>
        </w:rPr>
        <w:t xml:space="preserve"> por cada cien mil habitantes.</w:t>
      </w:r>
    </w:p>
    <w:p w14:paraId="2C0A0436" w14:textId="1750659C" w:rsidR="00B2551D" w:rsidRDefault="00B2551D" w:rsidP="00B2551D">
      <w:pPr>
        <w:rPr>
          <w:lang w:eastAsia="en-US"/>
        </w:rPr>
      </w:pPr>
    </w:p>
    <w:p w14:paraId="0256CAEC" w14:textId="1BA4547F" w:rsidR="00B2551D" w:rsidRDefault="00B2551D" w:rsidP="00B2551D">
      <w:pPr>
        <w:rPr>
          <w:color w:val="FF0000"/>
          <w:lang w:eastAsia="en-US"/>
        </w:rPr>
      </w:pPr>
      <w:r w:rsidRPr="00B2551D">
        <w:rPr>
          <w:color w:val="FF0000"/>
          <w:lang w:eastAsia="en-US"/>
        </w:rPr>
        <w:t>Imagen</w:t>
      </w:r>
      <w:r>
        <w:rPr>
          <w:color w:val="FF0000"/>
          <w:lang w:eastAsia="en-US"/>
        </w:rPr>
        <w:t>2</w:t>
      </w:r>
    </w:p>
    <w:p w14:paraId="0A4A48D5" w14:textId="5ED8CBCC" w:rsidR="00B2551D" w:rsidRDefault="00B2551D" w:rsidP="00B2551D">
      <w:pPr>
        <w:rPr>
          <w:color w:val="FF0000"/>
          <w:lang w:eastAsia="en-US"/>
        </w:rPr>
      </w:pPr>
    </w:p>
    <w:p w14:paraId="3E0F48B2" w14:textId="7A8561A9" w:rsidR="00B2551D" w:rsidRDefault="00B2551D" w:rsidP="00B2551D">
      <w:pPr>
        <w:rPr>
          <w:lang w:eastAsia="en-US"/>
        </w:rPr>
      </w:pPr>
      <w:r w:rsidRPr="00B2551D">
        <w:rPr>
          <w:lang w:eastAsia="en-US"/>
        </w:rPr>
        <w:t>Los centros hospitalarios</w:t>
      </w:r>
      <w:r>
        <w:rPr>
          <w:lang w:eastAsia="en-US"/>
        </w:rPr>
        <w:t xml:space="preserve"> ubicados en </w:t>
      </w:r>
      <w:r w:rsidR="004F20A2">
        <w:rPr>
          <w:lang w:eastAsia="en-US"/>
        </w:rPr>
        <w:t xml:space="preserve">Metropolitana</w:t>
      </w:r>
      <w:r>
        <w:rPr>
          <w:lang w:eastAsia="en-US"/>
        </w:rPr>
        <w:t xml:space="preserve"> son</w:t>
      </w:r>
      <w:r w:rsidRPr="00B2551D">
        <w:rPr>
          <w:lang w:eastAsia="en-US"/>
        </w:rPr>
        <w:t>:</w:t>
      </w:r>
    </w:p>
    <w:p w14:paraId="4EB3031C" w14:textId="448B3751" w:rsidR="00B2551D" w:rsidRDefault="00B2551D" w:rsidP="00B2551D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1831"/>
        <w:gridCol w:w="1833"/>
        <w:gridCol w:w="2012"/>
        <w:gridCol w:w="1839"/>
      </w:tblGrid>
      <w:tr w:rsidR="0074110A" w:rsidRPr="0074110A" w14:paraId="6698A40F" w14:textId="77777777" w:rsidTr="007B2350">
        <w:tc>
          <w:tcPr>
            <w:tcW w:w="1829" w:type="dxa"/>
            <w:shd w:val="clear" w:color="auto" w:fill="002060"/>
          </w:tcPr>
          <w:p w14:paraId="589857BB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bookmarkStart w:id="4" w:name="_Hlk71050320"/>
            <w:r w:rsidRPr="0074110A">
              <w:t>NOMBRE</w:t>
            </w:r>
          </w:p>
        </w:tc>
        <w:tc>
          <w:tcPr>
            <w:tcW w:w="1831" w:type="dxa"/>
            <w:shd w:val="clear" w:color="auto" w:fill="002060"/>
          </w:tcPr>
          <w:p w14:paraId="676A9286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r w:rsidRPr="0074110A">
              <w:t>PROVINCIA</w:t>
            </w:r>
          </w:p>
        </w:tc>
        <w:tc>
          <w:tcPr>
            <w:tcW w:w="1833" w:type="dxa"/>
            <w:shd w:val="clear" w:color="auto" w:fill="002060"/>
          </w:tcPr>
          <w:p w14:paraId="7E84069A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r w:rsidRPr="0074110A">
              <w:t>MUNICIPIO</w:t>
            </w:r>
          </w:p>
        </w:tc>
        <w:tc>
          <w:tcPr>
            <w:tcW w:w="2012" w:type="dxa"/>
            <w:shd w:val="clear" w:color="auto" w:fill="002060"/>
          </w:tcPr>
          <w:p w14:paraId="29FE3FAD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r w:rsidRPr="0074110A">
              <w:t>ADMINISTRACION</w:t>
            </w:r>
          </w:p>
        </w:tc>
        <w:tc>
          <w:tcPr>
            <w:tcW w:w="1839" w:type="dxa"/>
            <w:shd w:val="clear" w:color="auto" w:fill="002060"/>
          </w:tcPr>
          <w:p w14:paraId="19DDA1E6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r w:rsidRPr="0074110A">
              <w:t xml:space="preserve">PROPIEDAD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DR. LUIS EDUARDO AYBAR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PADRE BILLINI (DOCENTE)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UNIDAD DE SALUD MENTAL PROFESOR RAMON REY ARDID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CENTRO DE GASTROENTEROLOGIA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CECANOT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CENTRO DE EDUCACION MEDICA DE AMISTAD DOMINICO JAPONESA CEMADOJA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MATERNIDAD NUESTRA SEÑORA DE LA ALTAGRACIA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DR. FRANCISCO E MOSCOSO PUELLO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FELIX MARIA GOICO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IDSS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INSTITUTO NACIONAL DEL CANCER ROSA EMILIA SANCHEZ PEREZ DE TAVARE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DR. ROBERT REID CABRAL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DRA. EVANGELINA RODRIGUEZ PEROZO (HOSPITAL DE LA MUJER)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IDSS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SOCORRO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SALVADOR B. GAUTIER (IDSS)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IDSS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DR. JACINTO IGNACIO MAÑON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UNIDAD DE QUEMADOS PEARL F. ORT. (SANTO DOMINGO)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DR. ANGEL CONTRERAS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CRISTO DE LOS MILAGROS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BAYAGUANA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DR. PEDRO HEREDIA ROJAS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SABANA GRANDE DE BOYA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EL ALMIRANTE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CIUDAD JUAN BOSCH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ELVIRA ECHAVARRIA VIUDA CASTILLO (GUERRA)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BOCA CHICA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BOCA CHICA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 LORENZO DE LOS MINA MATERNO INFANTIL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DARIO CONTRERAS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MATERNO DR. REYNALDO ALMANZAR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PEDIATRICO DR. HUGO MENDOZA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TRAUMATOLOGICO DR. NEY ARIAS LORA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MATERNO INFANTIL DE VILLA MELLA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HACIENDA ESTRELLA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LA VICTORIA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DR. MARCELINO VELEZ SANTANA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ENGOMBE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LOS ALCARRIZOS II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LOS ALCARRIZOS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DR. VINICIO CALVENTI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LOS ALCARRIZOS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RODOLFO DE LA CRUZ LORA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SNS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bookmarkEnd w:id="4"/>
    </w:tbl>
    <w:p w14:paraId="6B103BFA" w14:textId="77777777" w:rsidR="00B2551D" w:rsidRPr="00B2551D" w:rsidRDefault="00B2551D" w:rsidP="00B2551D">
      <w:pPr>
        <w:rPr>
          <w:lang w:eastAsia="en-US"/>
        </w:rPr>
      </w:pPr>
    </w:p>
    <w:p w14:paraId="11087745" w14:textId="77777777" w:rsidR="00B2551D" w:rsidRDefault="00B2551D" w:rsidP="00794BD5">
      <w:pPr>
        <w:widowControl w:val="0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49B2D22E" w14:textId="77777777" w:rsidR="00B2551D" w:rsidRDefault="00B2551D" w:rsidP="00794BD5">
      <w:pPr>
        <w:widowControl w:val="0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600FA3B4" w14:textId="6D40E94A" w:rsidR="008A1045" w:rsidRPr="008A1045" w:rsidRDefault="008A1045" w:rsidP="00794BD5">
      <w:pPr>
        <w:widowControl w:val="0"/>
        <w:rPr>
          <w:rFonts w:cstheme="majorHAnsi"/>
          <w:sz w:val="22"/>
          <w:szCs w:val="22"/>
          <w:lang w:val="fr-FR"/>
        </w:rPr>
      </w:pPr>
      <w:r w:rsidRPr="008A1045">
        <w:rPr>
          <w:rFonts w:cstheme="majorHAnsi"/>
          <w:sz w:val="22"/>
          <w:szCs w:val="22"/>
          <w:lang w:val="fr-FR"/>
        </w:rPr>
        <w:t xml:space="preserve">Las </w:t>
      </w:r>
      <w:proofErr w:type="spellStart"/>
      <w:r w:rsidRPr="008A1045">
        <w:rPr>
          <w:rFonts w:cstheme="majorHAnsi"/>
          <w:sz w:val="22"/>
          <w:szCs w:val="22"/>
          <w:lang w:val="fr-FR"/>
        </w:rPr>
        <w:t>especialidades</w:t>
      </w:r>
      <w:proofErr w:type="spellEnd"/>
      <w:r w:rsidRPr="008A1045"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hospitalarias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 w:rsidRPr="008A1045">
        <w:rPr>
          <w:rFonts w:cstheme="majorHAnsi"/>
          <w:sz w:val="22"/>
          <w:szCs w:val="22"/>
          <w:lang w:val="fr-FR"/>
        </w:rPr>
        <w:t xml:space="preserve">ofrecidas</w:t>
      </w:r>
      <w:proofErr w:type="spellEnd"/>
      <w:r w:rsidRPr="008A1045">
        <w:rPr>
          <w:rFonts w:cstheme="majorHAnsi"/>
          <w:sz w:val="22"/>
          <w:szCs w:val="22"/>
          <w:lang w:val="fr-FR"/>
        </w:rPr>
        <w:t xml:space="preserve"> en </w:t>
      </w:r>
      <w:r w:rsidR="004F20A2">
        <w:rPr>
          <w:rFonts w:cstheme="majorHAnsi"/>
          <w:sz w:val="22"/>
          <w:szCs w:val="22"/>
          <w:lang w:val="fr-FR"/>
        </w:rPr>
        <w:t xml:space="preserve">Metropolitana </w:t>
      </w:r>
      <w:r w:rsidRPr="008A1045">
        <w:rPr>
          <w:rFonts w:cstheme="majorHAnsi"/>
          <w:sz w:val="22"/>
          <w:szCs w:val="22"/>
          <w:lang w:val="fr-FR"/>
        </w:rPr>
        <w:t xml:space="preserve">son : </w:t>
      </w:r>
    </w:p>
    <w:p w14:paraId="3FB0A68D" w14:textId="04ED0C93" w:rsidR="00F94581" w:rsidRPr="002C093F" w:rsidRDefault="008A1045" w:rsidP="00794BD5">
      <w:pPr>
        <w:widowControl w:val="0"/>
        <w:rPr>
          <w:rFonts w:cstheme="majorHAnsi"/>
          <w:color w:val="333C42"/>
          <w:sz w:val="22"/>
          <w:szCs w:val="22"/>
          <w:highlight w:val="yellow"/>
          <w:lang w:val="fr-FR"/>
        </w:rPr>
      </w:pPr>
      <w:r w:rsidRPr="008A1045">
        <w:rPr>
          <w:rFonts w:cstheme="majorHAnsi"/>
          <w:sz w:val="16"/>
          <w:szCs w:val="16"/>
          <w:lang w:val="fr-FR"/>
        </w:rPr>
        <w:t>(</w:t>
      </w:r>
      <w:proofErr w:type="spellStart"/>
      <w:r w:rsidRPr="008A1045">
        <w:rPr>
          <w:rFonts w:cstheme="majorHAnsi"/>
          <w:sz w:val="16"/>
          <w:szCs w:val="16"/>
          <w:lang w:val="fr-FR"/>
        </w:rPr>
        <w:t>Podríamos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añadir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esta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información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cuando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la </w:t>
      </w:r>
      <w:proofErr w:type="spellStart"/>
      <w:r w:rsidRPr="008A1045">
        <w:rPr>
          <w:rFonts w:cstheme="majorHAnsi"/>
          <w:sz w:val="16"/>
          <w:szCs w:val="16"/>
          <w:lang w:val="fr-FR"/>
        </w:rPr>
        <w:t>tuviesemos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disponible)</w:t>
      </w:r>
      <w:r w:rsidR="00F94581" w:rsidRPr="002C093F">
        <w:rPr>
          <w:rFonts w:cstheme="majorHAnsi"/>
          <w:color w:val="333C42"/>
          <w:sz w:val="22"/>
          <w:szCs w:val="22"/>
          <w:highlight w:val="yellow"/>
          <w:lang w:val="fr-FR"/>
        </w:rPr>
        <w:br w:type="page"/>
      </w:r>
    </w:p>
    <w:p w14:paraId="10600B92" w14:textId="55A3C8FF" w:rsidR="00B2551D" w:rsidRDefault="00B2551D" w:rsidP="00B2551D">
      <w:pPr>
        <w:pStyle w:val="TDC3"/>
        <w:numPr>
          <w:ilvl w:val="0"/>
          <w:numId w:val="31"/>
        </w:numPr>
      </w:pPr>
      <w:bookmarkStart w:id="5" w:name="_Toc71027422"/>
      <w:r>
        <w:lastRenderedPageBreak/>
        <w:t>SERVICIOS DE SANIDAD AMBULATORIA</w:t>
      </w:r>
      <w:bookmarkEnd w:id="5"/>
    </w:p>
    <w:p w14:paraId="4FA88D85" w14:textId="53C4D190" w:rsidR="00B2551D" w:rsidRDefault="004F20A2" w:rsidP="00B2551D">
      <w:pPr>
        <w:rPr>
          <w:lang w:eastAsia="en-US"/>
        </w:rPr>
      </w:pPr>
      <w:r>
        <w:rPr>
          <w:sz w:val="22"/>
          <w:szCs w:val="22"/>
          <w:lang w:val="fr-FR"/>
        </w:rPr>
        <w:t xml:space="preserve">La región de Metropolitana </w:t>
      </w:r>
      <w:r>
        <w:rPr>
          <w:lang w:eastAsia="en-US"/>
        </w:rPr>
        <w:t xml:space="preserve">cuenta con 376 centros de salud,</w:t>
      </w:r>
      <w:r w:rsidR="00B2551D">
        <w:rPr>
          <w:lang w:eastAsia="en-US"/>
        </w:rPr>
        <w:t xml:space="preserve"> suponiendo así una cobertura de </w:t>
      </w:r>
      <w:r>
        <w:rPr>
          <w:lang w:eastAsia="en-US"/>
        </w:rPr>
        <w:t xml:space="preserve">0.8 </w:t>
      </w:r>
      <w:r w:rsidR="00B2551D">
        <w:rPr>
          <w:lang w:eastAsia="en-US"/>
        </w:rPr>
        <w:t>por cada diez mil habitantes.</w:t>
      </w:r>
    </w:p>
    <w:p w14:paraId="104A0AF9" w14:textId="77777777" w:rsidR="00B2551D" w:rsidRDefault="00B2551D" w:rsidP="00B2551D">
      <w:pPr>
        <w:rPr>
          <w:lang w:eastAsia="en-US"/>
        </w:rPr>
      </w:pPr>
    </w:p>
    <w:p w14:paraId="0393BC44" w14:textId="1C83F1A9" w:rsidR="00B2551D" w:rsidRDefault="00B2551D" w:rsidP="00B2551D">
      <w:pPr>
        <w:rPr>
          <w:color w:val="FF0000"/>
          <w:lang w:eastAsia="en-US"/>
        </w:rPr>
      </w:pPr>
      <w:r w:rsidRPr="00B2551D">
        <w:rPr>
          <w:color w:val="FF0000"/>
          <w:lang w:eastAsia="en-US"/>
        </w:rPr>
        <w:t>Imagen</w:t>
      </w:r>
      <w:r>
        <w:rPr>
          <w:color w:val="FF0000"/>
          <w:lang w:eastAsia="en-US"/>
        </w:rPr>
        <w:t xml:space="preserve">3</w:t>
      </w:r>
    </w:p>
    <w:p w14:paraId="55AA2CF5" w14:textId="77777777" w:rsidR="00B2551D" w:rsidRDefault="00B2551D" w:rsidP="00B2551D">
      <w:pPr>
        <w:rPr>
          <w:color w:val="FF0000"/>
          <w:lang w:eastAsia="en-US"/>
        </w:rPr>
      </w:pPr>
    </w:p>
    <w:p w14:paraId="7C8B8BF1" w14:textId="596557AD" w:rsidR="00B2551D" w:rsidRDefault="00B2551D" w:rsidP="00B2551D">
      <w:pPr>
        <w:rPr>
          <w:lang w:eastAsia="en-US"/>
        </w:rPr>
      </w:pPr>
      <w:r w:rsidRPr="00B2551D">
        <w:rPr>
          <w:lang w:eastAsia="en-US"/>
        </w:rPr>
        <w:t xml:space="preserve">Los centros </w:t>
      </w:r>
      <w:r>
        <w:rPr>
          <w:lang w:eastAsia="en-US"/>
        </w:rPr>
        <w:t xml:space="preserve">de salud ubicados en </w:t>
      </w:r>
      <w:r w:rsidR="004F20A2">
        <w:rPr>
          <w:lang w:eastAsia="en-US"/>
        </w:rPr>
        <w:t xml:space="preserve">Metropolitana </w:t>
      </w:r>
      <w:r w:rsidRPr="00B2551D">
        <w:rPr>
          <w:lang w:eastAsia="en-US"/>
        </w:rPr>
        <w:t>son:</w:t>
      </w:r>
    </w:p>
    <w:p w14:paraId="10848DB2" w14:textId="77777777" w:rsidR="00B2551D" w:rsidRDefault="00B2551D" w:rsidP="00B2551D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1831"/>
        <w:gridCol w:w="1833"/>
        <w:gridCol w:w="2012"/>
        <w:gridCol w:w="1839"/>
      </w:tblGrid>
      <w:tr w:rsidR="00035F09" w:rsidRPr="0074110A" w14:paraId="42557A82" w14:textId="77777777" w:rsidTr="00F36B1C">
        <w:tc>
          <w:tcPr>
            <w:tcW w:w="1829" w:type="dxa"/>
            <w:shd w:val="clear" w:color="auto" w:fill="002060"/>
          </w:tcPr>
          <w:p w14:paraId="637B195E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NOMBRE</w:t>
            </w:r>
          </w:p>
        </w:tc>
        <w:tc>
          <w:tcPr>
            <w:tcW w:w="1831" w:type="dxa"/>
            <w:shd w:val="clear" w:color="auto" w:fill="002060"/>
          </w:tcPr>
          <w:p w14:paraId="04891926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PROVINCIA</w:t>
            </w:r>
          </w:p>
        </w:tc>
        <w:tc>
          <w:tcPr>
            <w:tcW w:w="1833" w:type="dxa"/>
            <w:shd w:val="clear" w:color="auto" w:fill="002060"/>
          </w:tcPr>
          <w:p w14:paraId="1A966CCC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MUNICIPIO</w:t>
            </w:r>
          </w:p>
        </w:tc>
        <w:tc>
          <w:tcPr>
            <w:tcW w:w="2012" w:type="dxa"/>
            <w:shd w:val="clear" w:color="auto" w:fill="002060"/>
          </w:tcPr>
          <w:p w14:paraId="17D8851C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ADMINISTRACION</w:t>
            </w:r>
          </w:p>
        </w:tc>
        <w:tc>
          <w:tcPr>
            <w:tcW w:w="1839" w:type="dxa"/>
            <w:shd w:val="clear" w:color="auto" w:fill="002060"/>
          </w:tcPr>
          <w:p w14:paraId="68774315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 xml:space="preserve">PROPIEDAD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CLUB DE MADRE LA ZURZA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JUAN BAUTISTA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AIDA CARTAGENA PORTALATIN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CARDENAL SANCHAZ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VALENTIN BUTTEN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MANGUITOS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PADRE MARCILLA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DON ESMERALDO DIAZ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ASCENSION DEL SEÑOR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RAFAEL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OSCAR SANTANA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ANA Y JOAQUIN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ENSANCHE LUPERON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DIAGNOSTICO BARNEY MORGAN DNE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EVANGELINA RODRIGUEZ (PRO FAMILIA)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VARIAS LUCES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COLOMBIA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HAITI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GUANDULES II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GUANDULES 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DIQUE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PARROQUIA DOMINGO SAVIO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CIENAGA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CLUB LEONIDAS SOLANO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GUACHUPITA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LOMA DEL CHIVO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LAURA CON VIZCUÑA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REPÚBLICA DE HONDURAS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DE ANCIANO BET ELI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ANTITUBERCULOSO DE ADULTO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YOLANDA GUZMAN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PARROQUIAL MARIA AUXILIADORA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CANILLITAS CON DON BOSCO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POASIS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VILLA FRANCISCA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CARLOS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LAZARO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CLUB SAN LAZARO DNE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REPÚBLICA DE BRASIL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REPÚBLICA DE CHILE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URUGUAY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GUARDERIA INFANTIL SAN VICENTE DE PAUL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PERU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ZONA B IDSS SALUD SEGURA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PARROQUIA SAN FELIPE DIACONO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CODIA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NUESTRA SEÑORA DEL CARMEN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INSTITUTO DE SEÑORITAS SALOME UREÑA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ZONA A IDSS SALUD SEGURA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SANITARIO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DE NIÑAS DOÑA CHUCHA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LICEO PANAMERICANO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CONTRIBUYENTE NO EXISTE EN EL PADRÓN DE RNC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LICEO ESTADOS UNIDOS DE AMERICA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ASOCIACION DOMINICANA DE REHABILITACION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CRUZ ROJA DOMINICANA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TEATRO NACIONAL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PEDRO APOSTOL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GABRIEL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ANTI TUBERCULOSO INFANTIL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MUNICIPAL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ENFERMEDADES RESPIRATORIAS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OFICINAS GUBERNAMENTALES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SORDO MUDOS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INSTUTUTO REFORMATORIO DE NIÑAS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FUNDACION ACCION SOLIDARIA (ASOLI)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CTU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MAURICIO BAEZ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FUNDACIÓN PADRE FERMIN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ANDRES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REPUBLICA DOMINICANA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RAFAEL BARIAS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ELIAS PROFETA (PARROQUIA)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ESPAÑA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NUESTRA SEÑORA DE LOURDES PASTORAL DE LA SALUD (SALUD MENTAL)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ZURZA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VILLAS AGRICOLAS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MEDICO TRANSFERENCIA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COIN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SAN JOSE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BARTOLOME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SAN JOSE DE CALASANZ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PROFESOR JUAN BOSCH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PUERTO ISABELA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SOCIEDAD PARA EL DESARROLLO DEL CALICHE SODECA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BENITO JUAREZ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PUERTO ISABELA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PARROQUIAL SAN PABLO APOSTOL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FUNDACIÓN CLEO SANCHEZ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SAN PABLO APOSTOL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DE ATENCIÓN  PEDRO MIR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DE ATENCIÓN  LA AGUSTINITA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FUNDACIÓN NTRA. SRA. DE LA DIVINA PROVIDENCIA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DR. OCTAVIANO LEROUX PARROQUIA CRISTO REY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RED SOCIAL DE MUJERES CRISTIANAS RESDMUC / ENSANCHE KENNEDY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VICTOR ESTRELLA LIZ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FRANCISCO ULISES DOMINGUEZ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NUESTRA SEÑORA DE LA FE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NACIONAL ARTE Y OFICIO (ENAO)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MARILLAC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FIDEL FERRER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MARIA FANIA ENCARNACION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CASA DE LA PROVIDENCIA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CARITAS ARQUIDIOCESANA DE SANTO DOMINGO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CLARET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NUESTRA SEÑORA DE LA SALUD SIERVAS DE MARIA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MATA HAMBRE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SANTISIMA TRINIDAD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INSTITUTO DOMINICANO DE ESTUDIOS VIROLOGICO (IDEV)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ATENCION Y ESPECILIDADES (CAE)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INSTITUTO DE SEXUALIDAD HUMANA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ENRIQUE JIMENEZ MOYA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AMELIA RICART CALVENTI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ESC. COLEGIO LOYOLA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RECURSOS EDUCATIVOS PARA LA DISCAPACIDAD VISUAL OLGA ESTRELLA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SANTA TERESITA DE JESUS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PATRONATRO DE CIEGO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INTEGRAL DE ATENCIÓN PRIMARIA EN SALUD DR. MANUEL TEJADA FLORENTINO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EXPERIMENTAL DE LA UASD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ARS- COLEGIO MEDICO DOMINICANO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EUCARISTIA Y VISITACION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CLINICO Y DIAGNOSTICO DE ATENCION PRIMARIA LA FERIA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DE ATENCIÓN 30 DE MAYO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CLINICO Y DIAGNOSTICO DE ATENCION PRIMARIA ZONA D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INMACULADA CONCEPCION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ANTONIO DUVERGE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 DE ATENCIÓN JOSE CONTRERAS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DE ATENCIÓN GREGORIO LUPERON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ROSA DUARTE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ESCUELA SANTO DOMINGO SAVIO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TECNICO PROFESIONAL (MOVEARTE)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VICTOR GARRIDO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FRANCISCO XAVIER BILLINI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PARROQUIAL SANTA GEMMA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VIDA Y ESPERANZA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COLEGIO QUISQUEYA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SANTO TOMAS DE AQUINO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MANGANAGUA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LA ESPERILLA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COLEGIO EVANGÉLICO CRISTIANO LA TRINIDAD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CLÍNICO Y DIAGNOSTICO DE ATENCIÓN PRIMARIA ZONA G.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DE ATENCION EL FERNANDEZ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SALUD PADRE JUAN LAMBERT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DE ATENCIÓN EL CALICHE DE LOS RÍOS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EVANGELINA RODRIGUEZ (INTEC)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FRAY RAMON PANE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ESCUELA MALAQUIAS GIL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 DE ATENCIÓN LOS PERALEJOS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DE ATENCION PALMA REAL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MÉDICO CRISTO OBRERO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PRIMER NIVEL DE ATENCIÓN CARMEN RENATA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DISTRITO NACIONAL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DE GUZMAN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GREGORIO LUPERON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FERNANDO ARTURO DE MERIÑO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ALTAGRACIA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PUEBLO NUEVO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CHIRINO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DIAGNOSTICO MONTE PLATA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ORDEN DE MALTA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CACIQUE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BOYA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DEAN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DIAGNOSTICO DON JUAN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LUISA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CPN LAS CINCO CASAS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ANTON SANCHEZ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BAYAGUANA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JAVIELES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BAYAGUANA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CPN LOS SOSA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BAYAGUANA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CPN REFORMA DE DAJAO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BAYAGUANA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GUANITO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BAYAGUANA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COPEY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BAYAGUANA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CPN SIERRA DE AGUA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BAYAGUANA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HATO SAN PEDRO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SABANA GRANDE DE BOYA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RINCON CLARO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SABANA GRANDE DE BOYA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CABEZA DE TORO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SABANA GRANDE DE BOYA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GONZALO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SABANA GRANDE DE BOYA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HAITISES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SABANA GRANDE DE BOYA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JUAN SANCHEZ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SABANA GRANDE DE BOYA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MAJAGUAL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SABANA GRANDE DE BOYA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COLORADA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ANTONCI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BOTADOS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HATO VIEJO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CHACARO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GINA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RIO VERDE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GUINEO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CPN MARÍA MATILDE ESTÉVEZ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PERALVILLO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PERALVILLO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CUABA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YAMASA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GUAZUMA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PLATA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PERALVILLO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MARGARA (EL TAMARINDO ADENTRO)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CLINICO Y DE DIAGNOSTICO DE ATENCION PRIMARIA VILLA LIBREACION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CANCINO ADENTRO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VILLA ESFUERZO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DAVID SANTIAGO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CLINICO Y DIAGNOSTICO DE ATENCION PRIMARIA CORALES CANA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PARROQUIAL SANTO TOMAS DE VILLANUEVA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HAINAMOSA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BRISAS DEL ESTE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FRAILES III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FRAILES 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FRAILES II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FUNDACIÓN NUESTRA SEÑORA DEL CARMEN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FUNDACION MONSEnOR GOMEZ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BARTOLO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MENDOZA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ISIDRO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EL BONITO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CLINICO Y DE DIAGNOSTICO DE ATENCION PRIMARIA FE Y ESPERANZA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ESTANCIA NUEVA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CORALES CAÑA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CPN CIUDAD JUAN BOSCH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COPRESIDA SAN LUIS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INGENIO OZAMA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URENA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JOYA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MAMON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CABRETO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HALIMA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MADRE LAURA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NUEVA ESPERANZA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MATA DE PALMA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GUERRA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CAMPO LINDO 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BOCA CHICA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CAMPO LINDO II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BOCA CHICA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VALIENTE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BOCA CHICA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MONTE ADENTRO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BOCA CHICA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CABRETO II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GUERRA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TANQUESITOS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BOCA CHICA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BOCA CHICA 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BOCA CHICA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DE NIÑOS CASA DE LUZ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LAS  LILAS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SANTA LUISA DE MARILLAC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PROLONGACION VENEZUELA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CASA ROSADA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PRIMARIA PUERTO RICO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ALDEAS INFANTILES S O 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JOSE LA BARQUITA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SALUD PARROQUIAL SANTA MARIA REINA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CONSULTORIO MEDICO ESCOLAR DIVINA PROVIDENCIA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NUESTRA SEÑORA DE LA ALTAGRACIA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SANTA MONICA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MEDICO MADRE CANDIDA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AUXILIO MUTUO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FUNDACION ANGEL ARIEL INC,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MINA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SALOME UREÑA DE HENRIQUEZ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POLITECNICO FABIO AMABLE MOTA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 JUAN BAUTISTA ZAFRA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LICEO RAMON EMILIO JIMENEZ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TU MUJER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VIETNAM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AUXILIO MUTUO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FUNDACION DONA MARTHA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DE ANCIANOS PADRE BILLINI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FUNDACION SOL NACIENTE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SAN JOSE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GUARDERIA NAZARET PAZ Y BIEN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REPUBLICA DE PANAMA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POLITECNICO FABIO MOTA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POLICLINICA ZONA E IDSS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DIQUE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RALMA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MADRE AMADOR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MEDICO NUESTRA SENORA DE LAS MERCEDES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ISABELITA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FUNDACION PRIVADA VIDA Y ESPERANZA DOMINICANA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MAMEYES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PRIMARIA CELINA PELLIER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VILLA DUARTE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PLAN SOCIAL DE LA PRESIDENCIA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 PILAR CONSTANZO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SOCORRO SANCHEZ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PARROQUIAL NUESTRA SEÑORA DEL ROSARIO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VALERO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MARTIN DE PORRES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FUNDAMUSA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AMERICA LATINA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EMMA BALAGUER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CARIDAD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AVE MARIA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LEONCIO MANZUETA (ANTIGUA SANTA CRUZ)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MOVIMIENTO SOCIOCULTURAL (MOSCTHA)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DE DIA SABANA PERDIDA (ANCIANOS)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PRO-FAMILIA (SABANA PERDIDA)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ESCOLAR ECUADOR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FE Y ALEGRIA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PARQUE MIRADOR NORTE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OBRAS SOCIALES NUESTRA SEÑORA DE LA ALTAGRACIA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MILLONCITO (AMERICA LATINA II)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FUNDACION FAMILIAS UNIDAS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PARROQUIAL SANTA CRUZ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HOGAR DE DIA SIERRA PRIETA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CENSI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AMICO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MAMA TINGO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VILLA CARMELA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UNION Y ESPERANZA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AEROPUERTO EL HIGUERO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ESPERANZA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SIERRA PRIETA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GUANUMA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ALBERGUE INFANTIL EL ALMENDRO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LOTES Y SERVICIOS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VILLA BLANCA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ESCUELA RAMON MATIAS MELLA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JAVILLA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NUEVA BARQUITA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ACOPRO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NUEVA ISABELA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PONCE ADENTRO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CASA EMAUS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APRODEGUA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APRODEMIS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FEDOPO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FUNDACIÓN COMPROMISO SIGLO XXI (FUNDACOSI)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GUARICANO AFUERA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GUARICANO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CASABES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PALMILLA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UNION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MATA MAMON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NUESTRA SEÑORA DE LA NATIVIDAD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PENAL LA VICTORIA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NORTE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BIENVENIDO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CABALLONA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HATO NUEVO MANOGUAYABO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PALAVE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DIAGNOSTICO HATO NUEVO MANOGUAYABO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JUVENTUD DINAMICA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CIENEGA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BELLAS COLINAS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VIDA Y SALUD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BARRIO ENRIQUILLO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NUESTRA SEÑORA DE GUADALUPE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LAS CAOBAS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BAYONA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MANOGUAYABO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COMUNAL LAS PALMAS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DE SALUD COMUNITARIO (CESAC)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PAN Y VINO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BARRIO DUARTE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MARCELINITO LAS PALMAS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CLUB 16 DE AGOSTO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HORA DE DIOS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ORDEN DE MALTA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ASCOM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PALMAR DE HERRERA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VALPIANA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JESUS EN TI CONFIO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COSALUP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ESPIRITU SANTO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LIBERTADOR DE HERRERA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MARCELINITO LIBERTADOR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DR INOCENCIO DIAZ PINEIRO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IDSS ZONA F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COMUNAL EL CAFÉ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CPN MARTINA GOMEZ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DISPENSARIO MEDICO HERMANOS QUINTERO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DE LA MANO CON JESUS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ALQUILADO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CAMPAMENTO 16 DE AGOSTO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EL PEDREGAL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CUABA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RUBEN DARIO CABRERA MENA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PALAMARA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ALCARRIZOS 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ALCARRIZOS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 ANTONIO DE PADUA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ALCARRIZOS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PRESTADO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CARDENAL SANCHA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ALCARRIZOS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LAS GAVIOTAS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ALCARRIZOS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SANTA ROSA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ALCARRIZOS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NUESTRA SEÑORA DEL BUEN CONSEJO FE Y ALEGRÍA BATEY LECHERIA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 OESTE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JUAN PABLO II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ALCARRIZOS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LA GUAYIGA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COROZOS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LOS COCOS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CENTRO DIAGNOSTICO PEDRO BRAND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SANTO DOMINGO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PEDRO BRAND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/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 xml:space="preserve">PROPIO</w:t>
            </w:r>
          </w:p>
        </w:tc>
      </w:tr>
    </w:tbl>
    <w:p w14:paraId="5E721277" w14:textId="593B4103" w:rsidR="008A1045" w:rsidRDefault="008A1045" w:rsidP="00B2551D">
      <w:pPr>
        <w:rPr>
          <w:color w:val="FF0000"/>
          <w:lang w:eastAsia="en-US"/>
        </w:rPr>
      </w:pPr>
    </w:p>
    <w:p w14:paraId="360C7E6B" w14:textId="42D129E4" w:rsidR="008A1045" w:rsidRPr="008A1045" w:rsidRDefault="008A1045" w:rsidP="008A1045">
      <w:pPr>
        <w:widowControl w:val="0"/>
        <w:rPr>
          <w:rFonts w:cstheme="majorHAnsi"/>
          <w:sz w:val="22"/>
          <w:szCs w:val="22"/>
          <w:lang w:val="fr-FR"/>
        </w:rPr>
      </w:pPr>
      <w:r w:rsidRPr="008A1045">
        <w:rPr>
          <w:rFonts w:cstheme="majorHAnsi"/>
          <w:sz w:val="22"/>
          <w:szCs w:val="22"/>
          <w:lang w:val="fr-FR"/>
        </w:rPr>
        <w:t xml:space="preserve">Las </w:t>
      </w:r>
      <w:proofErr w:type="spellStart"/>
      <w:r w:rsidRPr="008A1045">
        <w:rPr>
          <w:rFonts w:cstheme="majorHAnsi"/>
          <w:sz w:val="22"/>
          <w:szCs w:val="22"/>
          <w:lang w:val="fr-FR"/>
        </w:rPr>
        <w:t>especialidades</w:t>
      </w:r>
      <w:proofErr w:type="spellEnd"/>
      <w:r w:rsidRPr="008A1045"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ambulatorias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 w:rsidRPr="008A1045">
        <w:rPr>
          <w:rFonts w:cstheme="majorHAnsi"/>
          <w:sz w:val="22"/>
          <w:szCs w:val="22"/>
          <w:lang w:val="fr-FR"/>
        </w:rPr>
        <w:t xml:space="preserve">ofrecidas</w:t>
      </w:r>
      <w:proofErr w:type="spellEnd"/>
      <w:r w:rsidRPr="008A1045">
        <w:rPr>
          <w:rFonts w:cstheme="majorHAnsi"/>
          <w:sz w:val="22"/>
          <w:szCs w:val="22"/>
          <w:lang w:val="fr-FR"/>
        </w:rPr>
        <w:t xml:space="preserve"> en </w:t>
      </w:r>
      <w:r w:rsidR="00B15488">
        <w:rPr>
          <w:rFonts w:cstheme="majorHAnsi"/>
          <w:sz w:val="22"/>
          <w:szCs w:val="22"/>
          <w:lang w:val="fr-FR"/>
        </w:rPr>
        <w:t xml:space="preserve">Metropolitana </w:t>
      </w:r>
      <w:r w:rsidRPr="008A1045">
        <w:rPr>
          <w:rFonts w:cstheme="majorHAnsi"/>
          <w:sz w:val="22"/>
          <w:szCs w:val="22"/>
          <w:lang w:val="fr-FR"/>
        </w:rPr>
        <w:t xml:space="preserve">son : </w:t>
      </w:r>
    </w:p>
    <w:p w14:paraId="5139EB80" w14:textId="185A9E73" w:rsidR="008A1045" w:rsidRPr="00B2551D" w:rsidRDefault="008A1045" w:rsidP="008A1045">
      <w:pPr>
        <w:rPr>
          <w:color w:val="FF0000"/>
          <w:lang w:eastAsia="en-US"/>
        </w:rPr>
      </w:pPr>
      <w:r w:rsidRPr="008A1045">
        <w:rPr>
          <w:rFonts w:cstheme="majorHAnsi"/>
          <w:sz w:val="16"/>
          <w:szCs w:val="16"/>
          <w:lang w:val="fr-FR"/>
        </w:rPr>
        <w:t>(</w:t>
      </w:r>
      <w:proofErr w:type="spellStart"/>
      <w:r w:rsidRPr="008A1045">
        <w:rPr>
          <w:rFonts w:cstheme="majorHAnsi"/>
          <w:sz w:val="16"/>
          <w:szCs w:val="16"/>
          <w:lang w:val="fr-FR"/>
        </w:rPr>
        <w:t>Podríamos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añadir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esta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información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cuando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la </w:t>
      </w:r>
      <w:proofErr w:type="spellStart"/>
      <w:r w:rsidRPr="008A1045">
        <w:rPr>
          <w:rFonts w:cstheme="majorHAnsi"/>
          <w:sz w:val="16"/>
          <w:szCs w:val="16"/>
          <w:lang w:val="fr-FR"/>
        </w:rPr>
        <w:t>tuviesemos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disponible)</w:t>
      </w:r>
    </w:p>
    <w:p w14:paraId="328F4B82" w14:textId="77777777" w:rsidR="00B2551D" w:rsidRDefault="00B2551D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3416844E" w14:textId="39416DE7" w:rsidR="00B2551D" w:rsidRDefault="00B2551D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1E220F69" w14:textId="36777BBE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20D2E671" w14:textId="01CD42B5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3A84D639" w14:textId="35F46662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7C088993" w14:textId="34A8633E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3AF40F73" w14:textId="0F939C2E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2CDB4CF4" w14:textId="792BB868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1D4E77CD" w14:textId="31F01FDE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6403532D" w14:textId="2E7EF477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57754103" w14:textId="695C6A15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195E9E78" w14:textId="7C70C169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0CB8DD79" w14:textId="61E41145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05777510" w14:textId="74341FC9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0EB44634" w14:textId="4A33ECC5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450F1A6E" w14:textId="48B9F1FF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208596CF" w14:textId="39D6BCF0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7E1B1575" w14:textId="6F0E8033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1A5923E8" w14:textId="64769905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34D9474F" w14:textId="1C697798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151DC655" w14:textId="6B986517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506B06EF" w14:textId="215061D4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23C5D0B1" w14:textId="2AE3F0AB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05948F84" w14:textId="286425D4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250C1148" w14:textId="0FF796BC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285E5981" w14:textId="2F7BE4E9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3F099364" w14:textId="2E6CC84F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1E4D5AB7" w14:textId="2C3EDC2D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02918324" w14:textId="17AE04B4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09F73B05" w14:textId="17B1A6DB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155AD177" w14:textId="4CFACE84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4CD18D4C" w14:textId="6EBA14C2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73BB3B54" w14:textId="77777777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41A87700" w14:textId="3834AF3C" w:rsidR="00C84ABD" w:rsidRDefault="00C84ABD" w:rsidP="00C84ABD">
      <w:pPr>
        <w:pStyle w:val="TDC3"/>
        <w:numPr>
          <w:ilvl w:val="0"/>
          <w:numId w:val="31"/>
        </w:numPr>
      </w:pPr>
      <w:bookmarkStart w:id="6" w:name="_Toc71027423"/>
      <w:r>
        <w:t>NECESIDADES DETECTADAS</w:t>
      </w:r>
      <w:bookmarkEnd w:id="6"/>
    </w:p>
    <w:p w14:paraId="58335D5F" w14:textId="4591F7C7" w:rsidR="00C84ABD" w:rsidRDefault="00C84ABD" w:rsidP="00C84ABD">
      <w:pPr>
        <w:rPr>
          <w:lang w:eastAsia="en-US"/>
        </w:rPr>
      </w:pPr>
    </w:p>
    <w:p w14:paraId="0BDB6736" w14:textId="1C482773" w:rsidR="00C84ABD" w:rsidRDefault="0064031B" w:rsidP="00C84ABD">
      <w:pPr>
        <w:rPr>
          <w:lang w:eastAsia="en-US"/>
        </w:rPr>
      </w:pPr>
      <w:r>
        <w:rPr>
          <w:lang w:eastAsia="en-US"/>
        </w:rPr>
        <w:t xml:space="preserve">La provincia </w:t>
      </w:r>
      <w:r w:rsidR="00A32234">
        <w:rPr>
          <w:lang w:eastAsia="en-US"/>
        </w:rPr>
        <w:t xml:space="preserve">SANTO DOMINGO </w:t>
      </w:r>
      <w:r w:rsidR="00C84ABD">
        <w:rPr>
          <w:lang w:eastAsia="en-US"/>
        </w:rPr>
        <w:t xml:space="preserve">es la que peor tasa de hospitales por habitantes presenta</w:t>
      </w:r>
      <w:r w:rsidR="00A32234">
        <w:rPr>
          <w:lang w:eastAsia="en-US"/>
        </w:rPr>
        <w:t xml:space="preserve"> con una tasa de 0.56757</w:t>
      </w:r>
      <w:r w:rsidR="00C84ABD">
        <w:rPr>
          <w:lang w:eastAsia="en-US"/>
        </w:rPr>
        <w:t>; se debe estudiar si estos servicios son actualmente prestados o es viable prestarlos en un futuro desde</w:t>
      </w:r>
      <w:r w:rsidR="00F50EAE">
        <w:rPr>
          <w:lang w:eastAsia="en-US"/>
        </w:rPr>
        <w:t xml:space="preserve"> otros servicios próximos</w:t>
      </w:r>
      <w:r w:rsidR="00C84ABD">
        <w:rPr>
          <w:lang w:eastAsia="en-US"/>
        </w:rPr>
        <w:t xml:space="preserve">.</w:t>
      </w:r>
      <w:r>
        <w:rPr>
          <w:lang w:eastAsia="en-US"/>
        </w:rPr>
        <w:t xml:space="preserve"> En el otro extremo se sitúa La provincia MONTE PLATA con </w:t>
      </w:r>
      <w:proofErr w:type="gramStart"/>
      <w:r>
        <w:rPr>
          <w:lang w:eastAsia="en-US"/>
        </w:rPr>
        <w:t xml:space="preserve">una  tasa</w:t>
      </w:r>
      <w:proofErr w:type="gramEnd"/>
      <w:r>
        <w:rPr>
          <w:lang w:eastAsia="en-US"/>
        </w:rPr>
        <w:t xml:space="preserve"> de hospitales por habitante de 1.99547</w:t>
      </w:r>
      <w:r w:rsidR="001A4BEF">
        <w:rPr>
          <w:lang w:eastAsia="en-US"/>
        </w:rPr>
        <w:t>.</w:t>
      </w:r>
    </w:p>
    <w:p w14:paraId="059BDA01" w14:textId="4707120F" w:rsidR="00C84ABD" w:rsidRDefault="00C84ABD" w:rsidP="00C84ABD">
      <w:pPr>
        <w:rPr>
          <w:lang w:eastAsia="en-US"/>
        </w:rPr>
      </w:pPr>
    </w:p>
    <w:p w14:paraId="754C9E0A" w14:textId="65B28E04" w:rsidR="00C84ABD" w:rsidRDefault="00C84ABD" w:rsidP="00C84ABD">
      <w:pPr>
        <w:rPr>
          <w:color w:val="FF0000"/>
          <w:lang w:eastAsia="en-US"/>
        </w:rPr>
      </w:pPr>
      <w:r w:rsidRPr="00C84ABD">
        <w:rPr>
          <w:color w:val="FF0000"/>
          <w:lang w:eastAsia="en-US"/>
        </w:rPr>
        <w:t>Imagen4</w:t>
      </w:r>
    </w:p>
    <w:p w14:paraId="0DFF2D69" w14:textId="117DD596" w:rsidR="00C84ABD" w:rsidRDefault="00C84ABD" w:rsidP="00C84ABD">
      <w:pPr>
        <w:rPr>
          <w:color w:val="FF0000"/>
          <w:lang w:eastAsia="en-US"/>
        </w:rPr>
      </w:pPr>
    </w:p>
    <w:p w14:paraId="7BFD91C8" w14:textId="72439222" w:rsidR="00C84ABD" w:rsidRDefault="0064031B" w:rsidP="00C84ABD">
      <w:pPr>
        <w:rPr>
          <w:lang w:eastAsia="en-US"/>
        </w:rPr>
      </w:pPr>
      <w:r>
        <w:rPr>
          <w:lang w:eastAsia="en-US"/>
        </w:rPr>
        <w:t xml:space="preserve">La provincia SANTO DOMINGO </w:t>
      </w:r>
      <w:r w:rsidR="00C84ABD">
        <w:rPr>
          <w:lang w:eastAsia="en-US"/>
        </w:rPr>
        <w:t xml:space="preserve"> es</w:t>
      </w:r>
      <w:proofErr w:type="gramEnd"/>
      <w:r>
        <w:rPr>
          <w:lang w:eastAsia="en-US"/>
        </w:rPr>
        <w:t xml:space="preserve"> con 0.62099</w:t>
      </w:r>
      <w:r w:rsidR="00C84ABD">
        <w:rPr>
          <w:lang w:eastAsia="en-US"/>
        </w:rPr>
        <w:t xml:space="preserve"> la que peor tasa de centros de primer nivel por habitantes presenta; se debe estudiar si estos servicios son actualmente prestados o es viable prestarlos en un futuro desde</w:t>
      </w:r>
      <w:r w:rsidR="00F50EAE" w:rsidRPr="00F50EAE">
        <w:rPr>
          <w:lang w:eastAsia="en-US"/>
        </w:rPr>
        <w:t xml:space="preserve"> </w:t>
      </w:r>
      <w:r w:rsidR="00F50EAE">
        <w:rPr>
          <w:lang w:eastAsia="en-US"/>
        </w:rPr>
        <w:t>otros servicios próximos</w:t>
      </w:r>
      <w:r w:rsidR="00C84ABD">
        <w:rPr>
          <w:lang w:eastAsia="en-US"/>
        </w:rPr>
        <w:t xml:space="preserve">.</w:t>
      </w:r>
      <w:r>
        <w:rPr>
          <w:lang w:eastAsia="en-US"/>
        </w:rPr>
        <w:t xml:space="preserve"> En el polo opuesto se encuentra La provincia MONTE PLATA con una tasa de 1.94558</w:t>
      </w:r>
      <w:r w:rsidR="001A4BEF">
        <w:rPr>
          <w:lang w:eastAsia="en-US"/>
        </w:rPr>
        <w:t>.</w:t>
      </w:r>
    </w:p>
    <w:p w14:paraId="23779710" w14:textId="77777777" w:rsidR="00C84ABD" w:rsidRPr="00C84ABD" w:rsidRDefault="00C84ABD" w:rsidP="00C84ABD">
      <w:pPr>
        <w:rPr>
          <w:color w:val="FF0000"/>
          <w:lang w:eastAsia="en-US"/>
        </w:rPr>
      </w:pPr>
    </w:p>
    <w:p w14:paraId="1D121688" w14:textId="21BE0A52" w:rsidR="00C84ABD" w:rsidRPr="00C84ABD" w:rsidRDefault="00C84ABD" w:rsidP="00C84ABD">
      <w:pPr>
        <w:rPr>
          <w:color w:val="FF0000"/>
          <w:lang w:eastAsia="en-US"/>
        </w:rPr>
      </w:pPr>
      <w:r w:rsidRPr="00C84ABD">
        <w:rPr>
          <w:color w:val="FF0000"/>
          <w:lang w:eastAsia="en-US"/>
        </w:rPr>
        <w:t>Imagen5</w:t>
      </w:r>
    </w:p>
    <w:p w14:paraId="129E9F7E" w14:textId="6A5964FC" w:rsidR="00C84ABD" w:rsidRDefault="00C84ABD" w:rsidP="00C84ABD">
      <w:pPr>
        <w:rPr>
          <w:lang w:eastAsia="en-US"/>
        </w:rPr>
      </w:pPr>
    </w:p>
    <w:p w14:paraId="7698CB7D" w14:textId="10C1FCD1" w:rsidR="008A1045" w:rsidRDefault="008A1045" w:rsidP="00C84ABD">
      <w:pPr>
        <w:rPr>
          <w:rFonts w:cstheme="majorHAnsi"/>
          <w:sz w:val="22"/>
          <w:szCs w:val="22"/>
          <w:lang w:val="fr-FR"/>
        </w:rPr>
      </w:pPr>
      <w:r>
        <w:rPr>
          <w:lang w:eastAsia="en-US"/>
        </w:rPr>
        <w:t xml:space="preserve">En</w:t>
      </w:r>
      <w:r w:rsidR="0098711A">
        <w:rPr>
          <w:lang w:eastAsia="en-US"/>
        </w:rPr>
        <w:t xml:space="preserve"> La región</w:t>
      </w:r>
      <w:r w:rsidR="00F50EAE">
        <w:rPr>
          <w:rFonts w:cstheme="majorHAnsi"/>
          <w:sz w:val="22"/>
          <w:szCs w:val="22"/>
          <w:lang w:val="fr-FR"/>
        </w:rPr>
        <w:t xml:space="preserve"> Metropolitana </w:t>
      </w:r>
      <w:r>
        <w:rPr>
          <w:rFonts w:cstheme="majorHAnsi"/>
          <w:sz w:val="22"/>
          <w:szCs w:val="22"/>
          <w:lang w:val="fr-FR"/>
        </w:rPr>
        <w:t xml:space="preserve">deben </w:t>
      </w:r>
      <w:proofErr w:type="spellStart"/>
      <w:r>
        <w:rPr>
          <w:rFonts w:cstheme="majorHAnsi"/>
          <w:sz w:val="22"/>
          <w:szCs w:val="22"/>
          <w:lang w:val="fr-FR"/>
        </w:rPr>
        <w:t>reforzarse</w:t>
      </w:r>
      <w:proofErr w:type="spellEnd"/>
      <w:r>
        <w:rPr>
          <w:rFonts w:cstheme="majorHAnsi"/>
          <w:sz w:val="22"/>
          <w:szCs w:val="22"/>
          <w:lang w:val="fr-FR"/>
        </w:rPr>
        <w:t xml:space="preserve"> los </w:t>
      </w:r>
      <w:proofErr w:type="spellStart"/>
      <w:r>
        <w:rPr>
          <w:rFonts w:cstheme="majorHAnsi"/>
          <w:sz w:val="22"/>
          <w:szCs w:val="22"/>
          <w:lang w:val="fr-FR"/>
        </w:rPr>
        <w:t>siguientes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servicios</w:t>
      </w:r>
      <w:proofErr w:type="spellEnd"/>
      <w:r>
        <w:rPr>
          <w:rFonts w:cstheme="majorHAnsi"/>
          <w:sz w:val="22"/>
          <w:szCs w:val="22"/>
          <w:lang w:val="fr-FR"/>
        </w:rPr>
        <w:t xml:space="preserve"> al </w:t>
      </w:r>
      <w:proofErr w:type="spellStart"/>
      <w:r>
        <w:rPr>
          <w:rFonts w:cstheme="majorHAnsi"/>
          <w:sz w:val="22"/>
          <w:szCs w:val="22"/>
          <w:lang w:val="fr-FR"/>
        </w:rPr>
        <w:t>estar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presentes</w:t>
      </w:r>
      <w:proofErr w:type="spellEnd"/>
      <w:r>
        <w:rPr>
          <w:rFonts w:cstheme="majorHAnsi"/>
          <w:sz w:val="22"/>
          <w:szCs w:val="22"/>
          <w:lang w:val="fr-FR"/>
        </w:rPr>
        <w:t xml:space="preserve"> o </w:t>
      </w:r>
      <w:proofErr w:type="spellStart"/>
      <w:r>
        <w:rPr>
          <w:rFonts w:cstheme="majorHAnsi"/>
          <w:sz w:val="22"/>
          <w:szCs w:val="22"/>
          <w:lang w:val="fr-FR"/>
        </w:rPr>
        <w:t>ser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muy</w:t>
      </w:r>
      <w:proofErr w:type="spellEnd"/>
      <w:r>
        <w:rPr>
          <w:rFonts w:cstheme="majorHAnsi"/>
          <w:sz w:val="22"/>
          <w:szCs w:val="22"/>
          <w:lang w:val="fr-FR"/>
        </w:rPr>
        <w:t xml:space="preserve"> </w:t>
      </w:r>
      <w:proofErr w:type="spellStart"/>
      <w:r>
        <w:rPr>
          <w:rFonts w:cstheme="majorHAnsi"/>
          <w:sz w:val="22"/>
          <w:szCs w:val="22"/>
          <w:lang w:val="fr-FR"/>
        </w:rPr>
        <w:t>escasos</w:t>
      </w:r>
      <w:proofErr w:type="spellEnd"/>
      <w:r>
        <w:rPr>
          <w:rFonts w:cstheme="majorHAnsi"/>
          <w:sz w:val="22"/>
          <w:szCs w:val="22"/>
          <w:lang w:val="fr-FR"/>
        </w:rPr>
        <w:t xml:space="preserve"> en la </w:t>
      </w:r>
      <w:proofErr w:type="spellStart"/>
      <w:proofErr w:type="gramStart"/>
      <w:r>
        <w:rPr>
          <w:rFonts w:cstheme="majorHAnsi"/>
          <w:sz w:val="22"/>
          <w:szCs w:val="22"/>
          <w:lang w:val="fr-FR"/>
        </w:rPr>
        <w:t>actualidad</w:t>
      </w:r>
      <w:proofErr w:type="spellEnd"/>
      <w:r>
        <w:rPr>
          <w:rFonts w:cstheme="majorHAnsi"/>
          <w:sz w:val="22"/>
          <w:szCs w:val="22"/>
          <w:lang w:val="fr-FR"/>
        </w:rPr>
        <w:t> :</w:t>
      </w:r>
      <w:proofErr w:type="gramEnd"/>
    </w:p>
    <w:p w14:paraId="2D24BC2A" w14:textId="77777777" w:rsidR="008A1045" w:rsidRPr="00B2551D" w:rsidRDefault="008A1045" w:rsidP="008A1045">
      <w:pPr>
        <w:rPr>
          <w:color w:val="FF0000"/>
          <w:lang w:eastAsia="en-US"/>
        </w:rPr>
      </w:pPr>
      <w:r w:rsidRPr="008A1045">
        <w:rPr>
          <w:rFonts w:cstheme="majorHAnsi"/>
          <w:sz w:val="16"/>
          <w:szCs w:val="16"/>
          <w:lang w:val="fr-FR"/>
        </w:rPr>
        <w:t>(</w:t>
      </w:r>
      <w:proofErr w:type="spellStart"/>
      <w:r w:rsidRPr="008A1045">
        <w:rPr>
          <w:rFonts w:cstheme="majorHAnsi"/>
          <w:sz w:val="16"/>
          <w:szCs w:val="16"/>
          <w:lang w:val="fr-FR"/>
        </w:rPr>
        <w:t>Podríamos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añadir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esta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información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</w:t>
      </w:r>
      <w:proofErr w:type="spellStart"/>
      <w:r w:rsidRPr="008A1045">
        <w:rPr>
          <w:rFonts w:cstheme="majorHAnsi"/>
          <w:sz w:val="16"/>
          <w:szCs w:val="16"/>
          <w:lang w:val="fr-FR"/>
        </w:rPr>
        <w:t>cuando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la </w:t>
      </w:r>
      <w:proofErr w:type="spellStart"/>
      <w:r w:rsidRPr="008A1045">
        <w:rPr>
          <w:rFonts w:cstheme="majorHAnsi"/>
          <w:sz w:val="16"/>
          <w:szCs w:val="16"/>
          <w:lang w:val="fr-FR"/>
        </w:rPr>
        <w:t>tuviesemos</w:t>
      </w:r>
      <w:proofErr w:type="spellEnd"/>
      <w:r w:rsidRPr="008A1045">
        <w:rPr>
          <w:rFonts w:cstheme="majorHAnsi"/>
          <w:sz w:val="16"/>
          <w:szCs w:val="16"/>
          <w:lang w:val="fr-FR"/>
        </w:rPr>
        <w:t xml:space="preserve"> disponible)</w:t>
      </w:r>
    </w:p>
    <w:p w14:paraId="1928F905" w14:textId="77777777" w:rsidR="008A1045" w:rsidRDefault="008A1045" w:rsidP="00C84ABD">
      <w:pPr>
        <w:rPr>
          <w:lang w:eastAsia="en-US"/>
        </w:rPr>
      </w:pPr>
    </w:p>
    <w:p w14:paraId="7A568ED5" w14:textId="77777777" w:rsidR="00C84ABD" w:rsidRPr="00C84ABD" w:rsidRDefault="00C84ABD" w:rsidP="00C84ABD">
      <w:pPr>
        <w:rPr>
          <w:lang w:eastAsia="en-US"/>
        </w:rPr>
      </w:pPr>
    </w:p>
    <w:p w14:paraId="0CD667EE" w14:textId="5A633B10" w:rsidR="00D9343F" w:rsidRPr="00E8189B" w:rsidRDefault="00D9343F" w:rsidP="00C84ABD">
      <w:pPr>
        <w:pStyle w:val="Prrafodelista"/>
        <w:widowControl w:val="0"/>
        <w:ind w:left="-709"/>
        <w:rPr>
          <w:sz w:val="22"/>
          <w:szCs w:val="22"/>
          <w:lang w:val="fr-FR"/>
        </w:rPr>
      </w:pPr>
    </w:p>
    <w:sectPr w:rsidR="00D9343F" w:rsidRPr="00E8189B" w:rsidSect="0025430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552" w:right="1134" w:bottom="1985" w:left="1418" w:header="68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EAEF" w14:textId="77777777" w:rsidR="006B345B" w:rsidRDefault="006B345B">
      <w:r>
        <w:separator/>
      </w:r>
    </w:p>
  </w:endnote>
  <w:endnote w:type="continuationSeparator" w:id="0">
    <w:p w14:paraId="2E498D70" w14:textId="77777777" w:rsidR="006B345B" w:rsidRDefault="006B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Stone Sans Std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OIGBE N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JKP F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JKO E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DDJ F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m Book">
    <w:altName w:val="Futura Co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170157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18"/>
        <w:szCs w:val="18"/>
      </w:rPr>
    </w:sdtEndPr>
    <w:sdtContent>
      <w:p w14:paraId="30ED1F97" w14:textId="77777777" w:rsidR="00A81A5B" w:rsidRDefault="00A81A5B" w:rsidP="00A81A5B">
        <w:pPr>
          <w:widowControl w:val="0"/>
          <w:autoSpaceDE w:val="0"/>
          <w:autoSpaceDN w:val="0"/>
          <w:adjustRightInd w:val="0"/>
          <w:spacing w:line="235" w:lineRule="exact"/>
          <w:ind w:right="-36"/>
          <w:jc w:val="center"/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</w:pPr>
        <w:r w:rsidRPr="00D83955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>SIMALGA INTERNACIONAL</w:t>
        </w:r>
      </w:p>
      <w:p w14:paraId="13E1BC59" w14:textId="1357FB16" w:rsidR="00A81A5B" w:rsidRDefault="00A81A5B" w:rsidP="00A81A5B">
        <w:pPr>
          <w:widowControl w:val="0"/>
          <w:autoSpaceDE w:val="0"/>
          <w:autoSpaceDN w:val="0"/>
          <w:adjustRightInd w:val="0"/>
          <w:spacing w:line="235" w:lineRule="exact"/>
          <w:ind w:right="-36"/>
          <w:jc w:val="center"/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</w:pPr>
        <w:r w:rsidRPr="00A81A5B"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 xml:space="preserve">INFORME DE COBERTURA Y ESPECIALIDADES SANITARIAS </w:t>
        </w:r>
        <w:r w:rsidR="00BB1292"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 xml:space="preserve">EN </w:t>
        </w:r>
        <w:r w:rsidRPr="00A81A5B"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 xml:space="preserve"> REPÚBLICA DOMINICANA</w:t>
        </w:r>
      </w:p>
      <w:p w14:paraId="2D37B884" w14:textId="7775940A" w:rsidR="00296037" w:rsidRPr="00A81A5B" w:rsidRDefault="00A81A5B" w:rsidP="00A81A5B">
        <w:pPr>
          <w:widowControl w:val="0"/>
          <w:autoSpaceDE w:val="0"/>
          <w:autoSpaceDN w:val="0"/>
          <w:adjustRightInd w:val="0"/>
          <w:spacing w:line="235" w:lineRule="exact"/>
          <w:ind w:right="-36"/>
          <w:jc w:val="center"/>
          <w:rPr>
            <w:color w:val="808080" w:themeColor="background1" w:themeShade="80"/>
            <w:sz w:val="18"/>
            <w:szCs w:val="18"/>
            <w:lang w:val="fr-FR"/>
          </w:rPr>
        </w:pPr>
        <w:r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>SERVICIO NACIONAL DE SALUD</w:t>
        </w:r>
      </w:p>
      <w:p w14:paraId="150CE341" w14:textId="66B704CD" w:rsidR="00296037" w:rsidRPr="00FC2BB5" w:rsidRDefault="00296037" w:rsidP="00A81A5B">
        <w:pPr>
          <w:pStyle w:val="Piedepgina"/>
          <w:jc w:val="right"/>
          <w:rPr>
            <w:rFonts w:asciiTheme="majorHAnsi" w:hAnsiTheme="majorHAnsi" w:cstheme="majorHAnsi"/>
            <w:sz w:val="18"/>
            <w:szCs w:val="18"/>
          </w:rPr>
        </w:pPr>
        <w:r w:rsidRPr="00757F74">
          <w:rPr>
            <w:rFonts w:asciiTheme="majorHAnsi" w:hAnsiTheme="majorHAnsi" w:cstheme="majorHAnsi"/>
            <w:sz w:val="18"/>
            <w:szCs w:val="18"/>
          </w:rPr>
          <w:fldChar w:fldCharType="begin"/>
        </w:r>
        <w:r w:rsidRPr="00757F74">
          <w:rPr>
            <w:rFonts w:asciiTheme="majorHAnsi" w:hAnsiTheme="majorHAnsi" w:cstheme="majorHAnsi"/>
            <w:sz w:val="18"/>
            <w:szCs w:val="18"/>
          </w:rPr>
          <w:instrText>PAGE   \* MERGEFORMAT</w:instrText>
        </w:r>
        <w:r w:rsidRPr="00757F74">
          <w:rPr>
            <w:rFonts w:asciiTheme="majorHAnsi" w:hAnsiTheme="majorHAnsi" w:cstheme="majorHAnsi"/>
            <w:sz w:val="18"/>
            <w:szCs w:val="18"/>
          </w:rPr>
          <w:fldChar w:fldCharType="separate"/>
        </w:r>
        <w:r w:rsidRPr="00757F74">
          <w:rPr>
            <w:rFonts w:asciiTheme="majorHAnsi" w:hAnsiTheme="majorHAnsi" w:cstheme="majorHAnsi"/>
            <w:sz w:val="18"/>
            <w:szCs w:val="18"/>
          </w:rPr>
          <w:t>1</w:t>
        </w:r>
        <w:r w:rsidRPr="00757F74">
          <w:rPr>
            <w:rFonts w:asciiTheme="majorHAnsi" w:hAnsiTheme="majorHAnsi" w:cstheme="majorHAnsi"/>
            <w:sz w:val="18"/>
            <w:szCs w:val="18"/>
          </w:rPr>
          <w:fldChar w:fldCharType="end"/>
        </w:r>
      </w:p>
    </w:sdtContent>
  </w:sdt>
  <w:p w14:paraId="0DCE12A9" w14:textId="77777777" w:rsidR="00296037" w:rsidRDefault="002960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78FB" w14:textId="2BA018EC" w:rsidR="00296037" w:rsidRDefault="00296037" w:rsidP="00A81A5B">
    <w:pPr>
      <w:widowControl w:val="0"/>
      <w:autoSpaceDE w:val="0"/>
      <w:autoSpaceDN w:val="0"/>
      <w:adjustRightInd w:val="0"/>
      <w:spacing w:line="235" w:lineRule="exact"/>
      <w:ind w:right="-36"/>
      <w:jc w:val="center"/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</w:pPr>
    <w:r w:rsidRPr="00D83955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SIMALGA INTERNACIONAL</w:t>
    </w:r>
  </w:p>
  <w:p w14:paraId="37E8DE0A" w14:textId="510AAE12" w:rsidR="00A81A5B" w:rsidRDefault="00A81A5B" w:rsidP="00A81A5B">
    <w:pPr>
      <w:widowControl w:val="0"/>
      <w:autoSpaceDE w:val="0"/>
      <w:autoSpaceDN w:val="0"/>
      <w:adjustRightInd w:val="0"/>
      <w:spacing w:line="235" w:lineRule="exact"/>
      <w:ind w:right="-36"/>
      <w:jc w:val="center"/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</w:pPr>
    <w:r w:rsidRPr="00A81A5B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 xml:space="preserve">INFORME DE COBERTURA Y ESPECIALIDADES SANITARIAS </w:t>
    </w:r>
    <w:r w:rsidR="00BB1292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>EN</w:t>
    </w:r>
    <w:r w:rsidRPr="00A81A5B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 xml:space="preserve"> </w:t>
    </w:r>
    <w:r w:rsidR="004F20A2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 xml:space="preserve">METROPOLITANA</w:t>
    </w:r>
  </w:p>
  <w:p w14:paraId="2C2CDCD9" w14:textId="316FB933" w:rsidR="00A81A5B" w:rsidRPr="00A81A5B" w:rsidRDefault="00A81A5B" w:rsidP="00A81A5B">
    <w:pPr>
      <w:widowControl w:val="0"/>
      <w:autoSpaceDE w:val="0"/>
      <w:autoSpaceDN w:val="0"/>
      <w:adjustRightInd w:val="0"/>
      <w:spacing w:line="235" w:lineRule="exact"/>
      <w:ind w:right="-36"/>
      <w:jc w:val="center"/>
      <w:rPr>
        <w:color w:val="808080" w:themeColor="background1" w:themeShade="80"/>
        <w:sz w:val="18"/>
        <w:szCs w:val="18"/>
        <w:lang w:val="fr-FR"/>
      </w:rPr>
    </w:pPr>
    <w:r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>SERVICIO NACIONAL DE SALUD</w:t>
    </w:r>
  </w:p>
  <w:p w14:paraId="46D16B01" w14:textId="77777777" w:rsidR="00296037" w:rsidRPr="0025430A" w:rsidRDefault="00296037">
    <w:pPr>
      <w:pStyle w:val="Piedepgina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63B2" w14:textId="77777777" w:rsidR="006B345B" w:rsidRDefault="006B345B">
      <w:r>
        <w:separator/>
      </w:r>
    </w:p>
  </w:footnote>
  <w:footnote w:type="continuationSeparator" w:id="0">
    <w:p w14:paraId="2FC30183" w14:textId="77777777" w:rsidR="006B345B" w:rsidRDefault="006B3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-14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4819"/>
      <w:gridCol w:w="2693"/>
    </w:tblGrid>
    <w:tr w:rsidR="00A81A5B" w:rsidRPr="00D519AD" w14:paraId="5B19DDD4" w14:textId="77777777" w:rsidTr="00F54520">
      <w:trPr>
        <w:trHeight w:val="835"/>
      </w:trPr>
      <w:tc>
        <w:tcPr>
          <w:tcW w:w="2264" w:type="dxa"/>
          <w:vAlign w:val="center"/>
        </w:tcPr>
        <w:p w14:paraId="416E4D0D" w14:textId="77777777" w:rsidR="00A81A5B" w:rsidRDefault="00A81A5B" w:rsidP="00A81A5B">
          <w:pPr>
            <w:pStyle w:val="Encabezado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A5FF499" wp14:editId="1E37383F">
                <wp:extent cx="1348740" cy="651510"/>
                <wp:effectExtent l="0" t="0" r="381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14:paraId="3F8ECA6F" w14:textId="569E066A" w:rsidR="00A81A5B" w:rsidRPr="00F17A8C" w:rsidRDefault="00A81A5B" w:rsidP="00A81A5B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808080" w:themeColor="background1" w:themeShade="80"/>
              <w:kern w:val="28"/>
              <w:sz w:val="22"/>
              <w:szCs w:val="22"/>
              <w:lang w:val="fr-F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INFORME DE COBERTURA Y ESPECIALIDADES SANITARIAS </w:t>
          </w:r>
          <w:r w:rsidR="00BB1292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EN </w:t>
          </w:r>
          <w:r w:rsidR="004F20A2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METROPOLITANA</w:t>
          </w:r>
        </w:p>
      </w:tc>
      <w:tc>
        <w:tcPr>
          <w:tcW w:w="2693" w:type="dxa"/>
          <w:vAlign w:val="center"/>
        </w:tcPr>
        <w:p w14:paraId="63F8CE94" w14:textId="77777777" w:rsidR="00A81A5B" w:rsidRDefault="00A81A5B" w:rsidP="00A81A5B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003399"/>
              <w:kern w:val="28"/>
              <w:sz w:val="22"/>
              <w:szCs w:val="22"/>
              <w:lang w:val="fr-FR"/>
            </w:rPr>
          </w:pPr>
          <w:r w:rsidRPr="00951EFF">
            <w:rPr>
              <w:rFonts w:ascii="Calibri Light" w:hAnsi="Calibri Light"/>
              <w:bCs/>
              <w:noProof/>
              <w:color w:val="003399"/>
              <w:kern w:val="28"/>
              <w:sz w:val="22"/>
              <w:szCs w:val="22"/>
              <w:lang w:val="fr-FR" w:eastAsia="fr-FR"/>
            </w:rPr>
            <w:drawing>
              <wp:inline distT="0" distB="0" distL="0" distR="0" wp14:anchorId="4775983C" wp14:editId="055E1D5A">
                <wp:extent cx="1630857" cy="411269"/>
                <wp:effectExtent l="0" t="0" r="7620" b="8255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imalga-internacional-03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7" t="20431" r="6884" b="13979"/>
                        <a:stretch/>
                      </pic:blipFill>
                      <pic:spPr bwMode="auto">
                        <a:xfrm>
                          <a:off x="0" y="0"/>
                          <a:ext cx="1648847" cy="415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C9CA9A" w14:textId="77777777" w:rsidR="00296037" w:rsidRPr="00C21BB2" w:rsidRDefault="00296037">
    <w:pPr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-14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4819"/>
      <w:gridCol w:w="2693"/>
    </w:tblGrid>
    <w:tr w:rsidR="00296037" w:rsidRPr="00D519AD" w14:paraId="485ACFDA" w14:textId="77777777" w:rsidTr="2169BBDA">
      <w:trPr>
        <w:trHeight w:val="835"/>
      </w:trPr>
      <w:tc>
        <w:tcPr>
          <w:tcW w:w="2264" w:type="dxa"/>
          <w:vAlign w:val="center"/>
        </w:tcPr>
        <w:p w14:paraId="18628D99" w14:textId="12223D0C" w:rsidR="00296037" w:rsidRDefault="00F27415" w:rsidP="0025430A">
          <w:pPr>
            <w:pStyle w:val="Encabezado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68CA2D7" wp14:editId="5494F1E3">
                <wp:extent cx="1348740" cy="651510"/>
                <wp:effectExtent l="0" t="0" r="381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14:paraId="17DED471" w14:textId="50521419" w:rsidR="00296037" w:rsidRPr="00F17A8C" w:rsidRDefault="00F27415" w:rsidP="0025430A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808080" w:themeColor="background1" w:themeShade="80"/>
              <w:kern w:val="28"/>
              <w:sz w:val="22"/>
              <w:szCs w:val="22"/>
              <w:lang w:val="fr-F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INFORME </w:t>
          </w:r>
          <w:r w:rsidR="00A81A5B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DE COBERTURA Y ESPECIALIDADES SANITARIAS </w:t>
          </w:r>
          <w:r w:rsidR="00BB1292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>EN</w:t>
          </w: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 </w:t>
          </w:r>
          <w:r w:rsidR="004F20A2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METROPOLITANA</w:t>
          </w:r>
        </w:p>
      </w:tc>
      <w:tc>
        <w:tcPr>
          <w:tcW w:w="2693" w:type="dxa"/>
          <w:vAlign w:val="center"/>
        </w:tcPr>
        <w:p w14:paraId="5A88ACD2" w14:textId="77777777" w:rsidR="00296037" w:rsidRDefault="00296037" w:rsidP="0025430A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003399"/>
              <w:kern w:val="28"/>
              <w:sz w:val="22"/>
              <w:szCs w:val="22"/>
              <w:lang w:val="fr-FR"/>
            </w:rPr>
          </w:pPr>
          <w:r w:rsidRPr="00951EFF">
            <w:rPr>
              <w:rFonts w:ascii="Calibri Light" w:hAnsi="Calibri Light"/>
              <w:bCs/>
              <w:noProof/>
              <w:color w:val="003399"/>
              <w:kern w:val="28"/>
              <w:sz w:val="22"/>
              <w:szCs w:val="22"/>
              <w:lang w:val="fr-FR" w:eastAsia="fr-FR"/>
            </w:rPr>
            <w:drawing>
              <wp:inline distT="0" distB="0" distL="0" distR="0" wp14:anchorId="4374A220" wp14:editId="6C7C8502">
                <wp:extent cx="1630857" cy="411269"/>
                <wp:effectExtent l="0" t="0" r="7620" b="825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imalga-internacional-03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7" t="20431" r="6884" b="13979"/>
                        <a:stretch/>
                      </pic:blipFill>
                      <pic:spPr bwMode="auto">
                        <a:xfrm>
                          <a:off x="0" y="0"/>
                          <a:ext cx="1648847" cy="415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070DF328" w14:textId="77777777" w:rsidR="00296037" w:rsidRDefault="002960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2" type="#_x0000_t75" style="width:11.25pt;height:11.25pt" o:bullet="t">
        <v:imagedata r:id="rId1" o:title="msoD0"/>
      </v:shape>
    </w:pict>
  </w:numPicBullet>
  <w:abstractNum w:abstractNumId="0" w15:restartNumberingAfterBreak="0">
    <w:nsid w:val="FFFFFF89"/>
    <w:multiLevelType w:val="singleLevel"/>
    <w:tmpl w:val="3F5E475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21E48BFC"/>
    <w:lvl w:ilvl="0">
      <w:numFmt w:val="decimal"/>
      <w:pStyle w:val="Vieta2"/>
      <w:lvlText w:val="*"/>
      <w:lvlJc w:val="left"/>
    </w:lvl>
  </w:abstractNum>
  <w:abstractNum w:abstractNumId="2" w15:restartNumberingAfterBreak="0">
    <w:nsid w:val="084E4E98"/>
    <w:multiLevelType w:val="hybridMultilevel"/>
    <w:tmpl w:val="BF2EBDC8"/>
    <w:lvl w:ilvl="0" w:tplc="F410B2F6">
      <w:start w:val="1"/>
      <w:numFmt w:val="bullet"/>
      <w:pStyle w:val="Listaconvietas4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F5ADD78">
      <w:numFmt w:val="decimal"/>
      <w:lvlText w:val=""/>
      <w:lvlJc w:val="left"/>
    </w:lvl>
    <w:lvl w:ilvl="2" w:tplc="CD6C1F38">
      <w:numFmt w:val="decimal"/>
      <w:lvlText w:val=""/>
      <w:lvlJc w:val="left"/>
    </w:lvl>
    <w:lvl w:ilvl="3" w:tplc="31001D5A">
      <w:numFmt w:val="decimal"/>
      <w:lvlText w:val=""/>
      <w:lvlJc w:val="left"/>
    </w:lvl>
    <w:lvl w:ilvl="4" w:tplc="45926568">
      <w:numFmt w:val="decimal"/>
      <w:lvlText w:val=""/>
      <w:lvlJc w:val="left"/>
    </w:lvl>
    <w:lvl w:ilvl="5" w:tplc="E7788CAE">
      <w:numFmt w:val="decimal"/>
      <w:lvlText w:val=""/>
      <w:lvlJc w:val="left"/>
    </w:lvl>
    <w:lvl w:ilvl="6" w:tplc="95AA175A">
      <w:numFmt w:val="decimal"/>
      <w:lvlText w:val=""/>
      <w:lvlJc w:val="left"/>
    </w:lvl>
    <w:lvl w:ilvl="7" w:tplc="201668B8">
      <w:numFmt w:val="decimal"/>
      <w:lvlText w:val=""/>
      <w:lvlJc w:val="left"/>
    </w:lvl>
    <w:lvl w:ilvl="8" w:tplc="DB48E12E">
      <w:numFmt w:val="decimal"/>
      <w:lvlText w:val=""/>
      <w:lvlJc w:val="left"/>
    </w:lvl>
  </w:abstractNum>
  <w:abstractNum w:abstractNumId="3" w15:restartNumberingAfterBreak="0">
    <w:nsid w:val="103167F3"/>
    <w:multiLevelType w:val="hybridMultilevel"/>
    <w:tmpl w:val="B4E2D21A"/>
    <w:lvl w:ilvl="0" w:tplc="A344DBC6">
      <w:start w:val="1"/>
      <w:numFmt w:val="bullet"/>
      <w:pStyle w:val="Listaconvietas2"/>
      <w:lvlText w:val="-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 w:tplc="BE6CE07A">
      <w:numFmt w:val="decimal"/>
      <w:lvlText w:val=""/>
      <w:lvlJc w:val="left"/>
    </w:lvl>
    <w:lvl w:ilvl="2" w:tplc="361C5816">
      <w:numFmt w:val="decimal"/>
      <w:lvlText w:val=""/>
      <w:lvlJc w:val="left"/>
    </w:lvl>
    <w:lvl w:ilvl="3" w:tplc="B980EB2E">
      <w:numFmt w:val="decimal"/>
      <w:lvlText w:val=""/>
      <w:lvlJc w:val="left"/>
    </w:lvl>
    <w:lvl w:ilvl="4" w:tplc="FE1E4B0C">
      <w:numFmt w:val="decimal"/>
      <w:lvlText w:val=""/>
      <w:lvlJc w:val="left"/>
    </w:lvl>
    <w:lvl w:ilvl="5" w:tplc="8AD489A4">
      <w:numFmt w:val="decimal"/>
      <w:lvlText w:val=""/>
      <w:lvlJc w:val="left"/>
    </w:lvl>
    <w:lvl w:ilvl="6" w:tplc="CFD8386A">
      <w:numFmt w:val="decimal"/>
      <w:lvlText w:val=""/>
      <w:lvlJc w:val="left"/>
    </w:lvl>
    <w:lvl w:ilvl="7" w:tplc="ADC847D8">
      <w:numFmt w:val="decimal"/>
      <w:lvlText w:val=""/>
      <w:lvlJc w:val="left"/>
    </w:lvl>
    <w:lvl w:ilvl="8" w:tplc="8FBC93E6">
      <w:numFmt w:val="decimal"/>
      <w:lvlText w:val=""/>
      <w:lvlJc w:val="left"/>
    </w:lvl>
  </w:abstractNum>
  <w:abstractNum w:abstractNumId="4" w15:restartNumberingAfterBreak="0">
    <w:nsid w:val="14664CD7"/>
    <w:multiLevelType w:val="hybridMultilevel"/>
    <w:tmpl w:val="2000260C"/>
    <w:lvl w:ilvl="0" w:tplc="44723B1E">
      <w:start w:val="1"/>
      <w:numFmt w:val="decimal"/>
      <w:pStyle w:val="TDC3"/>
      <w:lvlText w:val="%1."/>
      <w:lvlJc w:val="left"/>
      <w:pPr>
        <w:ind w:left="720" w:hanging="360"/>
      </w:pPr>
      <w:rPr>
        <w:rFonts w:hint="default"/>
      </w:rPr>
    </w:lvl>
    <w:lvl w:ilvl="1" w:tplc="4A74BDB6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plc="7B3ABB2E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plc="76F65A62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plc="F760A606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plc="ABC08CF6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plc="5F18A56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plc="C09A7C48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plc="3CE2FE26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69464EB"/>
    <w:multiLevelType w:val="hybridMultilevel"/>
    <w:tmpl w:val="BD0AB0BE"/>
    <w:lvl w:ilvl="0" w:tplc="6660F984">
      <w:start w:val="1"/>
      <w:numFmt w:val="bullet"/>
      <w:lvlText w:val="-"/>
      <w:lvlJc w:val="left"/>
      <w:pPr>
        <w:ind w:left="1774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6609F"/>
    <w:multiLevelType w:val="hybridMultilevel"/>
    <w:tmpl w:val="083E8CAA"/>
    <w:lvl w:ilvl="0" w:tplc="DFF0B03A">
      <w:start w:val="1"/>
      <w:numFmt w:val="bullet"/>
      <w:pStyle w:val="EstiloEstiloTtulo1SubrayadoArialNegrita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A0003">
      <w:start w:val="1"/>
      <w:numFmt w:val="bullet"/>
      <w:pStyle w:val="EstiloTtulo211ptSinCursiva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20C3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C645EF"/>
    <w:multiLevelType w:val="hybridMultilevel"/>
    <w:tmpl w:val="1E6EB0CC"/>
    <w:lvl w:ilvl="0" w:tplc="ABCADEAE">
      <w:start w:val="1"/>
      <w:numFmt w:val="bullet"/>
      <w:pStyle w:val="a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4B2AD9F0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5970B33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10C2589E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39E67644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AC00287C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72082C14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614AAD70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32B24662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9721339"/>
    <w:multiLevelType w:val="multilevel"/>
    <w:tmpl w:val="BD2242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903636"/>
    <w:multiLevelType w:val="hybridMultilevel"/>
    <w:tmpl w:val="EDFC6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46DED"/>
    <w:multiLevelType w:val="hybridMultilevel"/>
    <w:tmpl w:val="CE52AFCA"/>
    <w:lvl w:ilvl="0" w:tplc="75A2688C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B00B92"/>
    <w:multiLevelType w:val="hybridMultilevel"/>
    <w:tmpl w:val="16F29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76C33"/>
    <w:multiLevelType w:val="hybridMultilevel"/>
    <w:tmpl w:val="73FE7C66"/>
    <w:lvl w:ilvl="0" w:tplc="D590A64E">
      <w:start w:val="1"/>
      <w:numFmt w:val="bullet"/>
      <w:pStyle w:val="Listaconsangra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91C48DA4">
      <w:numFmt w:val="decimal"/>
      <w:lvlText w:val=""/>
      <w:lvlJc w:val="left"/>
    </w:lvl>
    <w:lvl w:ilvl="2" w:tplc="36B2BDBE">
      <w:numFmt w:val="decimal"/>
      <w:lvlText w:val=""/>
      <w:lvlJc w:val="left"/>
    </w:lvl>
    <w:lvl w:ilvl="3" w:tplc="9698B02E">
      <w:numFmt w:val="decimal"/>
      <w:lvlText w:val=""/>
      <w:lvlJc w:val="left"/>
    </w:lvl>
    <w:lvl w:ilvl="4" w:tplc="738AE86C">
      <w:numFmt w:val="decimal"/>
      <w:lvlText w:val=""/>
      <w:lvlJc w:val="left"/>
    </w:lvl>
    <w:lvl w:ilvl="5" w:tplc="FB848BB4">
      <w:numFmt w:val="decimal"/>
      <w:lvlText w:val=""/>
      <w:lvlJc w:val="left"/>
    </w:lvl>
    <w:lvl w:ilvl="6" w:tplc="F746E4DE">
      <w:numFmt w:val="decimal"/>
      <w:lvlText w:val=""/>
      <w:lvlJc w:val="left"/>
    </w:lvl>
    <w:lvl w:ilvl="7" w:tplc="A17A5980">
      <w:numFmt w:val="decimal"/>
      <w:lvlText w:val=""/>
      <w:lvlJc w:val="left"/>
    </w:lvl>
    <w:lvl w:ilvl="8" w:tplc="0122B0AC">
      <w:numFmt w:val="decimal"/>
      <w:lvlText w:val=""/>
      <w:lvlJc w:val="left"/>
    </w:lvl>
  </w:abstractNum>
  <w:abstractNum w:abstractNumId="14" w15:restartNumberingAfterBreak="0">
    <w:nsid w:val="4C397D26"/>
    <w:multiLevelType w:val="hybridMultilevel"/>
    <w:tmpl w:val="ACD86C76"/>
    <w:lvl w:ilvl="0" w:tplc="AA1A556C">
      <w:start w:val="1"/>
      <w:numFmt w:val="bullet"/>
      <w:pStyle w:val="a3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77209096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3AF2AFCC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A5EAB4AC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BE0EDABC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DB68AF6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C69AAAC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7DA4306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9F8A04B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DD650DB"/>
    <w:multiLevelType w:val="multilevel"/>
    <w:tmpl w:val="46E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37F22"/>
    <w:multiLevelType w:val="hybridMultilevel"/>
    <w:tmpl w:val="5E0C6E96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B56AB0E">
      <w:start w:val="1"/>
      <w:numFmt w:val="bullet"/>
      <w:pStyle w:val="Vieta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CC068E"/>
    <w:multiLevelType w:val="multilevel"/>
    <w:tmpl w:val="3B161D22"/>
    <w:lvl w:ilvl="0">
      <w:start w:val="1"/>
      <w:numFmt w:val="bullet"/>
      <w:pStyle w:val="Listaconvietas5"/>
      <w:lvlText w:val="∙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3E823CE"/>
    <w:multiLevelType w:val="hybridMultilevel"/>
    <w:tmpl w:val="1B481922"/>
    <w:lvl w:ilvl="0" w:tplc="44AAAE0A">
      <w:start w:val="1"/>
      <w:numFmt w:val="bullet"/>
      <w:pStyle w:val="a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687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F41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2F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4A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3E9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E0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AF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82F2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947EF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CF244B"/>
    <w:multiLevelType w:val="hybridMultilevel"/>
    <w:tmpl w:val="F6DE6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A2E25"/>
    <w:multiLevelType w:val="multilevel"/>
    <w:tmpl w:val="453EEA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22C6C56"/>
    <w:multiLevelType w:val="hybridMultilevel"/>
    <w:tmpl w:val="AA0E4962"/>
    <w:lvl w:ilvl="0" w:tplc="0C0A0001">
      <w:start w:val="1"/>
      <w:numFmt w:val="bullet"/>
      <w:pStyle w:val="guin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E38B1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82690B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E90B9B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404270"/>
    <w:multiLevelType w:val="hybridMultilevel"/>
    <w:tmpl w:val="A4E6A432"/>
    <w:lvl w:ilvl="0" w:tplc="693EE192">
      <w:start w:val="1"/>
      <w:numFmt w:val="bullet"/>
      <w:pStyle w:val="Listaconvietas3"/>
      <w:lvlText w:val="-"/>
      <w:lvlJc w:val="left"/>
      <w:pPr>
        <w:tabs>
          <w:tab w:val="num" w:pos="926"/>
        </w:tabs>
        <w:ind w:left="926" w:hanging="360"/>
      </w:pPr>
      <w:rPr>
        <w:rFonts w:ascii="Times New Roman" w:hAnsi="Times New Roman" w:hint="default"/>
      </w:rPr>
    </w:lvl>
    <w:lvl w:ilvl="1" w:tplc="1AA21C38">
      <w:numFmt w:val="decimal"/>
      <w:lvlText w:val=""/>
      <w:lvlJc w:val="left"/>
    </w:lvl>
    <w:lvl w:ilvl="2" w:tplc="D4F2FA44">
      <w:numFmt w:val="decimal"/>
      <w:lvlText w:val=""/>
      <w:lvlJc w:val="left"/>
    </w:lvl>
    <w:lvl w:ilvl="3" w:tplc="BEB47852">
      <w:numFmt w:val="decimal"/>
      <w:lvlText w:val=""/>
      <w:lvlJc w:val="left"/>
    </w:lvl>
    <w:lvl w:ilvl="4" w:tplc="8364187E">
      <w:numFmt w:val="decimal"/>
      <w:lvlText w:val=""/>
      <w:lvlJc w:val="left"/>
    </w:lvl>
    <w:lvl w:ilvl="5" w:tplc="0A76D18E">
      <w:numFmt w:val="decimal"/>
      <w:lvlText w:val=""/>
      <w:lvlJc w:val="left"/>
    </w:lvl>
    <w:lvl w:ilvl="6" w:tplc="BCDA885E">
      <w:numFmt w:val="decimal"/>
      <w:lvlText w:val=""/>
      <w:lvlJc w:val="left"/>
    </w:lvl>
    <w:lvl w:ilvl="7" w:tplc="1F60044C">
      <w:numFmt w:val="decimal"/>
      <w:lvlText w:val=""/>
      <w:lvlJc w:val="left"/>
    </w:lvl>
    <w:lvl w:ilvl="8" w:tplc="45F2B04A">
      <w:numFmt w:val="decimal"/>
      <w:lvlText w:val=""/>
      <w:lvlJc w:val="left"/>
    </w:lvl>
  </w:abstractNum>
  <w:abstractNum w:abstractNumId="27" w15:restartNumberingAfterBreak="0">
    <w:nsid w:val="7C4816F4"/>
    <w:multiLevelType w:val="hybridMultilevel"/>
    <w:tmpl w:val="54769492"/>
    <w:lvl w:ilvl="0" w:tplc="335E21C8">
      <w:start w:val="1"/>
      <w:numFmt w:val="bullet"/>
      <w:pStyle w:val="Listavietas1Car"/>
      <w:lvlText w:val="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6EB21462">
      <w:numFmt w:val="decimal"/>
      <w:lvlText w:val=""/>
      <w:lvlJc w:val="left"/>
    </w:lvl>
    <w:lvl w:ilvl="2" w:tplc="4BC08004">
      <w:numFmt w:val="decimal"/>
      <w:lvlText w:val=""/>
      <w:lvlJc w:val="left"/>
    </w:lvl>
    <w:lvl w:ilvl="3" w:tplc="BC70884E">
      <w:numFmt w:val="decimal"/>
      <w:lvlText w:val=""/>
      <w:lvlJc w:val="left"/>
    </w:lvl>
    <w:lvl w:ilvl="4" w:tplc="9DA08396">
      <w:numFmt w:val="decimal"/>
      <w:lvlText w:val=""/>
      <w:lvlJc w:val="left"/>
    </w:lvl>
    <w:lvl w:ilvl="5" w:tplc="946C882A">
      <w:numFmt w:val="decimal"/>
      <w:lvlText w:val=""/>
      <w:lvlJc w:val="left"/>
    </w:lvl>
    <w:lvl w:ilvl="6" w:tplc="12EA04A8">
      <w:numFmt w:val="decimal"/>
      <w:lvlText w:val=""/>
      <w:lvlJc w:val="left"/>
    </w:lvl>
    <w:lvl w:ilvl="7" w:tplc="E16C79BC">
      <w:numFmt w:val="decimal"/>
      <w:lvlText w:val=""/>
      <w:lvlJc w:val="left"/>
    </w:lvl>
    <w:lvl w:ilvl="8" w:tplc="7E98FBD4">
      <w:numFmt w:val="decimal"/>
      <w:lvlText w:val=""/>
      <w:lvlJc w:val="left"/>
    </w:lvl>
  </w:abstractNum>
  <w:abstractNum w:abstractNumId="28" w15:restartNumberingAfterBreak="0">
    <w:nsid w:val="7E933479"/>
    <w:multiLevelType w:val="hybridMultilevel"/>
    <w:tmpl w:val="E2522970"/>
    <w:lvl w:ilvl="0" w:tplc="2B769856">
      <w:start w:val="1"/>
      <w:numFmt w:val="bullet"/>
      <w:pStyle w:val="TEPGUION"/>
      <w:lvlText w:val="-"/>
      <w:lvlJc w:val="left"/>
      <w:pPr>
        <w:tabs>
          <w:tab w:val="num" w:pos="720"/>
        </w:tabs>
        <w:ind w:left="700" w:hanging="340"/>
      </w:pPr>
      <w:rPr>
        <w:rFonts w:ascii="Times New Roman" w:hAnsi="Times New Roman" w:cs="Times New Roman" w:hint="default"/>
        <w:sz w:val="24"/>
        <w:szCs w:val="24"/>
      </w:rPr>
    </w:lvl>
    <w:lvl w:ilvl="1" w:tplc="88081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A84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61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28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FC6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D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266D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800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8"/>
  </w:num>
  <w:num w:numId="5">
    <w:abstractNumId w:val="14"/>
  </w:num>
  <w:num w:numId="6">
    <w:abstractNumId w:val="0"/>
  </w:num>
  <w:num w:numId="7">
    <w:abstractNumId w:val="11"/>
  </w:num>
  <w:num w:numId="8">
    <w:abstractNumId w:val="1"/>
    <w:lvlOverride w:ilvl="0">
      <w:lvl w:ilvl="0">
        <w:start w:val="1"/>
        <w:numFmt w:val="bullet"/>
        <w:pStyle w:val="Vieta2"/>
        <w:lvlText w:val="-"/>
        <w:legacy w:legacy="1" w:legacySpace="0" w:legacyIndent="170"/>
        <w:lvlJc w:val="left"/>
        <w:pPr>
          <w:ind w:left="890" w:hanging="170"/>
        </w:pPr>
        <w:rPr>
          <w:rFonts w:ascii="Times New Roman" w:hAnsi="Times New Roman" w:hint="default"/>
        </w:rPr>
      </w:lvl>
    </w:lvlOverride>
  </w:num>
  <w:num w:numId="9">
    <w:abstractNumId w:val="3"/>
  </w:num>
  <w:num w:numId="10">
    <w:abstractNumId w:val="26"/>
  </w:num>
  <w:num w:numId="11">
    <w:abstractNumId w:val="2"/>
  </w:num>
  <w:num w:numId="12">
    <w:abstractNumId w:val="17"/>
  </w:num>
  <w:num w:numId="13">
    <w:abstractNumId w:val="27"/>
  </w:num>
  <w:num w:numId="14">
    <w:abstractNumId w:val="22"/>
  </w:num>
  <w:num w:numId="15">
    <w:abstractNumId w:val="28"/>
  </w:num>
  <w:num w:numId="16">
    <w:abstractNumId w:val="16"/>
  </w:num>
  <w:num w:numId="17">
    <w:abstractNumId w:val="9"/>
  </w:num>
  <w:num w:numId="18">
    <w:abstractNumId w:val="15"/>
  </w:num>
  <w:num w:numId="19">
    <w:abstractNumId w:val="5"/>
  </w:num>
  <w:num w:numId="20">
    <w:abstractNumId w:val="10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0"/>
  </w:num>
  <w:num w:numId="27">
    <w:abstractNumId w:val="4"/>
    <w:lvlOverride w:ilvl="0">
      <w:startOverride w:val="3"/>
    </w:lvlOverride>
    <w:lvlOverride w:ilvl="1">
      <w:startOverride w:val="11"/>
    </w:lvlOverride>
  </w:num>
  <w:num w:numId="28">
    <w:abstractNumId w:val="4"/>
    <w:lvlOverride w:ilvl="0">
      <w:startOverride w:val="3"/>
    </w:lvlOverride>
    <w:lvlOverride w:ilvl="1">
      <w:startOverride w:val="11"/>
    </w:lvlOverride>
  </w:num>
  <w:num w:numId="29">
    <w:abstractNumId w:val="4"/>
    <w:lvlOverride w:ilvl="0">
      <w:startOverride w:val="3"/>
    </w:lvlOverride>
    <w:lvlOverride w:ilvl="1">
      <w:startOverride w:val="11"/>
    </w:lvlOverride>
  </w:num>
  <w:num w:numId="30">
    <w:abstractNumId w:val="12"/>
  </w:num>
  <w:num w:numId="31">
    <w:abstractNumId w:val="23"/>
  </w:num>
  <w:num w:numId="32">
    <w:abstractNumId w:val="7"/>
  </w:num>
  <w:num w:numId="33">
    <w:abstractNumId w:val="24"/>
  </w:num>
  <w:num w:numId="34">
    <w:abstractNumId w:val="19"/>
  </w:num>
  <w:num w:numId="35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>
      <o:colormru v:ext="edit" colors="#0b8b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7C"/>
    <w:rsid w:val="00000CED"/>
    <w:rsid w:val="000011B5"/>
    <w:rsid w:val="00001A68"/>
    <w:rsid w:val="00001FE5"/>
    <w:rsid w:val="000027FB"/>
    <w:rsid w:val="00002900"/>
    <w:rsid w:val="00002CFB"/>
    <w:rsid w:val="00002D4E"/>
    <w:rsid w:val="000036D1"/>
    <w:rsid w:val="00003F5B"/>
    <w:rsid w:val="00004295"/>
    <w:rsid w:val="000043D3"/>
    <w:rsid w:val="000046D2"/>
    <w:rsid w:val="00004A29"/>
    <w:rsid w:val="00005897"/>
    <w:rsid w:val="00005B4B"/>
    <w:rsid w:val="0000678A"/>
    <w:rsid w:val="00007BA1"/>
    <w:rsid w:val="00010923"/>
    <w:rsid w:val="00011C49"/>
    <w:rsid w:val="000120D1"/>
    <w:rsid w:val="00012273"/>
    <w:rsid w:val="0001314A"/>
    <w:rsid w:val="00017F4C"/>
    <w:rsid w:val="00020A62"/>
    <w:rsid w:val="000212EB"/>
    <w:rsid w:val="00021BD7"/>
    <w:rsid w:val="00021C8C"/>
    <w:rsid w:val="00021E7E"/>
    <w:rsid w:val="000224B4"/>
    <w:rsid w:val="00022672"/>
    <w:rsid w:val="000232D9"/>
    <w:rsid w:val="000252BF"/>
    <w:rsid w:val="0002772C"/>
    <w:rsid w:val="00027F69"/>
    <w:rsid w:val="000301E4"/>
    <w:rsid w:val="000302CF"/>
    <w:rsid w:val="00031769"/>
    <w:rsid w:val="0003225D"/>
    <w:rsid w:val="00032D87"/>
    <w:rsid w:val="00032E2C"/>
    <w:rsid w:val="00035F09"/>
    <w:rsid w:val="00036732"/>
    <w:rsid w:val="00036C76"/>
    <w:rsid w:val="0003714A"/>
    <w:rsid w:val="00040C46"/>
    <w:rsid w:val="00041EA3"/>
    <w:rsid w:val="00041F46"/>
    <w:rsid w:val="00042A62"/>
    <w:rsid w:val="000434E3"/>
    <w:rsid w:val="00043ED8"/>
    <w:rsid w:val="00044F5C"/>
    <w:rsid w:val="0004513F"/>
    <w:rsid w:val="00045762"/>
    <w:rsid w:val="00045C4D"/>
    <w:rsid w:val="000514BC"/>
    <w:rsid w:val="0005165D"/>
    <w:rsid w:val="00051D64"/>
    <w:rsid w:val="00052404"/>
    <w:rsid w:val="000524A3"/>
    <w:rsid w:val="00052541"/>
    <w:rsid w:val="00053A5E"/>
    <w:rsid w:val="00054769"/>
    <w:rsid w:val="00054E97"/>
    <w:rsid w:val="00055A8E"/>
    <w:rsid w:val="0005698F"/>
    <w:rsid w:val="00057754"/>
    <w:rsid w:val="00057793"/>
    <w:rsid w:val="00060246"/>
    <w:rsid w:val="00060651"/>
    <w:rsid w:val="000617A8"/>
    <w:rsid w:val="00062318"/>
    <w:rsid w:val="000626F3"/>
    <w:rsid w:val="00062CAE"/>
    <w:rsid w:val="00063507"/>
    <w:rsid w:val="0006402B"/>
    <w:rsid w:val="0006466A"/>
    <w:rsid w:val="0006669B"/>
    <w:rsid w:val="00067EA4"/>
    <w:rsid w:val="00070339"/>
    <w:rsid w:val="000722FF"/>
    <w:rsid w:val="00072577"/>
    <w:rsid w:val="00072CCD"/>
    <w:rsid w:val="00073496"/>
    <w:rsid w:val="00075193"/>
    <w:rsid w:val="000771F6"/>
    <w:rsid w:val="00080FD1"/>
    <w:rsid w:val="00081906"/>
    <w:rsid w:val="00081D44"/>
    <w:rsid w:val="00082B69"/>
    <w:rsid w:val="00083ABE"/>
    <w:rsid w:val="00084DBF"/>
    <w:rsid w:val="00086A1F"/>
    <w:rsid w:val="000870DF"/>
    <w:rsid w:val="000916FC"/>
    <w:rsid w:val="000927A6"/>
    <w:rsid w:val="000927E7"/>
    <w:rsid w:val="00092A89"/>
    <w:rsid w:val="00092CEB"/>
    <w:rsid w:val="000933D4"/>
    <w:rsid w:val="000935AA"/>
    <w:rsid w:val="00093885"/>
    <w:rsid w:val="0009392F"/>
    <w:rsid w:val="00093E14"/>
    <w:rsid w:val="00095ADF"/>
    <w:rsid w:val="000978E9"/>
    <w:rsid w:val="000A0E31"/>
    <w:rsid w:val="000A1599"/>
    <w:rsid w:val="000A18A4"/>
    <w:rsid w:val="000A1AFF"/>
    <w:rsid w:val="000A2BF0"/>
    <w:rsid w:val="000A2C4B"/>
    <w:rsid w:val="000A2F1A"/>
    <w:rsid w:val="000A305B"/>
    <w:rsid w:val="000A3CDB"/>
    <w:rsid w:val="000A4E8F"/>
    <w:rsid w:val="000A6947"/>
    <w:rsid w:val="000A6CA5"/>
    <w:rsid w:val="000A6FB1"/>
    <w:rsid w:val="000A726D"/>
    <w:rsid w:val="000B07EA"/>
    <w:rsid w:val="000B091F"/>
    <w:rsid w:val="000B0C14"/>
    <w:rsid w:val="000B133E"/>
    <w:rsid w:val="000B152F"/>
    <w:rsid w:val="000B1654"/>
    <w:rsid w:val="000B40E5"/>
    <w:rsid w:val="000B4833"/>
    <w:rsid w:val="000B520F"/>
    <w:rsid w:val="000B7717"/>
    <w:rsid w:val="000B7C29"/>
    <w:rsid w:val="000B7EC8"/>
    <w:rsid w:val="000C12E0"/>
    <w:rsid w:val="000C2751"/>
    <w:rsid w:val="000C5BF7"/>
    <w:rsid w:val="000C5D0C"/>
    <w:rsid w:val="000C6EE2"/>
    <w:rsid w:val="000C7561"/>
    <w:rsid w:val="000D025A"/>
    <w:rsid w:val="000D12E4"/>
    <w:rsid w:val="000D1602"/>
    <w:rsid w:val="000D1CAA"/>
    <w:rsid w:val="000D2544"/>
    <w:rsid w:val="000D2D7F"/>
    <w:rsid w:val="000D2FBC"/>
    <w:rsid w:val="000D2FE5"/>
    <w:rsid w:val="000D39EE"/>
    <w:rsid w:val="000D442D"/>
    <w:rsid w:val="000D4C13"/>
    <w:rsid w:val="000D4C50"/>
    <w:rsid w:val="000D5ACC"/>
    <w:rsid w:val="000D70A5"/>
    <w:rsid w:val="000E3DFD"/>
    <w:rsid w:val="000E7427"/>
    <w:rsid w:val="000F1134"/>
    <w:rsid w:val="000F1375"/>
    <w:rsid w:val="000F18AC"/>
    <w:rsid w:val="000F30B1"/>
    <w:rsid w:val="000F3484"/>
    <w:rsid w:val="000F52AB"/>
    <w:rsid w:val="000F5A7B"/>
    <w:rsid w:val="000F5E14"/>
    <w:rsid w:val="000F61B8"/>
    <w:rsid w:val="000F6552"/>
    <w:rsid w:val="000F6855"/>
    <w:rsid w:val="000F7F1D"/>
    <w:rsid w:val="0010041D"/>
    <w:rsid w:val="00100FD7"/>
    <w:rsid w:val="00101327"/>
    <w:rsid w:val="00101368"/>
    <w:rsid w:val="0010270C"/>
    <w:rsid w:val="00103244"/>
    <w:rsid w:val="00105308"/>
    <w:rsid w:val="0010567B"/>
    <w:rsid w:val="0010757B"/>
    <w:rsid w:val="00107A78"/>
    <w:rsid w:val="00110D3A"/>
    <w:rsid w:val="00110E38"/>
    <w:rsid w:val="0011219F"/>
    <w:rsid w:val="00112493"/>
    <w:rsid w:val="00112F8D"/>
    <w:rsid w:val="0011347D"/>
    <w:rsid w:val="00113519"/>
    <w:rsid w:val="00113CC0"/>
    <w:rsid w:val="001145EA"/>
    <w:rsid w:val="0011639B"/>
    <w:rsid w:val="00117C86"/>
    <w:rsid w:val="00121560"/>
    <w:rsid w:val="00121618"/>
    <w:rsid w:val="00122C76"/>
    <w:rsid w:val="00122C9E"/>
    <w:rsid w:val="001237E7"/>
    <w:rsid w:val="00124CAB"/>
    <w:rsid w:val="00125903"/>
    <w:rsid w:val="00126E88"/>
    <w:rsid w:val="00127EB9"/>
    <w:rsid w:val="00130F0F"/>
    <w:rsid w:val="001310EF"/>
    <w:rsid w:val="00132C61"/>
    <w:rsid w:val="001333AB"/>
    <w:rsid w:val="00133A08"/>
    <w:rsid w:val="00133C18"/>
    <w:rsid w:val="00134740"/>
    <w:rsid w:val="00134A95"/>
    <w:rsid w:val="00134E50"/>
    <w:rsid w:val="001358C9"/>
    <w:rsid w:val="0013614D"/>
    <w:rsid w:val="001373E1"/>
    <w:rsid w:val="00137619"/>
    <w:rsid w:val="00137BC6"/>
    <w:rsid w:val="00137E9D"/>
    <w:rsid w:val="001402DE"/>
    <w:rsid w:val="00140684"/>
    <w:rsid w:val="00140802"/>
    <w:rsid w:val="001408D9"/>
    <w:rsid w:val="00141054"/>
    <w:rsid w:val="001412D4"/>
    <w:rsid w:val="00141DC8"/>
    <w:rsid w:val="00142AFA"/>
    <w:rsid w:val="0014383E"/>
    <w:rsid w:val="001443FD"/>
    <w:rsid w:val="00146453"/>
    <w:rsid w:val="00146BB6"/>
    <w:rsid w:val="0015007E"/>
    <w:rsid w:val="00152265"/>
    <w:rsid w:val="0015235E"/>
    <w:rsid w:val="001523CF"/>
    <w:rsid w:val="001523EE"/>
    <w:rsid w:val="00152A3B"/>
    <w:rsid w:val="00153BF2"/>
    <w:rsid w:val="00154AD0"/>
    <w:rsid w:val="001550AA"/>
    <w:rsid w:val="0015548A"/>
    <w:rsid w:val="00155BF2"/>
    <w:rsid w:val="00155C77"/>
    <w:rsid w:val="00155D57"/>
    <w:rsid w:val="0015658E"/>
    <w:rsid w:val="001600BC"/>
    <w:rsid w:val="00160810"/>
    <w:rsid w:val="001608A0"/>
    <w:rsid w:val="00160973"/>
    <w:rsid w:val="00161ECF"/>
    <w:rsid w:val="00162143"/>
    <w:rsid w:val="00162200"/>
    <w:rsid w:val="0016272B"/>
    <w:rsid w:val="00162D25"/>
    <w:rsid w:val="0016333E"/>
    <w:rsid w:val="00163AF4"/>
    <w:rsid w:val="00163DFA"/>
    <w:rsid w:val="001643C7"/>
    <w:rsid w:val="00164994"/>
    <w:rsid w:val="00164E2F"/>
    <w:rsid w:val="00164E84"/>
    <w:rsid w:val="001651FC"/>
    <w:rsid w:val="00165548"/>
    <w:rsid w:val="00165A6A"/>
    <w:rsid w:val="001661F4"/>
    <w:rsid w:val="00166860"/>
    <w:rsid w:val="00166975"/>
    <w:rsid w:val="0016724D"/>
    <w:rsid w:val="00167F9A"/>
    <w:rsid w:val="0017134A"/>
    <w:rsid w:val="00171983"/>
    <w:rsid w:val="00172B00"/>
    <w:rsid w:val="001739E5"/>
    <w:rsid w:val="00174625"/>
    <w:rsid w:val="001747D4"/>
    <w:rsid w:val="00174F79"/>
    <w:rsid w:val="0017515D"/>
    <w:rsid w:val="0017559B"/>
    <w:rsid w:val="00175B2E"/>
    <w:rsid w:val="00175FC2"/>
    <w:rsid w:val="00176151"/>
    <w:rsid w:val="00176914"/>
    <w:rsid w:val="0017693F"/>
    <w:rsid w:val="001803BA"/>
    <w:rsid w:val="001805C6"/>
    <w:rsid w:val="0018199E"/>
    <w:rsid w:val="00181C62"/>
    <w:rsid w:val="00182A3C"/>
    <w:rsid w:val="00183C60"/>
    <w:rsid w:val="00183DE8"/>
    <w:rsid w:val="00185F10"/>
    <w:rsid w:val="0018656B"/>
    <w:rsid w:val="001875FD"/>
    <w:rsid w:val="00187C49"/>
    <w:rsid w:val="00190149"/>
    <w:rsid w:val="0019058C"/>
    <w:rsid w:val="001909D8"/>
    <w:rsid w:val="0019162B"/>
    <w:rsid w:val="001929BB"/>
    <w:rsid w:val="00192E4A"/>
    <w:rsid w:val="001935C1"/>
    <w:rsid w:val="00194084"/>
    <w:rsid w:val="00195210"/>
    <w:rsid w:val="00195743"/>
    <w:rsid w:val="00195A1E"/>
    <w:rsid w:val="00195DBF"/>
    <w:rsid w:val="001A0C34"/>
    <w:rsid w:val="001A13BD"/>
    <w:rsid w:val="001A225F"/>
    <w:rsid w:val="001A22BF"/>
    <w:rsid w:val="001A22FE"/>
    <w:rsid w:val="001A2B76"/>
    <w:rsid w:val="001A3D53"/>
    <w:rsid w:val="001A4BEF"/>
    <w:rsid w:val="001A53FC"/>
    <w:rsid w:val="001A574C"/>
    <w:rsid w:val="001A60BD"/>
    <w:rsid w:val="001A67CE"/>
    <w:rsid w:val="001B0653"/>
    <w:rsid w:val="001B0AF9"/>
    <w:rsid w:val="001B10D0"/>
    <w:rsid w:val="001B1374"/>
    <w:rsid w:val="001B3A77"/>
    <w:rsid w:val="001B3CB4"/>
    <w:rsid w:val="001B442A"/>
    <w:rsid w:val="001B4A9E"/>
    <w:rsid w:val="001B5AA2"/>
    <w:rsid w:val="001B5BD3"/>
    <w:rsid w:val="001B6342"/>
    <w:rsid w:val="001B64D8"/>
    <w:rsid w:val="001B65AA"/>
    <w:rsid w:val="001B7611"/>
    <w:rsid w:val="001B79DE"/>
    <w:rsid w:val="001C0203"/>
    <w:rsid w:val="001C03E1"/>
    <w:rsid w:val="001C0E57"/>
    <w:rsid w:val="001C1251"/>
    <w:rsid w:val="001C1C0F"/>
    <w:rsid w:val="001C302D"/>
    <w:rsid w:val="001C30A2"/>
    <w:rsid w:val="001C30AC"/>
    <w:rsid w:val="001C3140"/>
    <w:rsid w:val="001C4AF8"/>
    <w:rsid w:val="001C4C7E"/>
    <w:rsid w:val="001C596E"/>
    <w:rsid w:val="001C5BC1"/>
    <w:rsid w:val="001C6407"/>
    <w:rsid w:val="001D08D0"/>
    <w:rsid w:val="001D0F30"/>
    <w:rsid w:val="001D17BD"/>
    <w:rsid w:val="001D19C9"/>
    <w:rsid w:val="001D2D0D"/>
    <w:rsid w:val="001D318C"/>
    <w:rsid w:val="001D32E1"/>
    <w:rsid w:val="001D3E38"/>
    <w:rsid w:val="001D3EDD"/>
    <w:rsid w:val="001D4C86"/>
    <w:rsid w:val="001D4D61"/>
    <w:rsid w:val="001D75B1"/>
    <w:rsid w:val="001D795E"/>
    <w:rsid w:val="001D7A6C"/>
    <w:rsid w:val="001D7E2B"/>
    <w:rsid w:val="001E1EE4"/>
    <w:rsid w:val="001E23F9"/>
    <w:rsid w:val="001E2456"/>
    <w:rsid w:val="001E34CC"/>
    <w:rsid w:val="001E4471"/>
    <w:rsid w:val="001E4E09"/>
    <w:rsid w:val="001E5291"/>
    <w:rsid w:val="001E55E4"/>
    <w:rsid w:val="001E6220"/>
    <w:rsid w:val="001E6C21"/>
    <w:rsid w:val="001F484F"/>
    <w:rsid w:val="001F4B70"/>
    <w:rsid w:val="001F6E66"/>
    <w:rsid w:val="0020019A"/>
    <w:rsid w:val="00201A62"/>
    <w:rsid w:val="00201F49"/>
    <w:rsid w:val="00202534"/>
    <w:rsid w:val="00202E05"/>
    <w:rsid w:val="00203531"/>
    <w:rsid w:val="00205897"/>
    <w:rsid w:val="00205F0F"/>
    <w:rsid w:val="002062B4"/>
    <w:rsid w:val="00206FA1"/>
    <w:rsid w:val="0020719C"/>
    <w:rsid w:val="002072C6"/>
    <w:rsid w:val="002076C6"/>
    <w:rsid w:val="002077EB"/>
    <w:rsid w:val="00212240"/>
    <w:rsid w:val="00212380"/>
    <w:rsid w:val="00213064"/>
    <w:rsid w:val="00213FF1"/>
    <w:rsid w:val="00214BA2"/>
    <w:rsid w:val="00216110"/>
    <w:rsid w:val="0021651E"/>
    <w:rsid w:val="00217148"/>
    <w:rsid w:val="00217340"/>
    <w:rsid w:val="002174CC"/>
    <w:rsid w:val="00217B52"/>
    <w:rsid w:val="00220773"/>
    <w:rsid w:val="0022240A"/>
    <w:rsid w:val="0022589C"/>
    <w:rsid w:val="00225CFF"/>
    <w:rsid w:val="00225FAD"/>
    <w:rsid w:val="00227003"/>
    <w:rsid w:val="00230079"/>
    <w:rsid w:val="00231017"/>
    <w:rsid w:val="002320B8"/>
    <w:rsid w:val="00235387"/>
    <w:rsid w:val="00235C98"/>
    <w:rsid w:val="00235FA5"/>
    <w:rsid w:val="00236257"/>
    <w:rsid w:val="002368C6"/>
    <w:rsid w:val="00240C55"/>
    <w:rsid w:val="0024135E"/>
    <w:rsid w:val="00241AFB"/>
    <w:rsid w:val="00243F8A"/>
    <w:rsid w:val="0024639B"/>
    <w:rsid w:val="0024746D"/>
    <w:rsid w:val="00250462"/>
    <w:rsid w:val="00250E23"/>
    <w:rsid w:val="00252287"/>
    <w:rsid w:val="00252290"/>
    <w:rsid w:val="00253E51"/>
    <w:rsid w:val="0025430A"/>
    <w:rsid w:val="00254578"/>
    <w:rsid w:val="00254BA2"/>
    <w:rsid w:val="00254E78"/>
    <w:rsid w:val="002556DF"/>
    <w:rsid w:val="002572C6"/>
    <w:rsid w:val="0025745D"/>
    <w:rsid w:val="00261677"/>
    <w:rsid w:val="00262756"/>
    <w:rsid w:val="00262EF1"/>
    <w:rsid w:val="002632B4"/>
    <w:rsid w:val="002632F7"/>
    <w:rsid w:val="00263862"/>
    <w:rsid w:val="00263B9C"/>
    <w:rsid w:val="00264085"/>
    <w:rsid w:val="002646BE"/>
    <w:rsid w:val="00265DBD"/>
    <w:rsid w:val="00267197"/>
    <w:rsid w:val="0027390B"/>
    <w:rsid w:val="00273EFF"/>
    <w:rsid w:val="00274F55"/>
    <w:rsid w:val="002753F4"/>
    <w:rsid w:val="002764EC"/>
    <w:rsid w:val="0027676B"/>
    <w:rsid w:val="00276E29"/>
    <w:rsid w:val="00276E99"/>
    <w:rsid w:val="00280195"/>
    <w:rsid w:val="0028039C"/>
    <w:rsid w:val="00281017"/>
    <w:rsid w:val="002820E0"/>
    <w:rsid w:val="00283061"/>
    <w:rsid w:val="00283B48"/>
    <w:rsid w:val="00285156"/>
    <w:rsid w:val="0028619B"/>
    <w:rsid w:val="00287378"/>
    <w:rsid w:val="002875B2"/>
    <w:rsid w:val="002875E6"/>
    <w:rsid w:val="00287ED8"/>
    <w:rsid w:val="002900C1"/>
    <w:rsid w:val="0029205B"/>
    <w:rsid w:val="002922DF"/>
    <w:rsid w:val="00292D77"/>
    <w:rsid w:val="00292E2C"/>
    <w:rsid w:val="00293052"/>
    <w:rsid w:val="00293264"/>
    <w:rsid w:val="002935F2"/>
    <w:rsid w:val="0029383D"/>
    <w:rsid w:val="002941A4"/>
    <w:rsid w:val="00295271"/>
    <w:rsid w:val="00295CF0"/>
    <w:rsid w:val="00296037"/>
    <w:rsid w:val="002970F3"/>
    <w:rsid w:val="002A0BE6"/>
    <w:rsid w:val="002A2432"/>
    <w:rsid w:val="002A2F1A"/>
    <w:rsid w:val="002A3FD1"/>
    <w:rsid w:val="002A494C"/>
    <w:rsid w:val="002A4A2C"/>
    <w:rsid w:val="002A5252"/>
    <w:rsid w:val="002A5862"/>
    <w:rsid w:val="002A5A69"/>
    <w:rsid w:val="002A60E4"/>
    <w:rsid w:val="002A650E"/>
    <w:rsid w:val="002A6652"/>
    <w:rsid w:val="002A69CB"/>
    <w:rsid w:val="002A6A34"/>
    <w:rsid w:val="002A7554"/>
    <w:rsid w:val="002A7BC7"/>
    <w:rsid w:val="002A7E7B"/>
    <w:rsid w:val="002B0471"/>
    <w:rsid w:val="002B08BF"/>
    <w:rsid w:val="002B12E7"/>
    <w:rsid w:val="002B18EB"/>
    <w:rsid w:val="002B1ACF"/>
    <w:rsid w:val="002B1C5D"/>
    <w:rsid w:val="002B26EB"/>
    <w:rsid w:val="002B29B4"/>
    <w:rsid w:val="002B3A5F"/>
    <w:rsid w:val="002B3CC2"/>
    <w:rsid w:val="002B4C31"/>
    <w:rsid w:val="002B5157"/>
    <w:rsid w:val="002B57D0"/>
    <w:rsid w:val="002B79AC"/>
    <w:rsid w:val="002B7AE5"/>
    <w:rsid w:val="002C0175"/>
    <w:rsid w:val="002C093F"/>
    <w:rsid w:val="002C1828"/>
    <w:rsid w:val="002C2C74"/>
    <w:rsid w:val="002C2FFC"/>
    <w:rsid w:val="002C3B28"/>
    <w:rsid w:val="002C68B9"/>
    <w:rsid w:val="002C7C57"/>
    <w:rsid w:val="002D0CDD"/>
    <w:rsid w:val="002D1AD3"/>
    <w:rsid w:val="002D22C4"/>
    <w:rsid w:val="002D4792"/>
    <w:rsid w:val="002D5788"/>
    <w:rsid w:val="002D5F57"/>
    <w:rsid w:val="002D66F8"/>
    <w:rsid w:val="002D7E77"/>
    <w:rsid w:val="002E1096"/>
    <w:rsid w:val="002E10BD"/>
    <w:rsid w:val="002E2440"/>
    <w:rsid w:val="002E3761"/>
    <w:rsid w:val="002E4E55"/>
    <w:rsid w:val="002E6ACD"/>
    <w:rsid w:val="002E6BD1"/>
    <w:rsid w:val="002E7308"/>
    <w:rsid w:val="002E771D"/>
    <w:rsid w:val="002E7841"/>
    <w:rsid w:val="002F007B"/>
    <w:rsid w:val="002F0FD0"/>
    <w:rsid w:val="002F1A6D"/>
    <w:rsid w:val="002F21E7"/>
    <w:rsid w:val="002F2B82"/>
    <w:rsid w:val="002F30A4"/>
    <w:rsid w:val="002F388F"/>
    <w:rsid w:val="002F399E"/>
    <w:rsid w:val="002F54D8"/>
    <w:rsid w:val="002F6973"/>
    <w:rsid w:val="002F7C67"/>
    <w:rsid w:val="002F7C70"/>
    <w:rsid w:val="003003AD"/>
    <w:rsid w:val="00300FF5"/>
    <w:rsid w:val="00302481"/>
    <w:rsid w:val="00303079"/>
    <w:rsid w:val="00303B88"/>
    <w:rsid w:val="00304532"/>
    <w:rsid w:val="0030543C"/>
    <w:rsid w:val="003054AB"/>
    <w:rsid w:val="00306257"/>
    <w:rsid w:val="00306838"/>
    <w:rsid w:val="00306954"/>
    <w:rsid w:val="00306A91"/>
    <w:rsid w:val="00306EB7"/>
    <w:rsid w:val="00307763"/>
    <w:rsid w:val="00307D53"/>
    <w:rsid w:val="00311167"/>
    <w:rsid w:val="003114DD"/>
    <w:rsid w:val="003116B3"/>
    <w:rsid w:val="00312521"/>
    <w:rsid w:val="00312AAF"/>
    <w:rsid w:val="00313045"/>
    <w:rsid w:val="00313F76"/>
    <w:rsid w:val="00315DA2"/>
    <w:rsid w:val="003171FD"/>
    <w:rsid w:val="003203BF"/>
    <w:rsid w:val="00320610"/>
    <w:rsid w:val="00320A53"/>
    <w:rsid w:val="00320BCB"/>
    <w:rsid w:val="00322825"/>
    <w:rsid w:val="00322BD0"/>
    <w:rsid w:val="0032307C"/>
    <w:rsid w:val="003231E4"/>
    <w:rsid w:val="00323E69"/>
    <w:rsid w:val="00324B53"/>
    <w:rsid w:val="00325DB6"/>
    <w:rsid w:val="00325E7C"/>
    <w:rsid w:val="00326AD5"/>
    <w:rsid w:val="0032723B"/>
    <w:rsid w:val="00327A1B"/>
    <w:rsid w:val="00331991"/>
    <w:rsid w:val="00332073"/>
    <w:rsid w:val="0033226F"/>
    <w:rsid w:val="00333331"/>
    <w:rsid w:val="00333465"/>
    <w:rsid w:val="003337CD"/>
    <w:rsid w:val="00334603"/>
    <w:rsid w:val="00334754"/>
    <w:rsid w:val="00334A5F"/>
    <w:rsid w:val="00334FB4"/>
    <w:rsid w:val="0033570B"/>
    <w:rsid w:val="0033674F"/>
    <w:rsid w:val="003369EA"/>
    <w:rsid w:val="00341C8D"/>
    <w:rsid w:val="00342372"/>
    <w:rsid w:val="003438C8"/>
    <w:rsid w:val="00343B82"/>
    <w:rsid w:val="003444D5"/>
    <w:rsid w:val="0034566E"/>
    <w:rsid w:val="00346A65"/>
    <w:rsid w:val="003470A1"/>
    <w:rsid w:val="0035171E"/>
    <w:rsid w:val="00351B2D"/>
    <w:rsid w:val="00352A6A"/>
    <w:rsid w:val="00354278"/>
    <w:rsid w:val="0035495F"/>
    <w:rsid w:val="0035584F"/>
    <w:rsid w:val="003558AF"/>
    <w:rsid w:val="00355E36"/>
    <w:rsid w:val="00357CEE"/>
    <w:rsid w:val="00360D82"/>
    <w:rsid w:val="0036163B"/>
    <w:rsid w:val="00361C1F"/>
    <w:rsid w:val="003628F5"/>
    <w:rsid w:val="00362F50"/>
    <w:rsid w:val="00363C3E"/>
    <w:rsid w:val="00364A5D"/>
    <w:rsid w:val="00364C78"/>
    <w:rsid w:val="00365560"/>
    <w:rsid w:val="003670E2"/>
    <w:rsid w:val="00367559"/>
    <w:rsid w:val="00367C3D"/>
    <w:rsid w:val="003710FA"/>
    <w:rsid w:val="00371C26"/>
    <w:rsid w:val="00371EAB"/>
    <w:rsid w:val="0037223A"/>
    <w:rsid w:val="003725DE"/>
    <w:rsid w:val="0037309C"/>
    <w:rsid w:val="003741EC"/>
    <w:rsid w:val="00374219"/>
    <w:rsid w:val="00374453"/>
    <w:rsid w:val="00375B16"/>
    <w:rsid w:val="003762AB"/>
    <w:rsid w:val="003771AF"/>
    <w:rsid w:val="00377908"/>
    <w:rsid w:val="00377CCB"/>
    <w:rsid w:val="00380DBB"/>
    <w:rsid w:val="003823F3"/>
    <w:rsid w:val="00382870"/>
    <w:rsid w:val="00383697"/>
    <w:rsid w:val="003841B5"/>
    <w:rsid w:val="0038574C"/>
    <w:rsid w:val="003857F1"/>
    <w:rsid w:val="00385823"/>
    <w:rsid w:val="00386707"/>
    <w:rsid w:val="00387FA8"/>
    <w:rsid w:val="0039131B"/>
    <w:rsid w:val="0039250D"/>
    <w:rsid w:val="003926B0"/>
    <w:rsid w:val="003968E6"/>
    <w:rsid w:val="003979B9"/>
    <w:rsid w:val="00397A6C"/>
    <w:rsid w:val="003A0163"/>
    <w:rsid w:val="003A04BE"/>
    <w:rsid w:val="003A1DA9"/>
    <w:rsid w:val="003A2D0B"/>
    <w:rsid w:val="003A2E65"/>
    <w:rsid w:val="003A32D6"/>
    <w:rsid w:val="003A3570"/>
    <w:rsid w:val="003A41A4"/>
    <w:rsid w:val="003A457D"/>
    <w:rsid w:val="003A479A"/>
    <w:rsid w:val="003A7050"/>
    <w:rsid w:val="003B0426"/>
    <w:rsid w:val="003B159A"/>
    <w:rsid w:val="003B1899"/>
    <w:rsid w:val="003B1E9F"/>
    <w:rsid w:val="003B1FD0"/>
    <w:rsid w:val="003B2E6C"/>
    <w:rsid w:val="003B364E"/>
    <w:rsid w:val="003B37CA"/>
    <w:rsid w:val="003B5547"/>
    <w:rsid w:val="003B5C7C"/>
    <w:rsid w:val="003B6561"/>
    <w:rsid w:val="003B6880"/>
    <w:rsid w:val="003B6A1A"/>
    <w:rsid w:val="003B6D37"/>
    <w:rsid w:val="003B7D29"/>
    <w:rsid w:val="003C0E6A"/>
    <w:rsid w:val="003C12C8"/>
    <w:rsid w:val="003C20E6"/>
    <w:rsid w:val="003C2122"/>
    <w:rsid w:val="003C3B71"/>
    <w:rsid w:val="003C402B"/>
    <w:rsid w:val="003C6A81"/>
    <w:rsid w:val="003C6C23"/>
    <w:rsid w:val="003C6C94"/>
    <w:rsid w:val="003C724F"/>
    <w:rsid w:val="003C7B32"/>
    <w:rsid w:val="003D002C"/>
    <w:rsid w:val="003D0033"/>
    <w:rsid w:val="003D045D"/>
    <w:rsid w:val="003D412C"/>
    <w:rsid w:val="003D5397"/>
    <w:rsid w:val="003D592A"/>
    <w:rsid w:val="003D5EE6"/>
    <w:rsid w:val="003D6068"/>
    <w:rsid w:val="003D626B"/>
    <w:rsid w:val="003D71A9"/>
    <w:rsid w:val="003D73BC"/>
    <w:rsid w:val="003E0479"/>
    <w:rsid w:val="003E1336"/>
    <w:rsid w:val="003E1A94"/>
    <w:rsid w:val="003E1E7D"/>
    <w:rsid w:val="003E2C5B"/>
    <w:rsid w:val="003E3134"/>
    <w:rsid w:val="003E4847"/>
    <w:rsid w:val="003E5C0D"/>
    <w:rsid w:val="003E6018"/>
    <w:rsid w:val="003E65D2"/>
    <w:rsid w:val="003E74F2"/>
    <w:rsid w:val="003E76B0"/>
    <w:rsid w:val="003F05AB"/>
    <w:rsid w:val="003F0E51"/>
    <w:rsid w:val="003F1017"/>
    <w:rsid w:val="003F1541"/>
    <w:rsid w:val="003F1893"/>
    <w:rsid w:val="003F2EC5"/>
    <w:rsid w:val="003F515D"/>
    <w:rsid w:val="003F56DB"/>
    <w:rsid w:val="003F59BD"/>
    <w:rsid w:val="003F615E"/>
    <w:rsid w:val="003F65D8"/>
    <w:rsid w:val="003F6739"/>
    <w:rsid w:val="004009F1"/>
    <w:rsid w:val="00400B62"/>
    <w:rsid w:val="00400C22"/>
    <w:rsid w:val="00401078"/>
    <w:rsid w:val="00402A42"/>
    <w:rsid w:val="00403299"/>
    <w:rsid w:val="00403615"/>
    <w:rsid w:val="00403770"/>
    <w:rsid w:val="00403E7B"/>
    <w:rsid w:val="00404D12"/>
    <w:rsid w:val="00405520"/>
    <w:rsid w:val="0040563A"/>
    <w:rsid w:val="00405A0F"/>
    <w:rsid w:val="004064F3"/>
    <w:rsid w:val="00406E8C"/>
    <w:rsid w:val="00407DB8"/>
    <w:rsid w:val="00407DEC"/>
    <w:rsid w:val="004105C6"/>
    <w:rsid w:val="00410CA1"/>
    <w:rsid w:val="00410DD9"/>
    <w:rsid w:val="00410FEE"/>
    <w:rsid w:val="00411344"/>
    <w:rsid w:val="00411B69"/>
    <w:rsid w:val="0041254B"/>
    <w:rsid w:val="00412A90"/>
    <w:rsid w:val="00412FB1"/>
    <w:rsid w:val="00414106"/>
    <w:rsid w:val="004149F1"/>
    <w:rsid w:val="00415144"/>
    <w:rsid w:val="00415EC0"/>
    <w:rsid w:val="004174CE"/>
    <w:rsid w:val="00417741"/>
    <w:rsid w:val="00417773"/>
    <w:rsid w:val="00420177"/>
    <w:rsid w:val="0042239A"/>
    <w:rsid w:val="00423747"/>
    <w:rsid w:val="00424253"/>
    <w:rsid w:val="00425137"/>
    <w:rsid w:val="00425AD4"/>
    <w:rsid w:val="00426606"/>
    <w:rsid w:val="00426A64"/>
    <w:rsid w:val="00434DAA"/>
    <w:rsid w:val="004357F1"/>
    <w:rsid w:val="00435CDD"/>
    <w:rsid w:val="00436279"/>
    <w:rsid w:val="00436B96"/>
    <w:rsid w:val="00437184"/>
    <w:rsid w:val="0043722A"/>
    <w:rsid w:val="0043751C"/>
    <w:rsid w:val="00437D7D"/>
    <w:rsid w:val="0044044C"/>
    <w:rsid w:val="004404D7"/>
    <w:rsid w:val="00440D86"/>
    <w:rsid w:val="0044114B"/>
    <w:rsid w:val="0044127D"/>
    <w:rsid w:val="00441789"/>
    <w:rsid w:val="00441F6E"/>
    <w:rsid w:val="00441FBB"/>
    <w:rsid w:val="0044233F"/>
    <w:rsid w:val="004438DE"/>
    <w:rsid w:val="00443A6F"/>
    <w:rsid w:val="00443EAC"/>
    <w:rsid w:val="0044474C"/>
    <w:rsid w:val="0044519C"/>
    <w:rsid w:val="0044630C"/>
    <w:rsid w:val="00446504"/>
    <w:rsid w:val="00446582"/>
    <w:rsid w:val="00446681"/>
    <w:rsid w:val="00451876"/>
    <w:rsid w:val="004522F4"/>
    <w:rsid w:val="00452383"/>
    <w:rsid w:val="00452460"/>
    <w:rsid w:val="004529AF"/>
    <w:rsid w:val="00452B81"/>
    <w:rsid w:val="00453B7F"/>
    <w:rsid w:val="00453E5E"/>
    <w:rsid w:val="0045445E"/>
    <w:rsid w:val="00454E45"/>
    <w:rsid w:val="004553AB"/>
    <w:rsid w:val="004559B8"/>
    <w:rsid w:val="00455D83"/>
    <w:rsid w:val="00455EC7"/>
    <w:rsid w:val="00457408"/>
    <w:rsid w:val="00460F66"/>
    <w:rsid w:val="00463B0C"/>
    <w:rsid w:val="00464276"/>
    <w:rsid w:val="00464727"/>
    <w:rsid w:val="00464B59"/>
    <w:rsid w:val="004653A6"/>
    <w:rsid w:val="00467A22"/>
    <w:rsid w:val="00467B85"/>
    <w:rsid w:val="00472083"/>
    <w:rsid w:val="0047241D"/>
    <w:rsid w:val="00473C05"/>
    <w:rsid w:val="00473DD5"/>
    <w:rsid w:val="00473F4D"/>
    <w:rsid w:val="00474998"/>
    <w:rsid w:val="004751A6"/>
    <w:rsid w:val="004753C4"/>
    <w:rsid w:val="00475705"/>
    <w:rsid w:val="004765A4"/>
    <w:rsid w:val="004765CD"/>
    <w:rsid w:val="00476F2B"/>
    <w:rsid w:val="004812C9"/>
    <w:rsid w:val="00482BFB"/>
    <w:rsid w:val="00482EB2"/>
    <w:rsid w:val="00483B90"/>
    <w:rsid w:val="00486448"/>
    <w:rsid w:val="00486976"/>
    <w:rsid w:val="0048769A"/>
    <w:rsid w:val="00487BFE"/>
    <w:rsid w:val="004901E1"/>
    <w:rsid w:val="00490ED4"/>
    <w:rsid w:val="00491858"/>
    <w:rsid w:val="00491D27"/>
    <w:rsid w:val="00492F79"/>
    <w:rsid w:val="00494A30"/>
    <w:rsid w:val="0049538B"/>
    <w:rsid w:val="00496045"/>
    <w:rsid w:val="00496956"/>
    <w:rsid w:val="00496EB3"/>
    <w:rsid w:val="00497FDE"/>
    <w:rsid w:val="004A0E68"/>
    <w:rsid w:val="004A1110"/>
    <w:rsid w:val="004A1333"/>
    <w:rsid w:val="004A163B"/>
    <w:rsid w:val="004A215F"/>
    <w:rsid w:val="004A2E9F"/>
    <w:rsid w:val="004A3454"/>
    <w:rsid w:val="004A40F4"/>
    <w:rsid w:val="004A47A7"/>
    <w:rsid w:val="004A6214"/>
    <w:rsid w:val="004A6DD4"/>
    <w:rsid w:val="004B10C6"/>
    <w:rsid w:val="004B15B3"/>
    <w:rsid w:val="004B2DE3"/>
    <w:rsid w:val="004B3202"/>
    <w:rsid w:val="004B5656"/>
    <w:rsid w:val="004B5B84"/>
    <w:rsid w:val="004B6056"/>
    <w:rsid w:val="004B642A"/>
    <w:rsid w:val="004B6AF1"/>
    <w:rsid w:val="004B6AF9"/>
    <w:rsid w:val="004B70A2"/>
    <w:rsid w:val="004B7119"/>
    <w:rsid w:val="004B7AF3"/>
    <w:rsid w:val="004C047B"/>
    <w:rsid w:val="004C1570"/>
    <w:rsid w:val="004C20D5"/>
    <w:rsid w:val="004C302D"/>
    <w:rsid w:val="004C3C8B"/>
    <w:rsid w:val="004C51BC"/>
    <w:rsid w:val="004C6126"/>
    <w:rsid w:val="004C6272"/>
    <w:rsid w:val="004C698B"/>
    <w:rsid w:val="004D0C85"/>
    <w:rsid w:val="004D0EBD"/>
    <w:rsid w:val="004D2E69"/>
    <w:rsid w:val="004D3F2F"/>
    <w:rsid w:val="004D4D89"/>
    <w:rsid w:val="004D5458"/>
    <w:rsid w:val="004D5E96"/>
    <w:rsid w:val="004D605E"/>
    <w:rsid w:val="004D6D92"/>
    <w:rsid w:val="004D70A9"/>
    <w:rsid w:val="004D7470"/>
    <w:rsid w:val="004E026B"/>
    <w:rsid w:val="004E03B4"/>
    <w:rsid w:val="004E21A7"/>
    <w:rsid w:val="004E2F74"/>
    <w:rsid w:val="004E30F9"/>
    <w:rsid w:val="004E38DF"/>
    <w:rsid w:val="004E401F"/>
    <w:rsid w:val="004E42BE"/>
    <w:rsid w:val="004E4618"/>
    <w:rsid w:val="004E6484"/>
    <w:rsid w:val="004E6AC6"/>
    <w:rsid w:val="004E79D4"/>
    <w:rsid w:val="004E7E86"/>
    <w:rsid w:val="004F030C"/>
    <w:rsid w:val="004F20A2"/>
    <w:rsid w:val="004F2732"/>
    <w:rsid w:val="004F4A35"/>
    <w:rsid w:val="004F56CC"/>
    <w:rsid w:val="004F58CD"/>
    <w:rsid w:val="004F6E16"/>
    <w:rsid w:val="004F7763"/>
    <w:rsid w:val="00500E53"/>
    <w:rsid w:val="005010A3"/>
    <w:rsid w:val="00501AD8"/>
    <w:rsid w:val="00504EF8"/>
    <w:rsid w:val="00504F7C"/>
    <w:rsid w:val="00505153"/>
    <w:rsid w:val="0050583A"/>
    <w:rsid w:val="005062E3"/>
    <w:rsid w:val="00506A42"/>
    <w:rsid w:val="00506B6A"/>
    <w:rsid w:val="00506DAF"/>
    <w:rsid w:val="00507751"/>
    <w:rsid w:val="005079F6"/>
    <w:rsid w:val="0051008E"/>
    <w:rsid w:val="00510FFA"/>
    <w:rsid w:val="00514414"/>
    <w:rsid w:val="00514AD7"/>
    <w:rsid w:val="00515954"/>
    <w:rsid w:val="00517951"/>
    <w:rsid w:val="00520077"/>
    <w:rsid w:val="00520236"/>
    <w:rsid w:val="005208D0"/>
    <w:rsid w:val="00520D37"/>
    <w:rsid w:val="00521547"/>
    <w:rsid w:val="005228AC"/>
    <w:rsid w:val="00522DF8"/>
    <w:rsid w:val="00523120"/>
    <w:rsid w:val="005237E5"/>
    <w:rsid w:val="00523F20"/>
    <w:rsid w:val="0052550E"/>
    <w:rsid w:val="00526A10"/>
    <w:rsid w:val="00530A9E"/>
    <w:rsid w:val="00530C77"/>
    <w:rsid w:val="00531201"/>
    <w:rsid w:val="005313E3"/>
    <w:rsid w:val="00531CB7"/>
    <w:rsid w:val="00532019"/>
    <w:rsid w:val="00532132"/>
    <w:rsid w:val="00532387"/>
    <w:rsid w:val="00532CB2"/>
    <w:rsid w:val="00533BCB"/>
    <w:rsid w:val="0053457B"/>
    <w:rsid w:val="00534C9E"/>
    <w:rsid w:val="005365C3"/>
    <w:rsid w:val="0053754B"/>
    <w:rsid w:val="005377D0"/>
    <w:rsid w:val="00540447"/>
    <w:rsid w:val="00542F77"/>
    <w:rsid w:val="00544B8A"/>
    <w:rsid w:val="00544CAB"/>
    <w:rsid w:val="005453A1"/>
    <w:rsid w:val="00545766"/>
    <w:rsid w:val="00546295"/>
    <w:rsid w:val="00546999"/>
    <w:rsid w:val="00546B96"/>
    <w:rsid w:val="00546BDE"/>
    <w:rsid w:val="0054747E"/>
    <w:rsid w:val="00547784"/>
    <w:rsid w:val="0054778F"/>
    <w:rsid w:val="00551A6A"/>
    <w:rsid w:val="00553F6E"/>
    <w:rsid w:val="00554633"/>
    <w:rsid w:val="0055467A"/>
    <w:rsid w:val="005548CC"/>
    <w:rsid w:val="00554F7B"/>
    <w:rsid w:val="00555F53"/>
    <w:rsid w:val="00557283"/>
    <w:rsid w:val="00560196"/>
    <w:rsid w:val="0056126A"/>
    <w:rsid w:val="00561C1F"/>
    <w:rsid w:val="00562EE9"/>
    <w:rsid w:val="00564641"/>
    <w:rsid w:val="00564EB6"/>
    <w:rsid w:val="005664CB"/>
    <w:rsid w:val="00566DEA"/>
    <w:rsid w:val="005676AE"/>
    <w:rsid w:val="005702D9"/>
    <w:rsid w:val="00570B4A"/>
    <w:rsid w:val="00570BB9"/>
    <w:rsid w:val="0057311C"/>
    <w:rsid w:val="00574B60"/>
    <w:rsid w:val="00575028"/>
    <w:rsid w:val="00575B7F"/>
    <w:rsid w:val="005764CE"/>
    <w:rsid w:val="00576C57"/>
    <w:rsid w:val="0057717B"/>
    <w:rsid w:val="0058008F"/>
    <w:rsid w:val="005800B6"/>
    <w:rsid w:val="00580AA3"/>
    <w:rsid w:val="00580B81"/>
    <w:rsid w:val="00580BB4"/>
    <w:rsid w:val="00580F17"/>
    <w:rsid w:val="00581AAE"/>
    <w:rsid w:val="00581C05"/>
    <w:rsid w:val="0058240E"/>
    <w:rsid w:val="0058478C"/>
    <w:rsid w:val="00584BF6"/>
    <w:rsid w:val="00584C64"/>
    <w:rsid w:val="00585231"/>
    <w:rsid w:val="00586A0A"/>
    <w:rsid w:val="0058798C"/>
    <w:rsid w:val="00590691"/>
    <w:rsid w:val="0059096B"/>
    <w:rsid w:val="0059135B"/>
    <w:rsid w:val="005917AE"/>
    <w:rsid w:val="00591928"/>
    <w:rsid w:val="00593590"/>
    <w:rsid w:val="00593C7E"/>
    <w:rsid w:val="00594BA1"/>
    <w:rsid w:val="005951F1"/>
    <w:rsid w:val="00595C86"/>
    <w:rsid w:val="00596615"/>
    <w:rsid w:val="0059676A"/>
    <w:rsid w:val="00596DBB"/>
    <w:rsid w:val="005A0287"/>
    <w:rsid w:val="005A02FB"/>
    <w:rsid w:val="005A1B5D"/>
    <w:rsid w:val="005A1BFF"/>
    <w:rsid w:val="005A1FB0"/>
    <w:rsid w:val="005A267C"/>
    <w:rsid w:val="005A3992"/>
    <w:rsid w:val="005A3DD8"/>
    <w:rsid w:val="005A445A"/>
    <w:rsid w:val="005A547F"/>
    <w:rsid w:val="005A57CD"/>
    <w:rsid w:val="005A5FB2"/>
    <w:rsid w:val="005A6424"/>
    <w:rsid w:val="005A651D"/>
    <w:rsid w:val="005A6782"/>
    <w:rsid w:val="005A6930"/>
    <w:rsid w:val="005A6F5E"/>
    <w:rsid w:val="005A71CC"/>
    <w:rsid w:val="005B0972"/>
    <w:rsid w:val="005B0EDA"/>
    <w:rsid w:val="005B2631"/>
    <w:rsid w:val="005B4CEF"/>
    <w:rsid w:val="005B545A"/>
    <w:rsid w:val="005B6CC0"/>
    <w:rsid w:val="005B746E"/>
    <w:rsid w:val="005B765B"/>
    <w:rsid w:val="005B7982"/>
    <w:rsid w:val="005B7A0B"/>
    <w:rsid w:val="005C0003"/>
    <w:rsid w:val="005C11F3"/>
    <w:rsid w:val="005C1AD8"/>
    <w:rsid w:val="005C35FC"/>
    <w:rsid w:val="005C4240"/>
    <w:rsid w:val="005C4E47"/>
    <w:rsid w:val="005C4EE0"/>
    <w:rsid w:val="005C5DCB"/>
    <w:rsid w:val="005C613A"/>
    <w:rsid w:val="005C6586"/>
    <w:rsid w:val="005C7B95"/>
    <w:rsid w:val="005D1422"/>
    <w:rsid w:val="005D1A9F"/>
    <w:rsid w:val="005D3323"/>
    <w:rsid w:val="005D39E4"/>
    <w:rsid w:val="005D44DA"/>
    <w:rsid w:val="005D52B1"/>
    <w:rsid w:val="005D58A0"/>
    <w:rsid w:val="005D58F0"/>
    <w:rsid w:val="005D5D3D"/>
    <w:rsid w:val="005D77AD"/>
    <w:rsid w:val="005D7B4A"/>
    <w:rsid w:val="005E0130"/>
    <w:rsid w:val="005E128E"/>
    <w:rsid w:val="005E13AF"/>
    <w:rsid w:val="005E1960"/>
    <w:rsid w:val="005E2C89"/>
    <w:rsid w:val="005E3B66"/>
    <w:rsid w:val="005E3D8B"/>
    <w:rsid w:val="005E51C2"/>
    <w:rsid w:val="005E7B52"/>
    <w:rsid w:val="005E7CC7"/>
    <w:rsid w:val="005F17C7"/>
    <w:rsid w:val="005F31B2"/>
    <w:rsid w:val="005F3AF6"/>
    <w:rsid w:val="005F4F2D"/>
    <w:rsid w:val="005F63CE"/>
    <w:rsid w:val="005F6672"/>
    <w:rsid w:val="005F6A35"/>
    <w:rsid w:val="005F6E4A"/>
    <w:rsid w:val="005F6F38"/>
    <w:rsid w:val="005F7A4B"/>
    <w:rsid w:val="005F7EC2"/>
    <w:rsid w:val="00600C6A"/>
    <w:rsid w:val="00601A19"/>
    <w:rsid w:val="00601EB5"/>
    <w:rsid w:val="00603896"/>
    <w:rsid w:val="006039BE"/>
    <w:rsid w:val="00603C51"/>
    <w:rsid w:val="0060410A"/>
    <w:rsid w:val="0060498D"/>
    <w:rsid w:val="006069D9"/>
    <w:rsid w:val="00610019"/>
    <w:rsid w:val="00610AFB"/>
    <w:rsid w:val="006124E7"/>
    <w:rsid w:val="00613BEB"/>
    <w:rsid w:val="00613C7C"/>
    <w:rsid w:val="0061425D"/>
    <w:rsid w:val="0061580E"/>
    <w:rsid w:val="006160B8"/>
    <w:rsid w:val="00616A34"/>
    <w:rsid w:val="00617B5B"/>
    <w:rsid w:val="0062125D"/>
    <w:rsid w:val="00623057"/>
    <w:rsid w:val="00624765"/>
    <w:rsid w:val="00626E01"/>
    <w:rsid w:val="006300A0"/>
    <w:rsid w:val="00631DB2"/>
    <w:rsid w:val="006326F7"/>
    <w:rsid w:val="006331A4"/>
    <w:rsid w:val="00636B6B"/>
    <w:rsid w:val="00640184"/>
    <w:rsid w:val="0064031B"/>
    <w:rsid w:val="00640542"/>
    <w:rsid w:val="00640924"/>
    <w:rsid w:val="006410C5"/>
    <w:rsid w:val="00641422"/>
    <w:rsid w:val="006416F6"/>
    <w:rsid w:val="0064262C"/>
    <w:rsid w:val="00642902"/>
    <w:rsid w:val="00643E5E"/>
    <w:rsid w:val="00644322"/>
    <w:rsid w:val="00644DEA"/>
    <w:rsid w:val="00645959"/>
    <w:rsid w:val="00646415"/>
    <w:rsid w:val="00647AB4"/>
    <w:rsid w:val="006509DE"/>
    <w:rsid w:val="00650E42"/>
    <w:rsid w:val="00652435"/>
    <w:rsid w:val="006542CE"/>
    <w:rsid w:val="006546E1"/>
    <w:rsid w:val="0065508B"/>
    <w:rsid w:val="00656ABE"/>
    <w:rsid w:val="00657037"/>
    <w:rsid w:val="00660E6A"/>
    <w:rsid w:val="006611D0"/>
    <w:rsid w:val="006620D3"/>
    <w:rsid w:val="00662367"/>
    <w:rsid w:val="00662753"/>
    <w:rsid w:val="00663547"/>
    <w:rsid w:val="0066411D"/>
    <w:rsid w:val="0066413B"/>
    <w:rsid w:val="00665870"/>
    <w:rsid w:val="00665F75"/>
    <w:rsid w:val="00665F7D"/>
    <w:rsid w:val="00666025"/>
    <w:rsid w:val="006663F7"/>
    <w:rsid w:val="006667C8"/>
    <w:rsid w:val="006704B8"/>
    <w:rsid w:val="006717B9"/>
    <w:rsid w:val="00673737"/>
    <w:rsid w:val="006760C3"/>
    <w:rsid w:val="00676EBE"/>
    <w:rsid w:val="00676FB6"/>
    <w:rsid w:val="00680C40"/>
    <w:rsid w:val="00680FCC"/>
    <w:rsid w:val="0068104A"/>
    <w:rsid w:val="00682B56"/>
    <w:rsid w:val="0068305C"/>
    <w:rsid w:val="00683ACE"/>
    <w:rsid w:val="0068413F"/>
    <w:rsid w:val="00684D55"/>
    <w:rsid w:val="0068557B"/>
    <w:rsid w:val="006859FF"/>
    <w:rsid w:val="006864A8"/>
    <w:rsid w:val="00686AF5"/>
    <w:rsid w:val="00687C7D"/>
    <w:rsid w:val="00687ECB"/>
    <w:rsid w:val="0069126A"/>
    <w:rsid w:val="006926D3"/>
    <w:rsid w:val="00692C04"/>
    <w:rsid w:val="00692CC6"/>
    <w:rsid w:val="00693213"/>
    <w:rsid w:val="00694D96"/>
    <w:rsid w:val="00694F92"/>
    <w:rsid w:val="00694FCE"/>
    <w:rsid w:val="00695B76"/>
    <w:rsid w:val="00695F29"/>
    <w:rsid w:val="006966A0"/>
    <w:rsid w:val="006A10DD"/>
    <w:rsid w:val="006A1ACE"/>
    <w:rsid w:val="006A300B"/>
    <w:rsid w:val="006B0247"/>
    <w:rsid w:val="006B345B"/>
    <w:rsid w:val="006B411A"/>
    <w:rsid w:val="006B4A43"/>
    <w:rsid w:val="006B4FD3"/>
    <w:rsid w:val="006B641B"/>
    <w:rsid w:val="006B6459"/>
    <w:rsid w:val="006B6A0C"/>
    <w:rsid w:val="006B7D44"/>
    <w:rsid w:val="006C30A8"/>
    <w:rsid w:val="006C3AB5"/>
    <w:rsid w:val="006C3C3A"/>
    <w:rsid w:val="006C3DBB"/>
    <w:rsid w:val="006C58C2"/>
    <w:rsid w:val="006C5E5F"/>
    <w:rsid w:val="006C73B2"/>
    <w:rsid w:val="006D03C6"/>
    <w:rsid w:val="006D0472"/>
    <w:rsid w:val="006D08D4"/>
    <w:rsid w:val="006D0901"/>
    <w:rsid w:val="006D1FC0"/>
    <w:rsid w:val="006D26FA"/>
    <w:rsid w:val="006D387E"/>
    <w:rsid w:val="006D41FA"/>
    <w:rsid w:val="006D458E"/>
    <w:rsid w:val="006D5588"/>
    <w:rsid w:val="006D583A"/>
    <w:rsid w:val="006D62D2"/>
    <w:rsid w:val="006D6307"/>
    <w:rsid w:val="006D6798"/>
    <w:rsid w:val="006D699F"/>
    <w:rsid w:val="006E0478"/>
    <w:rsid w:val="006E06B8"/>
    <w:rsid w:val="006E086B"/>
    <w:rsid w:val="006E0BE1"/>
    <w:rsid w:val="006E22C4"/>
    <w:rsid w:val="006E23CE"/>
    <w:rsid w:val="006E2B5E"/>
    <w:rsid w:val="006E334D"/>
    <w:rsid w:val="006E3A02"/>
    <w:rsid w:val="006E3EE5"/>
    <w:rsid w:val="006E4D66"/>
    <w:rsid w:val="006E4FF0"/>
    <w:rsid w:val="006E5EE0"/>
    <w:rsid w:val="006E6882"/>
    <w:rsid w:val="006F0499"/>
    <w:rsid w:val="006F109B"/>
    <w:rsid w:val="006F12B1"/>
    <w:rsid w:val="006F3340"/>
    <w:rsid w:val="006F3B0A"/>
    <w:rsid w:val="006F3C46"/>
    <w:rsid w:val="006F3E23"/>
    <w:rsid w:val="006F5B90"/>
    <w:rsid w:val="006F616C"/>
    <w:rsid w:val="006F7226"/>
    <w:rsid w:val="006F79B3"/>
    <w:rsid w:val="00700EDA"/>
    <w:rsid w:val="00702B29"/>
    <w:rsid w:val="00703094"/>
    <w:rsid w:val="007032BD"/>
    <w:rsid w:val="00703A78"/>
    <w:rsid w:val="00704A05"/>
    <w:rsid w:val="00705598"/>
    <w:rsid w:val="007068AB"/>
    <w:rsid w:val="007113AF"/>
    <w:rsid w:val="007120A0"/>
    <w:rsid w:val="0071240D"/>
    <w:rsid w:val="00712909"/>
    <w:rsid w:val="007131CC"/>
    <w:rsid w:val="00715AD4"/>
    <w:rsid w:val="00717A8B"/>
    <w:rsid w:val="00721530"/>
    <w:rsid w:val="00722311"/>
    <w:rsid w:val="007229FA"/>
    <w:rsid w:val="007233EE"/>
    <w:rsid w:val="00723638"/>
    <w:rsid w:val="007237A3"/>
    <w:rsid w:val="00723A3F"/>
    <w:rsid w:val="00724D38"/>
    <w:rsid w:val="00725680"/>
    <w:rsid w:val="00725B8E"/>
    <w:rsid w:val="00726648"/>
    <w:rsid w:val="007266FA"/>
    <w:rsid w:val="00726F1B"/>
    <w:rsid w:val="00730FA8"/>
    <w:rsid w:val="00731634"/>
    <w:rsid w:val="00731799"/>
    <w:rsid w:val="00731B15"/>
    <w:rsid w:val="007335BD"/>
    <w:rsid w:val="00733D2D"/>
    <w:rsid w:val="00734357"/>
    <w:rsid w:val="00736602"/>
    <w:rsid w:val="00736CB7"/>
    <w:rsid w:val="0073719A"/>
    <w:rsid w:val="00737BC8"/>
    <w:rsid w:val="00740295"/>
    <w:rsid w:val="00740557"/>
    <w:rsid w:val="00740763"/>
    <w:rsid w:val="0074110A"/>
    <w:rsid w:val="00741EE7"/>
    <w:rsid w:val="00741F41"/>
    <w:rsid w:val="007420A0"/>
    <w:rsid w:val="007438B3"/>
    <w:rsid w:val="00743EB2"/>
    <w:rsid w:val="00746DFC"/>
    <w:rsid w:val="00746FCA"/>
    <w:rsid w:val="00747125"/>
    <w:rsid w:val="00750A96"/>
    <w:rsid w:val="00750E3F"/>
    <w:rsid w:val="007527EF"/>
    <w:rsid w:val="00752B37"/>
    <w:rsid w:val="00753BEA"/>
    <w:rsid w:val="00755BA3"/>
    <w:rsid w:val="00755F02"/>
    <w:rsid w:val="00756A5D"/>
    <w:rsid w:val="00757653"/>
    <w:rsid w:val="00757F74"/>
    <w:rsid w:val="00763AEF"/>
    <w:rsid w:val="007641FE"/>
    <w:rsid w:val="007647E5"/>
    <w:rsid w:val="007657C9"/>
    <w:rsid w:val="00766A21"/>
    <w:rsid w:val="00766E8B"/>
    <w:rsid w:val="007673B5"/>
    <w:rsid w:val="00767698"/>
    <w:rsid w:val="00767FC1"/>
    <w:rsid w:val="00771DE6"/>
    <w:rsid w:val="0077289D"/>
    <w:rsid w:val="007741BD"/>
    <w:rsid w:val="0077453B"/>
    <w:rsid w:val="007748CC"/>
    <w:rsid w:val="007756B4"/>
    <w:rsid w:val="00776050"/>
    <w:rsid w:val="0078093A"/>
    <w:rsid w:val="00780E5F"/>
    <w:rsid w:val="00781B74"/>
    <w:rsid w:val="00785870"/>
    <w:rsid w:val="00787402"/>
    <w:rsid w:val="00787972"/>
    <w:rsid w:val="00787C1E"/>
    <w:rsid w:val="007906FC"/>
    <w:rsid w:val="00790DA0"/>
    <w:rsid w:val="00791161"/>
    <w:rsid w:val="00791884"/>
    <w:rsid w:val="00792927"/>
    <w:rsid w:val="0079337F"/>
    <w:rsid w:val="0079372C"/>
    <w:rsid w:val="007939D5"/>
    <w:rsid w:val="00793A73"/>
    <w:rsid w:val="00793AAF"/>
    <w:rsid w:val="00794BD5"/>
    <w:rsid w:val="007957A0"/>
    <w:rsid w:val="0079660B"/>
    <w:rsid w:val="0079799A"/>
    <w:rsid w:val="00797A57"/>
    <w:rsid w:val="007A174B"/>
    <w:rsid w:val="007A442F"/>
    <w:rsid w:val="007A4A67"/>
    <w:rsid w:val="007A4F7E"/>
    <w:rsid w:val="007A522B"/>
    <w:rsid w:val="007A55EA"/>
    <w:rsid w:val="007A76B6"/>
    <w:rsid w:val="007B08C3"/>
    <w:rsid w:val="007B0EE6"/>
    <w:rsid w:val="007B1086"/>
    <w:rsid w:val="007B1096"/>
    <w:rsid w:val="007B2459"/>
    <w:rsid w:val="007B255E"/>
    <w:rsid w:val="007B2DCF"/>
    <w:rsid w:val="007B3866"/>
    <w:rsid w:val="007B3DF7"/>
    <w:rsid w:val="007B401C"/>
    <w:rsid w:val="007B548D"/>
    <w:rsid w:val="007B7BCF"/>
    <w:rsid w:val="007B7E72"/>
    <w:rsid w:val="007C05E4"/>
    <w:rsid w:val="007C060E"/>
    <w:rsid w:val="007C0F1B"/>
    <w:rsid w:val="007C127F"/>
    <w:rsid w:val="007C154C"/>
    <w:rsid w:val="007C283A"/>
    <w:rsid w:val="007C2CD6"/>
    <w:rsid w:val="007C2EC7"/>
    <w:rsid w:val="007C358E"/>
    <w:rsid w:val="007C45BC"/>
    <w:rsid w:val="007C4EC7"/>
    <w:rsid w:val="007C699B"/>
    <w:rsid w:val="007C73C2"/>
    <w:rsid w:val="007D1406"/>
    <w:rsid w:val="007D1C5E"/>
    <w:rsid w:val="007D22CC"/>
    <w:rsid w:val="007D3BA9"/>
    <w:rsid w:val="007D44A4"/>
    <w:rsid w:val="007D4537"/>
    <w:rsid w:val="007D48C0"/>
    <w:rsid w:val="007D6C0B"/>
    <w:rsid w:val="007D6E81"/>
    <w:rsid w:val="007D761B"/>
    <w:rsid w:val="007E0BEA"/>
    <w:rsid w:val="007E0CEE"/>
    <w:rsid w:val="007E127A"/>
    <w:rsid w:val="007E215E"/>
    <w:rsid w:val="007E26F4"/>
    <w:rsid w:val="007E2BE7"/>
    <w:rsid w:val="007E33D2"/>
    <w:rsid w:val="007E390F"/>
    <w:rsid w:val="007E3994"/>
    <w:rsid w:val="007E3F8F"/>
    <w:rsid w:val="007E4290"/>
    <w:rsid w:val="007E45B7"/>
    <w:rsid w:val="007E4663"/>
    <w:rsid w:val="007E488B"/>
    <w:rsid w:val="007E4E66"/>
    <w:rsid w:val="007E5034"/>
    <w:rsid w:val="007E6C19"/>
    <w:rsid w:val="007E7391"/>
    <w:rsid w:val="007F014F"/>
    <w:rsid w:val="007F20FB"/>
    <w:rsid w:val="007F2D13"/>
    <w:rsid w:val="007F33FE"/>
    <w:rsid w:val="007F3923"/>
    <w:rsid w:val="007F3F29"/>
    <w:rsid w:val="007F5132"/>
    <w:rsid w:val="007F527C"/>
    <w:rsid w:val="007F57B4"/>
    <w:rsid w:val="007F683A"/>
    <w:rsid w:val="007F6973"/>
    <w:rsid w:val="007F6DF2"/>
    <w:rsid w:val="007F75CA"/>
    <w:rsid w:val="008002C5"/>
    <w:rsid w:val="008007B0"/>
    <w:rsid w:val="00800B62"/>
    <w:rsid w:val="00800D9B"/>
    <w:rsid w:val="008020BA"/>
    <w:rsid w:val="00803BF9"/>
    <w:rsid w:val="00803CCB"/>
    <w:rsid w:val="00803D28"/>
    <w:rsid w:val="008046FA"/>
    <w:rsid w:val="00806C63"/>
    <w:rsid w:val="00807365"/>
    <w:rsid w:val="008076FF"/>
    <w:rsid w:val="00810CBE"/>
    <w:rsid w:val="0081235F"/>
    <w:rsid w:val="00814C58"/>
    <w:rsid w:val="00814FCA"/>
    <w:rsid w:val="0081550D"/>
    <w:rsid w:val="0081556C"/>
    <w:rsid w:val="00816ED9"/>
    <w:rsid w:val="00817572"/>
    <w:rsid w:val="00820886"/>
    <w:rsid w:val="00820CCC"/>
    <w:rsid w:val="00820D13"/>
    <w:rsid w:val="00821C1E"/>
    <w:rsid w:val="008224CC"/>
    <w:rsid w:val="0082377F"/>
    <w:rsid w:val="008240FB"/>
    <w:rsid w:val="008245FB"/>
    <w:rsid w:val="0082647F"/>
    <w:rsid w:val="008264F3"/>
    <w:rsid w:val="0082681B"/>
    <w:rsid w:val="0082769A"/>
    <w:rsid w:val="008276E9"/>
    <w:rsid w:val="00827BD0"/>
    <w:rsid w:val="00830206"/>
    <w:rsid w:val="00830AAF"/>
    <w:rsid w:val="008333A7"/>
    <w:rsid w:val="00834D29"/>
    <w:rsid w:val="00834DF0"/>
    <w:rsid w:val="00835692"/>
    <w:rsid w:val="00836760"/>
    <w:rsid w:val="00836902"/>
    <w:rsid w:val="00836C08"/>
    <w:rsid w:val="00836DA9"/>
    <w:rsid w:val="00837738"/>
    <w:rsid w:val="0084009F"/>
    <w:rsid w:val="00840107"/>
    <w:rsid w:val="00842684"/>
    <w:rsid w:val="008432A0"/>
    <w:rsid w:val="008439DA"/>
    <w:rsid w:val="00844143"/>
    <w:rsid w:val="00844682"/>
    <w:rsid w:val="008447B1"/>
    <w:rsid w:val="008460D8"/>
    <w:rsid w:val="0084720D"/>
    <w:rsid w:val="0084741D"/>
    <w:rsid w:val="008474A2"/>
    <w:rsid w:val="00847BEC"/>
    <w:rsid w:val="00850624"/>
    <w:rsid w:val="00850678"/>
    <w:rsid w:val="0085246B"/>
    <w:rsid w:val="00853462"/>
    <w:rsid w:val="0085357B"/>
    <w:rsid w:val="00854074"/>
    <w:rsid w:val="008546DE"/>
    <w:rsid w:val="008578CB"/>
    <w:rsid w:val="00857FE1"/>
    <w:rsid w:val="0086144D"/>
    <w:rsid w:val="00861644"/>
    <w:rsid w:val="00861F6F"/>
    <w:rsid w:val="00861FBD"/>
    <w:rsid w:val="00862BDB"/>
    <w:rsid w:val="0086329D"/>
    <w:rsid w:val="00863491"/>
    <w:rsid w:val="00863922"/>
    <w:rsid w:val="00863AAC"/>
    <w:rsid w:val="008646FE"/>
    <w:rsid w:val="00864DB2"/>
    <w:rsid w:val="00864F43"/>
    <w:rsid w:val="00865B8E"/>
    <w:rsid w:val="0087028A"/>
    <w:rsid w:val="00870727"/>
    <w:rsid w:val="00870B06"/>
    <w:rsid w:val="00870E21"/>
    <w:rsid w:val="008723B0"/>
    <w:rsid w:val="00872CC6"/>
    <w:rsid w:val="00873457"/>
    <w:rsid w:val="00874170"/>
    <w:rsid w:val="008745C3"/>
    <w:rsid w:val="008756AF"/>
    <w:rsid w:val="00875D78"/>
    <w:rsid w:val="00877604"/>
    <w:rsid w:val="008807E1"/>
    <w:rsid w:val="00880CE9"/>
    <w:rsid w:val="00881978"/>
    <w:rsid w:val="0088407E"/>
    <w:rsid w:val="008841A0"/>
    <w:rsid w:val="008857DD"/>
    <w:rsid w:val="00887A0F"/>
    <w:rsid w:val="00887BE4"/>
    <w:rsid w:val="008912A4"/>
    <w:rsid w:val="00891483"/>
    <w:rsid w:val="00892CE1"/>
    <w:rsid w:val="00892F2A"/>
    <w:rsid w:val="00893008"/>
    <w:rsid w:val="00895274"/>
    <w:rsid w:val="008963A3"/>
    <w:rsid w:val="008964FE"/>
    <w:rsid w:val="00897305"/>
    <w:rsid w:val="00897CF6"/>
    <w:rsid w:val="008A0759"/>
    <w:rsid w:val="008A1045"/>
    <w:rsid w:val="008A1CE4"/>
    <w:rsid w:val="008A29D5"/>
    <w:rsid w:val="008A2CDB"/>
    <w:rsid w:val="008A2FBA"/>
    <w:rsid w:val="008A47E3"/>
    <w:rsid w:val="008A4CCE"/>
    <w:rsid w:val="008A5D0C"/>
    <w:rsid w:val="008B129D"/>
    <w:rsid w:val="008B183B"/>
    <w:rsid w:val="008B1C43"/>
    <w:rsid w:val="008B1EF8"/>
    <w:rsid w:val="008B29D4"/>
    <w:rsid w:val="008B2D98"/>
    <w:rsid w:val="008B4581"/>
    <w:rsid w:val="008B46E4"/>
    <w:rsid w:val="008B4FAF"/>
    <w:rsid w:val="008B52A3"/>
    <w:rsid w:val="008B5E29"/>
    <w:rsid w:val="008B624B"/>
    <w:rsid w:val="008B7650"/>
    <w:rsid w:val="008B766C"/>
    <w:rsid w:val="008C048A"/>
    <w:rsid w:val="008C13F4"/>
    <w:rsid w:val="008C152B"/>
    <w:rsid w:val="008C1600"/>
    <w:rsid w:val="008C1BB4"/>
    <w:rsid w:val="008C2ECC"/>
    <w:rsid w:val="008C2F3D"/>
    <w:rsid w:val="008C32A4"/>
    <w:rsid w:val="008C36FB"/>
    <w:rsid w:val="008C4745"/>
    <w:rsid w:val="008C5054"/>
    <w:rsid w:val="008C6757"/>
    <w:rsid w:val="008C6918"/>
    <w:rsid w:val="008C7922"/>
    <w:rsid w:val="008C7927"/>
    <w:rsid w:val="008D083F"/>
    <w:rsid w:val="008D0C44"/>
    <w:rsid w:val="008D132B"/>
    <w:rsid w:val="008D1D5C"/>
    <w:rsid w:val="008D3AE5"/>
    <w:rsid w:val="008D40C0"/>
    <w:rsid w:val="008D4954"/>
    <w:rsid w:val="008D4BDE"/>
    <w:rsid w:val="008D518E"/>
    <w:rsid w:val="008D5B3E"/>
    <w:rsid w:val="008D6EA0"/>
    <w:rsid w:val="008D72DF"/>
    <w:rsid w:val="008E078B"/>
    <w:rsid w:val="008E13D4"/>
    <w:rsid w:val="008E14A3"/>
    <w:rsid w:val="008E2883"/>
    <w:rsid w:val="008E3C1B"/>
    <w:rsid w:val="008E41D2"/>
    <w:rsid w:val="008E4476"/>
    <w:rsid w:val="008E6F99"/>
    <w:rsid w:val="008F006C"/>
    <w:rsid w:val="008F2B8C"/>
    <w:rsid w:val="008F3C55"/>
    <w:rsid w:val="008F48C8"/>
    <w:rsid w:val="008F4CE0"/>
    <w:rsid w:val="008F7616"/>
    <w:rsid w:val="00901C46"/>
    <w:rsid w:val="00901FA1"/>
    <w:rsid w:val="00903AAE"/>
    <w:rsid w:val="00903B4A"/>
    <w:rsid w:val="009050A5"/>
    <w:rsid w:val="009054E2"/>
    <w:rsid w:val="00905C71"/>
    <w:rsid w:val="00910572"/>
    <w:rsid w:val="00910E79"/>
    <w:rsid w:val="00911429"/>
    <w:rsid w:val="0091146C"/>
    <w:rsid w:val="00911BED"/>
    <w:rsid w:val="0091224A"/>
    <w:rsid w:val="00912572"/>
    <w:rsid w:val="00914379"/>
    <w:rsid w:val="0091568F"/>
    <w:rsid w:val="00916BCE"/>
    <w:rsid w:val="00916CBC"/>
    <w:rsid w:val="00917B06"/>
    <w:rsid w:val="00917C3E"/>
    <w:rsid w:val="00917CE4"/>
    <w:rsid w:val="00922F05"/>
    <w:rsid w:val="00922FD5"/>
    <w:rsid w:val="00923C04"/>
    <w:rsid w:val="00923E8E"/>
    <w:rsid w:val="009244BD"/>
    <w:rsid w:val="00924E5F"/>
    <w:rsid w:val="009251B1"/>
    <w:rsid w:val="0092793D"/>
    <w:rsid w:val="00930D46"/>
    <w:rsid w:val="00930FBB"/>
    <w:rsid w:val="0093105A"/>
    <w:rsid w:val="0093131C"/>
    <w:rsid w:val="0093134D"/>
    <w:rsid w:val="00931A32"/>
    <w:rsid w:val="00931BAD"/>
    <w:rsid w:val="00933DCD"/>
    <w:rsid w:val="00934894"/>
    <w:rsid w:val="009348E0"/>
    <w:rsid w:val="0093545D"/>
    <w:rsid w:val="00935750"/>
    <w:rsid w:val="00936BFE"/>
    <w:rsid w:val="009379CF"/>
    <w:rsid w:val="00937B7C"/>
    <w:rsid w:val="00940B42"/>
    <w:rsid w:val="00940E78"/>
    <w:rsid w:val="0094103E"/>
    <w:rsid w:val="00941384"/>
    <w:rsid w:val="00941FFD"/>
    <w:rsid w:val="0094293E"/>
    <w:rsid w:val="00943050"/>
    <w:rsid w:val="00944C14"/>
    <w:rsid w:val="00944FA8"/>
    <w:rsid w:val="009469E2"/>
    <w:rsid w:val="009475F6"/>
    <w:rsid w:val="009475F7"/>
    <w:rsid w:val="00950036"/>
    <w:rsid w:val="00950C8C"/>
    <w:rsid w:val="009515A6"/>
    <w:rsid w:val="00951D1B"/>
    <w:rsid w:val="00953893"/>
    <w:rsid w:val="00955BCA"/>
    <w:rsid w:val="00956DC8"/>
    <w:rsid w:val="00957E37"/>
    <w:rsid w:val="0096044A"/>
    <w:rsid w:val="009608A8"/>
    <w:rsid w:val="00961F29"/>
    <w:rsid w:val="00963712"/>
    <w:rsid w:val="00963EDC"/>
    <w:rsid w:val="00963FB9"/>
    <w:rsid w:val="0096484E"/>
    <w:rsid w:val="0096490C"/>
    <w:rsid w:val="00966381"/>
    <w:rsid w:val="00966984"/>
    <w:rsid w:val="00966C05"/>
    <w:rsid w:val="009674DC"/>
    <w:rsid w:val="00967E6B"/>
    <w:rsid w:val="00970081"/>
    <w:rsid w:val="00971458"/>
    <w:rsid w:val="00971C77"/>
    <w:rsid w:val="00972DD9"/>
    <w:rsid w:val="00972F9A"/>
    <w:rsid w:val="0097449F"/>
    <w:rsid w:val="00974BBD"/>
    <w:rsid w:val="00975C64"/>
    <w:rsid w:val="009770AC"/>
    <w:rsid w:val="009773E7"/>
    <w:rsid w:val="00977B49"/>
    <w:rsid w:val="00977E99"/>
    <w:rsid w:val="0098038D"/>
    <w:rsid w:val="00981887"/>
    <w:rsid w:val="0098526D"/>
    <w:rsid w:val="00985591"/>
    <w:rsid w:val="00985BA9"/>
    <w:rsid w:val="00986196"/>
    <w:rsid w:val="009866A0"/>
    <w:rsid w:val="0098711A"/>
    <w:rsid w:val="00991494"/>
    <w:rsid w:val="009915B7"/>
    <w:rsid w:val="009918C2"/>
    <w:rsid w:val="00991B62"/>
    <w:rsid w:val="0099302D"/>
    <w:rsid w:val="009959D7"/>
    <w:rsid w:val="00996A8E"/>
    <w:rsid w:val="009973F1"/>
    <w:rsid w:val="00997418"/>
    <w:rsid w:val="00997CC6"/>
    <w:rsid w:val="00997FFE"/>
    <w:rsid w:val="009A0BA2"/>
    <w:rsid w:val="009A1276"/>
    <w:rsid w:val="009A2522"/>
    <w:rsid w:val="009A3B03"/>
    <w:rsid w:val="009A4CEE"/>
    <w:rsid w:val="009A6691"/>
    <w:rsid w:val="009B085B"/>
    <w:rsid w:val="009B0D46"/>
    <w:rsid w:val="009B162C"/>
    <w:rsid w:val="009B16B2"/>
    <w:rsid w:val="009B1F0D"/>
    <w:rsid w:val="009B251E"/>
    <w:rsid w:val="009B2A04"/>
    <w:rsid w:val="009B2CC9"/>
    <w:rsid w:val="009B3132"/>
    <w:rsid w:val="009B40B4"/>
    <w:rsid w:val="009B4DAB"/>
    <w:rsid w:val="009B5A0B"/>
    <w:rsid w:val="009B5CAC"/>
    <w:rsid w:val="009B5D5F"/>
    <w:rsid w:val="009B74D4"/>
    <w:rsid w:val="009B7C59"/>
    <w:rsid w:val="009B7FD8"/>
    <w:rsid w:val="009C04A9"/>
    <w:rsid w:val="009C1F77"/>
    <w:rsid w:val="009C2ADE"/>
    <w:rsid w:val="009C3C20"/>
    <w:rsid w:val="009C6D71"/>
    <w:rsid w:val="009C75D2"/>
    <w:rsid w:val="009C7EC5"/>
    <w:rsid w:val="009D0EFA"/>
    <w:rsid w:val="009D2796"/>
    <w:rsid w:val="009D3C30"/>
    <w:rsid w:val="009D3E07"/>
    <w:rsid w:val="009D433D"/>
    <w:rsid w:val="009D5410"/>
    <w:rsid w:val="009D5521"/>
    <w:rsid w:val="009D583E"/>
    <w:rsid w:val="009D5C3A"/>
    <w:rsid w:val="009D6467"/>
    <w:rsid w:val="009D7A0F"/>
    <w:rsid w:val="009E1994"/>
    <w:rsid w:val="009E21DA"/>
    <w:rsid w:val="009E3A1E"/>
    <w:rsid w:val="009E4D0C"/>
    <w:rsid w:val="009E524D"/>
    <w:rsid w:val="009E526E"/>
    <w:rsid w:val="009E55D5"/>
    <w:rsid w:val="009E56FC"/>
    <w:rsid w:val="009E7A0C"/>
    <w:rsid w:val="009F1552"/>
    <w:rsid w:val="009F1CDC"/>
    <w:rsid w:val="009F4C2F"/>
    <w:rsid w:val="009F5726"/>
    <w:rsid w:val="009F67F3"/>
    <w:rsid w:val="009F68A1"/>
    <w:rsid w:val="009F6A9B"/>
    <w:rsid w:val="009F70D6"/>
    <w:rsid w:val="00A00309"/>
    <w:rsid w:val="00A0062C"/>
    <w:rsid w:val="00A01813"/>
    <w:rsid w:val="00A023D8"/>
    <w:rsid w:val="00A02509"/>
    <w:rsid w:val="00A02CB9"/>
    <w:rsid w:val="00A02F74"/>
    <w:rsid w:val="00A03548"/>
    <w:rsid w:val="00A03CEE"/>
    <w:rsid w:val="00A04FA5"/>
    <w:rsid w:val="00A05EC7"/>
    <w:rsid w:val="00A061C0"/>
    <w:rsid w:val="00A0641B"/>
    <w:rsid w:val="00A069EE"/>
    <w:rsid w:val="00A06C00"/>
    <w:rsid w:val="00A07042"/>
    <w:rsid w:val="00A070C0"/>
    <w:rsid w:val="00A070C9"/>
    <w:rsid w:val="00A07514"/>
    <w:rsid w:val="00A111F9"/>
    <w:rsid w:val="00A11542"/>
    <w:rsid w:val="00A117B1"/>
    <w:rsid w:val="00A11AAA"/>
    <w:rsid w:val="00A12DFA"/>
    <w:rsid w:val="00A13810"/>
    <w:rsid w:val="00A14A67"/>
    <w:rsid w:val="00A14D55"/>
    <w:rsid w:val="00A1517B"/>
    <w:rsid w:val="00A152E9"/>
    <w:rsid w:val="00A15741"/>
    <w:rsid w:val="00A15A58"/>
    <w:rsid w:val="00A201C5"/>
    <w:rsid w:val="00A20430"/>
    <w:rsid w:val="00A2071B"/>
    <w:rsid w:val="00A21207"/>
    <w:rsid w:val="00A21F6A"/>
    <w:rsid w:val="00A23004"/>
    <w:rsid w:val="00A240FC"/>
    <w:rsid w:val="00A25748"/>
    <w:rsid w:val="00A25AB8"/>
    <w:rsid w:val="00A26411"/>
    <w:rsid w:val="00A2692A"/>
    <w:rsid w:val="00A274E7"/>
    <w:rsid w:val="00A278F5"/>
    <w:rsid w:val="00A279E1"/>
    <w:rsid w:val="00A301B3"/>
    <w:rsid w:val="00A30681"/>
    <w:rsid w:val="00A30F94"/>
    <w:rsid w:val="00A314B6"/>
    <w:rsid w:val="00A32234"/>
    <w:rsid w:val="00A32755"/>
    <w:rsid w:val="00A32ED5"/>
    <w:rsid w:val="00A32EE7"/>
    <w:rsid w:val="00A3408D"/>
    <w:rsid w:val="00A34B78"/>
    <w:rsid w:val="00A34BEE"/>
    <w:rsid w:val="00A41570"/>
    <w:rsid w:val="00A415BB"/>
    <w:rsid w:val="00A417DE"/>
    <w:rsid w:val="00A41EF5"/>
    <w:rsid w:val="00A45204"/>
    <w:rsid w:val="00A4571C"/>
    <w:rsid w:val="00A46C7C"/>
    <w:rsid w:val="00A4787B"/>
    <w:rsid w:val="00A47F64"/>
    <w:rsid w:val="00A5153E"/>
    <w:rsid w:val="00A52951"/>
    <w:rsid w:val="00A52C97"/>
    <w:rsid w:val="00A54494"/>
    <w:rsid w:val="00A55226"/>
    <w:rsid w:val="00A56B4A"/>
    <w:rsid w:val="00A57048"/>
    <w:rsid w:val="00A57073"/>
    <w:rsid w:val="00A57EFC"/>
    <w:rsid w:val="00A61155"/>
    <w:rsid w:val="00A6122B"/>
    <w:rsid w:val="00A62C7C"/>
    <w:rsid w:val="00A63EE2"/>
    <w:rsid w:val="00A64898"/>
    <w:rsid w:val="00A6750C"/>
    <w:rsid w:val="00A677A5"/>
    <w:rsid w:val="00A67EBF"/>
    <w:rsid w:val="00A70A92"/>
    <w:rsid w:val="00A70B0B"/>
    <w:rsid w:val="00A70F62"/>
    <w:rsid w:val="00A7134C"/>
    <w:rsid w:val="00A71E80"/>
    <w:rsid w:val="00A71FF5"/>
    <w:rsid w:val="00A7273C"/>
    <w:rsid w:val="00A72A10"/>
    <w:rsid w:val="00A734B2"/>
    <w:rsid w:val="00A737CD"/>
    <w:rsid w:val="00A75097"/>
    <w:rsid w:val="00A75634"/>
    <w:rsid w:val="00A770D9"/>
    <w:rsid w:val="00A77959"/>
    <w:rsid w:val="00A801C2"/>
    <w:rsid w:val="00A80728"/>
    <w:rsid w:val="00A80A46"/>
    <w:rsid w:val="00A812C7"/>
    <w:rsid w:val="00A81904"/>
    <w:rsid w:val="00A81A5B"/>
    <w:rsid w:val="00A83110"/>
    <w:rsid w:val="00A83A36"/>
    <w:rsid w:val="00A84D36"/>
    <w:rsid w:val="00A859B4"/>
    <w:rsid w:val="00A860C7"/>
    <w:rsid w:val="00A86686"/>
    <w:rsid w:val="00A91BBF"/>
    <w:rsid w:val="00A91D4F"/>
    <w:rsid w:val="00A92710"/>
    <w:rsid w:val="00A92D86"/>
    <w:rsid w:val="00A950B0"/>
    <w:rsid w:val="00A9595D"/>
    <w:rsid w:val="00A96764"/>
    <w:rsid w:val="00A96CC5"/>
    <w:rsid w:val="00A9715D"/>
    <w:rsid w:val="00A97B55"/>
    <w:rsid w:val="00AA06C8"/>
    <w:rsid w:val="00AA0940"/>
    <w:rsid w:val="00AA0C29"/>
    <w:rsid w:val="00AA0E55"/>
    <w:rsid w:val="00AA0F73"/>
    <w:rsid w:val="00AA164C"/>
    <w:rsid w:val="00AA1950"/>
    <w:rsid w:val="00AA253F"/>
    <w:rsid w:val="00AA30CC"/>
    <w:rsid w:val="00AA44DF"/>
    <w:rsid w:val="00AA4F47"/>
    <w:rsid w:val="00AA6518"/>
    <w:rsid w:val="00AA6BEE"/>
    <w:rsid w:val="00AA7310"/>
    <w:rsid w:val="00AA7634"/>
    <w:rsid w:val="00AB0ADA"/>
    <w:rsid w:val="00AB0C84"/>
    <w:rsid w:val="00AB0D18"/>
    <w:rsid w:val="00AB1D36"/>
    <w:rsid w:val="00AB1E76"/>
    <w:rsid w:val="00AB5E5F"/>
    <w:rsid w:val="00AB5ECA"/>
    <w:rsid w:val="00AB6813"/>
    <w:rsid w:val="00AB697E"/>
    <w:rsid w:val="00AB6AFF"/>
    <w:rsid w:val="00AB6FFD"/>
    <w:rsid w:val="00AB71A9"/>
    <w:rsid w:val="00AC03DD"/>
    <w:rsid w:val="00AC1B6A"/>
    <w:rsid w:val="00AC1F72"/>
    <w:rsid w:val="00AC26E4"/>
    <w:rsid w:val="00AC26FF"/>
    <w:rsid w:val="00AC32A8"/>
    <w:rsid w:val="00AC3887"/>
    <w:rsid w:val="00AC3DB1"/>
    <w:rsid w:val="00AC5AD0"/>
    <w:rsid w:val="00AC5BD9"/>
    <w:rsid w:val="00AC5BF2"/>
    <w:rsid w:val="00AC6AE5"/>
    <w:rsid w:val="00AC7620"/>
    <w:rsid w:val="00AC7AE3"/>
    <w:rsid w:val="00AD05B8"/>
    <w:rsid w:val="00AD2110"/>
    <w:rsid w:val="00AD2924"/>
    <w:rsid w:val="00AD297B"/>
    <w:rsid w:val="00AD29C8"/>
    <w:rsid w:val="00AD2BDF"/>
    <w:rsid w:val="00AD5656"/>
    <w:rsid w:val="00AD6B3F"/>
    <w:rsid w:val="00AD7210"/>
    <w:rsid w:val="00AE0AD2"/>
    <w:rsid w:val="00AE0B67"/>
    <w:rsid w:val="00AE0CC2"/>
    <w:rsid w:val="00AE1014"/>
    <w:rsid w:val="00AE1ACE"/>
    <w:rsid w:val="00AE1D01"/>
    <w:rsid w:val="00AE38A1"/>
    <w:rsid w:val="00AE7AE9"/>
    <w:rsid w:val="00AE7E55"/>
    <w:rsid w:val="00AF0D2E"/>
    <w:rsid w:val="00AF0DBF"/>
    <w:rsid w:val="00AF2231"/>
    <w:rsid w:val="00AF25A9"/>
    <w:rsid w:val="00AF2FC6"/>
    <w:rsid w:val="00AF464F"/>
    <w:rsid w:val="00AF4AC8"/>
    <w:rsid w:val="00AF4B5E"/>
    <w:rsid w:val="00AF5866"/>
    <w:rsid w:val="00B0001B"/>
    <w:rsid w:val="00B00481"/>
    <w:rsid w:val="00B0076E"/>
    <w:rsid w:val="00B03FBB"/>
    <w:rsid w:val="00B04429"/>
    <w:rsid w:val="00B05C74"/>
    <w:rsid w:val="00B06324"/>
    <w:rsid w:val="00B07DA1"/>
    <w:rsid w:val="00B11056"/>
    <w:rsid w:val="00B117C9"/>
    <w:rsid w:val="00B11FB1"/>
    <w:rsid w:val="00B137F1"/>
    <w:rsid w:val="00B13893"/>
    <w:rsid w:val="00B13B62"/>
    <w:rsid w:val="00B13C51"/>
    <w:rsid w:val="00B1401B"/>
    <w:rsid w:val="00B1411D"/>
    <w:rsid w:val="00B145E0"/>
    <w:rsid w:val="00B14612"/>
    <w:rsid w:val="00B15488"/>
    <w:rsid w:val="00B15EBD"/>
    <w:rsid w:val="00B16398"/>
    <w:rsid w:val="00B16D31"/>
    <w:rsid w:val="00B175A7"/>
    <w:rsid w:val="00B17609"/>
    <w:rsid w:val="00B200D8"/>
    <w:rsid w:val="00B20241"/>
    <w:rsid w:val="00B20DA0"/>
    <w:rsid w:val="00B2255B"/>
    <w:rsid w:val="00B2334F"/>
    <w:rsid w:val="00B242BD"/>
    <w:rsid w:val="00B24B63"/>
    <w:rsid w:val="00B24DF7"/>
    <w:rsid w:val="00B25020"/>
    <w:rsid w:val="00B2551D"/>
    <w:rsid w:val="00B25873"/>
    <w:rsid w:val="00B26F14"/>
    <w:rsid w:val="00B27BA1"/>
    <w:rsid w:val="00B27FA7"/>
    <w:rsid w:val="00B30E76"/>
    <w:rsid w:val="00B31031"/>
    <w:rsid w:val="00B3106F"/>
    <w:rsid w:val="00B3129F"/>
    <w:rsid w:val="00B325A0"/>
    <w:rsid w:val="00B330CC"/>
    <w:rsid w:val="00B33114"/>
    <w:rsid w:val="00B3359B"/>
    <w:rsid w:val="00B335E2"/>
    <w:rsid w:val="00B337B6"/>
    <w:rsid w:val="00B33D20"/>
    <w:rsid w:val="00B3468A"/>
    <w:rsid w:val="00B347D3"/>
    <w:rsid w:val="00B34A0A"/>
    <w:rsid w:val="00B34FF5"/>
    <w:rsid w:val="00B35BAB"/>
    <w:rsid w:val="00B37F2B"/>
    <w:rsid w:val="00B40CFD"/>
    <w:rsid w:val="00B40E67"/>
    <w:rsid w:val="00B412C3"/>
    <w:rsid w:val="00B4178A"/>
    <w:rsid w:val="00B41CE3"/>
    <w:rsid w:val="00B42723"/>
    <w:rsid w:val="00B4279C"/>
    <w:rsid w:val="00B45C32"/>
    <w:rsid w:val="00B46610"/>
    <w:rsid w:val="00B46985"/>
    <w:rsid w:val="00B46B8E"/>
    <w:rsid w:val="00B46BD6"/>
    <w:rsid w:val="00B4761C"/>
    <w:rsid w:val="00B502ED"/>
    <w:rsid w:val="00B5041C"/>
    <w:rsid w:val="00B51659"/>
    <w:rsid w:val="00B528AF"/>
    <w:rsid w:val="00B52D07"/>
    <w:rsid w:val="00B53463"/>
    <w:rsid w:val="00B553BC"/>
    <w:rsid w:val="00B55BE7"/>
    <w:rsid w:val="00B5603E"/>
    <w:rsid w:val="00B5645E"/>
    <w:rsid w:val="00B5738F"/>
    <w:rsid w:val="00B61584"/>
    <w:rsid w:val="00B620CE"/>
    <w:rsid w:val="00B623ED"/>
    <w:rsid w:val="00B62746"/>
    <w:rsid w:val="00B62B89"/>
    <w:rsid w:val="00B62E98"/>
    <w:rsid w:val="00B636EC"/>
    <w:rsid w:val="00B6442F"/>
    <w:rsid w:val="00B65133"/>
    <w:rsid w:val="00B659AE"/>
    <w:rsid w:val="00B65E0B"/>
    <w:rsid w:val="00B67744"/>
    <w:rsid w:val="00B67890"/>
    <w:rsid w:val="00B67A61"/>
    <w:rsid w:val="00B70BB6"/>
    <w:rsid w:val="00B712DE"/>
    <w:rsid w:val="00B72411"/>
    <w:rsid w:val="00B72522"/>
    <w:rsid w:val="00B72EF5"/>
    <w:rsid w:val="00B7527D"/>
    <w:rsid w:val="00B75384"/>
    <w:rsid w:val="00B75EB2"/>
    <w:rsid w:val="00B7756B"/>
    <w:rsid w:val="00B7767F"/>
    <w:rsid w:val="00B77804"/>
    <w:rsid w:val="00B80490"/>
    <w:rsid w:val="00B80EDD"/>
    <w:rsid w:val="00B811B4"/>
    <w:rsid w:val="00B81307"/>
    <w:rsid w:val="00B81BA0"/>
    <w:rsid w:val="00B82808"/>
    <w:rsid w:val="00B82EB6"/>
    <w:rsid w:val="00B842A1"/>
    <w:rsid w:val="00B86E25"/>
    <w:rsid w:val="00B90D1A"/>
    <w:rsid w:val="00B9161E"/>
    <w:rsid w:val="00B91DEB"/>
    <w:rsid w:val="00B92486"/>
    <w:rsid w:val="00B9270D"/>
    <w:rsid w:val="00B92B1C"/>
    <w:rsid w:val="00B92E3B"/>
    <w:rsid w:val="00B93672"/>
    <w:rsid w:val="00B93686"/>
    <w:rsid w:val="00B94431"/>
    <w:rsid w:val="00B95471"/>
    <w:rsid w:val="00B9549E"/>
    <w:rsid w:val="00B961C5"/>
    <w:rsid w:val="00B9654A"/>
    <w:rsid w:val="00B9693F"/>
    <w:rsid w:val="00B971D2"/>
    <w:rsid w:val="00B97E4E"/>
    <w:rsid w:val="00BA0511"/>
    <w:rsid w:val="00BA0D51"/>
    <w:rsid w:val="00BA1C94"/>
    <w:rsid w:val="00BA201D"/>
    <w:rsid w:val="00BA258A"/>
    <w:rsid w:val="00BA2AB9"/>
    <w:rsid w:val="00BA2B71"/>
    <w:rsid w:val="00BA3849"/>
    <w:rsid w:val="00BA4B18"/>
    <w:rsid w:val="00BA6353"/>
    <w:rsid w:val="00BA66A2"/>
    <w:rsid w:val="00BA735C"/>
    <w:rsid w:val="00BB0D7E"/>
    <w:rsid w:val="00BB0DDD"/>
    <w:rsid w:val="00BB1016"/>
    <w:rsid w:val="00BB1292"/>
    <w:rsid w:val="00BB2206"/>
    <w:rsid w:val="00BB689B"/>
    <w:rsid w:val="00BB6FB9"/>
    <w:rsid w:val="00BB710B"/>
    <w:rsid w:val="00BC03D0"/>
    <w:rsid w:val="00BC0961"/>
    <w:rsid w:val="00BC0F7A"/>
    <w:rsid w:val="00BC14EA"/>
    <w:rsid w:val="00BC1938"/>
    <w:rsid w:val="00BC23FE"/>
    <w:rsid w:val="00BC365B"/>
    <w:rsid w:val="00BC485C"/>
    <w:rsid w:val="00BC4A59"/>
    <w:rsid w:val="00BC69E1"/>
    <w:rsid w:val="00BC7E67"/>
    <w:rsid w:val="00BD0958"/>
    <w:rsid w:val="00BD1339"/>
    <w:rsid w:val="00BD13F8"/>
    <w:rsid w:val="00BD1FA3"/>
    <w:rsid w:val="00BD20CA"/>
    <w:rsid w:val="00BD29FE"/>
    <w:rsid w:val="00BD3073"/>
    <w:rsid w:val="00BD4174"/>
    <w:rsid w:val="00BD4543"/>
    <w:rsid w:val="00BD477B"/>
    <w:rsid w:val="00BD594C"/>
    <w:rsid w:val="00BD5E10"/>
    <w:rsid w:val="00BD669D"/>
    <w:rsid w:val="00BD7137"/>
    <w:rsid w:val="00BE0120"/>
    <w:rsid w:val="00BE04BD"/>
    <w:rsid w:val="00BE0C0D"/>
    <w:rsid w:val="00BE109F"/>
    <w:rsid w:val="00BE14E3"/>
    <w:rsid w:val="00BE269A"/>
    <w:rsid w:val="00BE332E"/>
    <w:rsid w:val="00BE3C2D"/>
    <w:rsid w:val="00BE406F"/>
    <w:rsid w:val="00BE40F9"/>
    <w:rsid w:val="00BE534B"/>
    <w:rsid w:val="00BE6A14"/>
    <w:rsid w:val="00BE7B75"/>
    <w:rsid w:val="00BE7EFB"/>
    <w:rsid w:val="00BF0302"/>
    <w:rsid w:val="00BF0864"/>
    <w:rsid w:val="00BF19C4"/>
    <w:rsid w:val="00BF354C"/>
    <w:rsid w:val="00BF3B22"/>
    <w:rsid w:val="00BF3D4C"/>
    <w:rsid w:val="00BF4736"/>
    <w:rsid w:val="00BF4BD3"/>
    <w:rsid w:val="00BF50C8"/>
    <w:rsid w:val="00BF58A6"/>
    <w:rsid w:val="00BF598D"/>
    <w:rsid w:val="00BF621B"/>
    <w:rsid w:val="00BF698A"/>
    <w:rsid w:val="00BF69FD"/>
    <w:rsid w:val="00BF6A78"/>
    <w:rsid w:val="00BF6D21"/>
    <w:rsid w:val="00BF6E13"/>
    <w:rsid w:val="00BF76F2"/>
    <w:rsid w:val="00BF7A70"/>
    <w:rsid w:val="00C00149"/>
    <w:rsid w:val="00C0254B"/>
    <w:rsid w:val="00C02564"/>
    <w:rsid w:val="00C025E6"/>
    <w:rsid w:val="00C02F1B"/>
    <w:rsid w:val="00C03DC1"/>
    <w:rsid w:val="00C04319"/>
    <w:rsid w:val="00C04C30"/>
    <w:rsid w:val="00C0623D"/>
    <w:rsid w:val="00C07850"/>
    <w:rsid w:val="00C07AF1"/>
    <w:rsid w:val="00C07FFD"/>
    <w:rsid w:val="00C10CE8"/>
    <w:rsid w:val="00C11C25"/>
    <w:rsid w:val="00C11C9F"/>
    <w:rsid w:val="00C12015"/>
    <w:rsid w:val="00C12477"/>
    <w:rsid w:val="00C134A5"/>
    <w:rsid w:val="00C13AE1"/>
    <w:rsid w:val="00C14E04"/>
    <w:rsid w:val="00C1552F"/>
    <w:rsid w:val="00C16156"/>
    <w:rsid w:val="00C16BE3"/>
    <w:rsid w:val="00C17155"/>
    <w:rsid w:val="00C177FA"/>
    <w:rsid w:val="00C211EB"/>
    <w:rsid w:val="00C21BB2"/>
    <w:rsid w:val="00C2203F"/>
    <w:rsid w:val="00C22624"/>
    <w:rsid w:val="00C239A7"/>
    <w:rsid w:val="00C24651"/>
    <w:rsid w:val="00C24B3E"/>
    <w:rsid w:val="00C24C78"/>
    <w:rsid w:val="00C24F1F"/>
    <w:rsid w:val="00C2504E"/>
    <w:rsid w:val="00C25E91"/>
    <w:rsid w:val="00C25F5A"/>
    <w:rsid w:val="00C27BD4"/>
    <w:rsid w:val="00C27D33"/>
    <w:rsid w:val="00C304D5"/>
    <w:rsid w:val="00C3055D"/>
    <w:rsid w:val="00C31710"/>
    <w:rsid w:val="00C32338"/>
    <w:rsid w:val="00C3239F"/>
    <w:rsid w:val="00C32610"/>
    <w:rsid w:val="00C328D5"/>
    <w:rsid w:val="00C3365E"/>
    <w:rsid w:val="00C33C4F"/>
    <w:rsid w:val="00C3462B"/>
    <w:rsid w:val="00C36150"/>
    <w:rsid w:val="00C365BC"/>
    <w:rsid w:val="00C37351"/>
    <w:rsid w:val="00C40902"/>
    <w:rsid w:val="00C4248C"/>
    <w:rsid w:val="00C42FCB"/>
    <w:rsid w:val="00C4376D"/>
    <w:rsid w:val="00C4394D"/>
    <w:rsid w:val="00C4583D"/>
    <w:rsid w:val="00C511A2"/>
    <w:rsid w:val="00C5129F"/>
    <w:rsid w:val="00C512C4"/>
    <w:rsid w:val="00C51D39"/>
    <w:rsid w:val="00C522B9"/>
    <w:rsid w:val="00C5287B"/>
    <w:rsid w:val="00C53FED"/>
    <w:rsid w:val="00C54BF4"/>
    <w:rsid w:val="00C54C7B"/>
    <w:rsid w:val="00C557D1"/>
    <w:rsid w:val="00C55C4A"/>
    <w:rsid w:val="00C5677E"/>
    <w:rsid w:val="00C574CE"/>
    <w:rsid w:val="00C57A41"/>
    <w:rsid w:val="00C602CA"/>
    <w:rsid w:val="00C604A2"/>
    <w:rsid w:val="00C60571"/>
    <w:rsid w:val="00C6104C"/>
    <w:rsid w:val="00C61291"/>
    <w:rsid w:val="00C61867"/>
    <w:rsid w:val="00C61963"/>
    <w:rsid w:val="00C61A1C"/>
    <w:rsid w:val="00C62515"/>
    <w:rsid w:val="00C62619"/>
    <w:rsid w:val="00C631E2"/>
    <w:rsid w:val="00C63562"/>
    <w:rsid w:val="00C639C5"/>
    <w:rsid w:val="00C6455B"/>
    <w:rsid w:val="00C64735"/>
    <w:rsid w:val="00C64E86"/>
    <w:rsid w:val="00C65083"/>
    <w:rsid w:val="00C66542"/>
    <w:rsid w:val="00C66675"/>
    <w:rsid w:val="00C66895"/>
    <w:rsid w:val="00C67086"/>
    <w:rsid w:val="00C67569"/>
    <w:rsid w:val="00C67BB1"/>
    <w:rsid w:val="00C706D5"/>
    <w:rsid w:val="00C706E8"/>
    <w:rsid w:val="00C70755"/>
    <w:rsid w:val="00C71D2F"/>
    <w:rsid w:val="00C721EE"/>
    <w:rsid w:val="00C7274D"/>
    <w:rsid w:val="00C72CC8"/>
    <w:rsid w:val="00C7398D"/>
    <w:rsid w:val="00C76B87"/>
    <w:rsid w:val="00C76C7A"/>
    <w:rsid w:val="00C76DDE"/>
    <w:rsid w:val="00C770F7"/>
    <w:rsid w:val="00C779DD"/>
    <w:rsid w:val="00C805FA"/>
    <w:rsid w:val="00C80CE9"/>
    <w:rsid w:val="00C810BF"/>
    <w:rsid w:val="00C81EAB"/>
    <w:rsid w:val="00C829E0"/>
    <w:rsid w:val="00C830BE"/>
    <w:rsid w:val="00C84ABD"/>
    <w:rsid w:val="00C8544D"/>
    <w:rsid w:val="00C8688C"/>
    <w:rsid w:val="00C86D76"/>
    <w:rsid w:val="00C86E45"/>
    <w:rsid w:val="00C877CA"/>
    <w:rsid w:val="00C911BD"/>
    <w:rsid w:val="00C91564"/>
    <w:rsid w:val="00C92B6B"/>
    <w:rsid w:val="00C92E1E"/>
    <w:rsid w:val="00C93B0E"/>
    <w:rsid w:val="00C93E0F"/>
    <w:rsid w:val="00C94764"/>
    <w:rsid w:val="00C94864"/>
    <w:rsid w:val="00C94B6B"/>
    <w:rsid w:val="00C9544C"/>
    <w:rsid w:val="00C954BE"/>
    <w:rsid w:val="00C969E2"/>
    <w:rsid w:val="00C973A3"/>
    <w:rsid w:val="00CA1F5C"/>
    <w:rsid w:val="00CA23E8"/>
    <w:rsid w:val="00CA2DB2"/>
    <w:rsid w:val="00CA3FCD"/>
    <w:rsid w:val="00CA473E"/>
    <w:rsid w:val="00CA4DEF"/>
    <w:rsid w:val="00CA641A"/>
    <w:rsid w:val="00CA765A"/>
    <w:rsid w:val="00CA790D"/>
    <w:rsid w:val="00CB0204"/>
    <w:rsid w:val="00CB0411"/>
    <w:rsid w:val="00CB126A"/>
    <w:rsid w:val="00CB12EF"/>
    <w:rsid w:val="00CB249D"/>
    <w:rsid w:val="00CB4D2D"/>
    <w:rsid w:val="00CB52B7"/>
    <w:rsid w:val="00CB5304"/>
    <w:rsid w:val="00CB5C93"/>
    <w:rsid w:val="00CB707B"/>
    <w:rsid w:val="00CB73CF"/>
    <w:rsid w:val="00CC2732"/>
    <w:rsid w:val="00CC293D"/>
    <w:rsid w:val="00CC2D9E"/>
    <w:rsid w:val="00CC2F87"/>
    <w:rsid w:val="00CC3BB5"/>
    <w:rsid w:val="00CC407F"/>
    <w:rsid w:val="00CC6669"/>
    <w:rsid w:val="00CC6A7A"/>
    <w:rsid w:val="00CC7912"/>
    <w:rsid w:val="00CC7CF1"/>
    <w:rsid w:val="00CD0C02"/>
    <w:rsid w:val="00CD0C08"/>
    <w:rsid w:val="00CD11BC"/>
    <w:rsid w:val="00CD13CF"/>
    <w:rsid w:val="00CD1E9E"/>
    <w:rsid w:val="00CD3AE0"/>
    <w:rsid w:val="00CD4903"/>
    <w:rsid w:val="00CD4C6B"/>
    <w:rsid w:val="00CD6A9A"/>
    <w:rsid w:val="00CD7493"/>
    <w:rsid w:val="00CD7551"/>
    <w:rsid w:val="00CD77E4"/>
    <w:rsid w:val="00CD7FA1"/>
    <w:rsid w:val="00CE038A"/>
    <w:rsid w:val="00CE0B86"/>
    <w:rsid w:val="00CE3BCB"/>
    <w:rsid w:val="00CE4D9E"/>
    <w:rsid w:val="00CE4FF3"/>
    <w:rsid w:val="00CE53C4"/>
    <w:rsid w:val="00CE5923"/>
    <w:rsid w:val="00CE5A95"/>
    <w:rsid w:val="00CE5E48"/>
    <w:rsid w:val="00CE6CEE"/>
    <w:rsid w:val="00CF0403"/>
    <w:rsid w:val="00CF05C4"/>
    <w:rsid w:val="00CF081C"/>
    <w:rsid w:val="00CF0A7B"/>
    <w:rsid w:val="00CF1323"/>
    <w:rsid w:val="00CF1F3F"/>
    <w:rsid w:val="00CF2014"/>
    <w:rsid w:val="00CF2607"/>
    <w:rsid w:val="00CF28EC"/>
    <w:rsid w:val="00CF2F67"/>
    <w:rsid w:val="00CF53A9"/>
    <w:rsid w:val="00CF583E"/>
    <w:rsid w:val="00CF6713"/>
    <w:rsid w:val="00CF6CB6"/>
    <w:rsid w:val="00CF73D0"/>
    <w:rsid w:val="00CF7460"/>
    <w:rsid w:val="00D00AD1"/>
    <w:rsid w:val="00D00D80"/>
    <w:rsid w:val="00D01297"/>
    <w:rsid w:val="00D01560"/>
    <w:rsid w:val="00D0179F"/>
    <w:rsid w:val="00D021D5"/>
    <w:rsid w:val="00D030B8"/>
    <w:rsid w:val="00D03822"/>
    <w:rsid w:val="00D04716"/>
    <w:rsid w:val="00D06E42"/>
    <w:rsid w:val="00D06F54"/>
    <w:rsid w:val="00D11CB5"/>
    <w:rsid w:val="00D123DF"/>
    <w:rsid w:val="00D12DAB"/>
    <w:rsid w:val="00D13501"/>
    <w:rsid w:val="00D14969"/>
    <w:rsid w:val="00D15918"/>
    <w:rsid w:val="00D16CCE"/>
    <w:rsid w:val="00D17808"/>
    <w:rsid w:val="00D2027F"/>
    <w:rsid w:val="00D20E64"/>
    <w:rsid w:val="00D20E99"/>
    <w:rsid w:val="00D229C1"/>
    <w:rsid w:val="00D26B5D"/>
    <w:rsid w:val="00D26F2A"/>
    <w:rsid w:val="00D30521"/>
    <w:rsid w:val="00D306A2"/>
    <w:rsid w:val="00D30752"/>
    <w:rsid w:val="00D31637"/>
    <w:rsid w:val="00D317D0"/>
    <w:rsid w:val="00D3319D"/>
    <w:rsid w:val="00D34328"/>
    <w:rsid w:val="00D34574"/>
    <w:rsid w:val="00D346DC"/>
    <w:rsid w:val="00D34B66"/>
    <w:rsid w:val="00D35858"/>
    <w:rsid w:val="00D35CA7"/>
    <w:rsid w:val="00D36769"/>
    <w:rsid w:val="00D36779"/>
    <w:rsid w:val="00D369BA"/>
    <w:rsid w:val="00D36B94"/>
    <w:rsid w:val="00D36E91"/>
    <w:rsid w:val="00D374B3"/>
    <w:rsid w:val="00D37E97"/>
    <w:rsid w:val="00D37F84"/>
    <w:rsid w:val="00D403D8"/>
    <w:rsid w:val="00D413B4"/>
    <w:rsid w:val="00D414E3"/>
    <w:rsid w:val="00D41AD8"/>
    <w:rsid w:val="00D420AE"/>
    <w:rsid w:val="00D42682"/>
    <w:rsid w:val="00D430B1"/>
    <w:rsid w:val="00D432E6"/>
    <w:rsid w:val="00D434EE"/>
    <w:rsid w:val="00D437EE"/>
    <w:rsid w:val="00D43DFC"/>
    <w:rsid w:val="00D44363"/>
    <w:rsid w:val="00D46133"/>
    <w:rsid w:val="00D50118"/>
    <w:rsid w:val="00D5066C"/>
    <w:rsid w:val="00D50A1F"/>
    <w:rsid w:val="00D5176B"/>
    <w:rsid w:val="00D522ED"/>
    <w:rsid w:val="00D537D4"/>
    <w:rsid w:val="00D55A0F"/>
    <w:rsid w:val="00D55C5B"/>
    <w:rsid w:val="00D564B6"/>
    <w:rsid w:val="00D56E7D"/>
    <w:rsid w:val="00D5727D"/>
    <w:rsid w:val="00D6060D"/>
    <w:rsid w:val="00D61386"/>
    <w:rsid w:val="00D64294"/>
    <w:rsid w:val="00D644A4"/>
    <w:rsid w:val="00D64E85"/>
    <w:rsid w:val="00D65A5B"/>
    <w:rsid w:val="00D65F31"/>
    <w:rsid w:val="00D6617E"/>
    <w:rsid w:val="00D6775B"/>
    <w:rsid w:val="00D6778A"/>
    <w:rsid w:val="00D67F7C"/>
    <w:rsid w:val="00D71110"/>
    <w:rsid w:val="00D712EE"/>
    <w:rsid w:val="00D71BB2"/>
    <w:rsid w:val="00D72B62"/>
    <w:rsid w:val="00D749F9"/>
    <w:rsid w:val="00D75578"/>
    <w:rsid w:val="00D75D89"/>
    <w:rsid w:val="00D81BB6"/>
    <w:rsid w:val="00D82489"/>
    <w:rsid w:val="00D82587"/>
    <w:rsid w:val="00D833C9"/>
    <w:rsid w:val="00D83955"/>
    <w:rsid w:val="00D84E5A"/>
    <w:rsid w:val="00D86318"/>
    <w:rsid w:val="00D86641"/>
    <w:rsid w:val="00D86D5F"/>
    <w:rsid w:val="00D86E29"/>
    <w:rsid w:val="00D872CF"/>
    <w:rsid w:val="00D8745B"/>
    <w:rsid w:val="00D901EA"/>
    <w:rsid w:val="00D90FB6"/>
    <w:rsid w:val="00D91D2F"/>
    <w:rsid w:val="00D9343F"/>
    <w:rsid w:val="00D93B58"/>
    <w:rsid w:val="00D93B9B"/>
    <w:rsid w:val="00D94412"/>
    <w:rsid w:val="00D94619"/>
    <w:rsid w:val="00D95976"/>
    <w:rsid w:val="00D95E79"/>
    <w:rsid w:val="00D9683F"/>
    <w:rsid w:val="00D979DF"/>
    <w:rsid w:val="00D97D2F"/>
    <w:rsid w:val="00DA0353"/>
    <w:rsid w:val="00DA0FA1"/>
    <w:rsid w:val="00DA1355"/>
    <w:rsid w:val="00DA2484"/>
    <w:rsid w:val="00DA32A0"/>
    <w:rsid w:val="00DA3A33"/>
    <w:rsid w:val="00DA3EC9"/>
    <w:rsid w:val="00DA3F33"/>
    <w:rsid w:val="00DA66CF"/>
    <w:rsid w:val="00DA71D2"/>
    <w:rsid w:val="00DA78BA"/>
    <w:rsid w:val="00DB0601"/>
    <w:rsid w:val="00DB13B6"/>
    <w:rsid w:val="00DB1A13"/>
    <w:rsid w:val="00DB28C5"/>
    <w:rsid w:val="00DB294D"/>
    <w:rsid w:val="00DB39D6"/>
    <w:rsid w:val="00DB3CE4"/>
    <w:rsid w:val="00DB439B"/>
    <w:rsid w:val="00DB5D2D"/>
    <w:rsid w:val="00DB61B2"/>
    <w:rsid w:val="00DB64B3"/>
    <w:rsid w:val="00DB775A"/>
    <w:rsid w:val="00DB7A7A"/>
    <w:rsid w:val="00DB7D62"/>
    <w:rsid w:val="00DC0347"/>
    <w:rsid w:val="00DC102A"/>
    <w:rsid w:val="00DC17F8"/>
    <w:rsid w:val="00DC1A7C"/>
    <w:rsid w:val="00DC31B6"/>
    <w:rsid w:val="00DC3389"/>
    <w:rsid w:val="00DC3BDC"/>
    <w:rsid w:val="00DC4212"/>
    <w:rsid w:val="00DC58C1"/>
    <w:rsid w:val="00DC60FB"/>
    <w:rsid w:val="00DC6E77"/>
    <w:rsid w:val="00DC758A"/>
    <w:rsid w:val="00DD047B"/>
    <w:rsid w:val="00DD124F"/>
    <w:rsid w:val="00DD2063"/>
    <w:rsid w:val="00DD28DB"/>
    <w:rsid w:val="00DD3972"/>
    <w:rsid w:val="00DD4505"/>
    <w:rsid w:val="00DD4D25"/>
    <w:rsid w:val="00DD56EB"/>
    <w:rsid w:val="00DE0F3A"/>
    <w:rsid w:val="00DE0FF5"/>
    <w:rsid w:val="00DE13E4"/>
    <w:rsid w:val="00DE15B0"/>
    <w:rsid w:val="00DE2B97"/>
    <w:rsid w:val="00DE2C3E"/>
    <w:rsid w:val="00DE2C6E"/>
    <w:rsid w:val="00DE2D75"/>
    <w:rsid w:val="00DE300D"/>
    <w:rsid w:val="00DE3DC9"/>
    <w:rsid w:val="00DE46C7"/>
    <w:rsid w:val="00DE6C2F"/>
    <w:rsid w:val="00DE7572"/>
    <w:rsid w:val="00DE7757"/>
    <w:rsid w:val="00DF2014"/>
    <w:rsid w:val="00DF4312"/>
    <w:rsid w:val="00DF48AE"/>
    <w:rsid w:val="00DF525C"/>
    <w:rsid w:val="00DF5845"/>
    <w:rsid w:val="00DF625F"/>
    <w:rsid w:val="00DF69F7"/>
    <w:rsid w:val="00DF6C54"/>
    <w:rsid w:val="00DF77F3"/>
    <w:rsid w:val="00DF7C95"/>
    <w:rsid w:val="00DF7CE2"/>
    <w:rsid w:val="00E00620"/>
    <w:rsid w:val="00E00F6A"/>
    <w:rsid w:val="00E0106F"/>
    <w:rsid w:val="00E01E7C"/>
    <w:rsid w:val="00E03249"/>
    <w:rsid w:val="00E04A69"/>
    <w:rsid w:val="00E0544E"/>
    <w:rsid w:val="00E0588C"/>
    <w:rsid w:val="00E0624C"/>
    <w:rsid w:val="00E06650"/>
    <w:rsid w:val="00E069C0"/>
    <w:rsid w:val="00E06AB9"/>
    <w:rsid w:val="00E06C27"/>
    <w:rsid w:val="00E07B3D"/>
    <w:rsid w:val="00E10377"/>
    <w:rsid w:val="00E131AE"/>
    <w:rsid w:val="00E14547"/>
    <w:rsid w:val="00E15723"/>
    <w:rsid w:val="00E1629B"/>
    <w:rsid w:val="00E17E9C"/>
    <w:rsid w:val="00E2040C"/>
    <w:rsid w:val="00E20E08"/>
    <w:rsid w:val="00E20EC5"/>
    <w:rsid w:val="00E22133"/>
    <w:rsid w:val="00E22971"/>
    <w:rsid w:val="00E234CC"/>
    <w:rsid w:val="00E2451A"/>
    <w:rsid w:val="00E25DB3"/>
    <w:rsid w:val="00E26371"/>
    <w:rsid w:val="00E276C3"/>
    <w:rsid w:val="00E27A83"/>
    <w:rsid w:val="00E31324"/>
    <w:rsid w:val="00E32F19"/>
    <w:rsid w:val="00E332BC"/>
    <w:rsid w:val="00E3356D"/>
    <w:rsid w:val="00E33A74"/>
    <w:rsid w:val="00E340B4"/>
    <w:rsid w:val="00E34CB1"/>
    <w:rsid w:val="00E363CD"/>
    <w:rsid w:val="00E36A89"/>
    <w:rsid w:val="00E3702E"/>
    <w:rsid w:val="00E37223"/>
    <w:rsid w:val="00E3731D"/>
    <w:rsid w:val="00E3736C"/>
    <w:rsid w:val="00E401A5"/>
    <w:rsid w:val="00E40382"/>
    <w:rsid w:val="00E403ED"/>
    <w:rsid w:val="00E415A8"/>
    <w:rsid w:val="00E424F7"/>
    <w:rsid w:val="00E42BA1"/>
    <w:rsid w:val="00E43372"/>
    <w:rsid w:val="00E4369B"/>
    <w:rsid w:val="00E43A89"/>
    <w:rsid w:val="00E43ECE"/>
    <w:rsid w:val="00E45229"/>
    <w:rsid w:val="00E45582"/>
    <w:rsid w:val="00E459DD"/>
    <w:rsid w:val="00E46A86"/>
    <w:rsid w:val="00E46EFD"/>
    <w:rsid w:val="00E51C5C"/>
    <w:rsid w:val="00E51C7B"/>
    <w:rsid w:val="00E51F43"/>
    <w:rsid w:val="00E52198"/>
    <w:rsid w:val="00E52C2F"/>
    <w:rsid w:val="00E53838"/>
    <w:rsid w:val="00E53C87"/>
    <w:rsid w:val="00E54435"/>
    <w:rsid w:val="00E55F5E"/>
    <w:rsid w:val="00E55FE2"/>
    <w:rsid w:val="00E566A8"/>
    <w:rsid w:val="00E56E81"/>
    <w:rsid w:val="00E60180"/>
    <w:rsid w:val="00E613A3"/>
    <w:rsid w:val="00E626DC"/>
    <w:rsid w:val="00E62AFD"/>
    <w:rsid w:val="00E63539"/>
    <w:rsid w:val="00E662D8"/>
    <w:rsid w:val="00E6642C"/>
    <w:rsid w:val="00E66746"/>
    <w:rsid w:val="00E6731F"/>
    <w:rsid w:val="00E677F1"/>
    <w:rsid w:val="00E70079"/>
    <w:rsid w:val="00E704AB"/>
    <w:rsid w:val="00E705E0"/>
    <w:rsid w:val="00E707A1"/>
    <w:rsid w:val="00E707DE"/>
    <w:rsid w:val="00E70B6D"/>
    <w:rsid w:val="00E717E4"/>
    <w:rsid w:val="00E71F2F"/>
    <w:rsid w:val="00E72228"/>
    <w:rsid w:val="00E726FB"/>
    <w:rsid w:val="00E73D1B"/>
    <w:rsid w:val="00E73EDC"/>
    <w:rsid w:val="00E7483F"/>
    <w:rsid w:val="00E74996"/>
    <w:rsid w:val="00E74C96"/>
    <w:rsid w:val="00E7505C"/>
    <w:rsid w:val="00E763C5"/>
    <w:rsid w:val="00E76629"/>
    <w:rsid w:val="00E769A7"/>
    <w:rsid w:val="00E7753C"/>
    <w:rsid w:val="00E77D0E"/>
    <w:rsid w:val="00E77E72"/>
    <w:rsid w:val="00E8031B"/>
    <w:rsid w:val="00E80438"/>
    <w:rsid w:val="00E8130A"/>
    <w:rsid w:val="00E81701"/>
    <w:rsid w:val="00E81BA9"/>
    <w:rsid w:val="00E82869"/>
    <w:rsid w:val="00E83A3C"/>
    <w:rsid w:val="00E84607"/>
    <w:rsid w:val="00E85354"/>
    <w:rsid w:val="00E855F0"/>
    <w:rsid w:val="00E901F4"/>
    <w:rsid w:val="00E905EC"/>
    <w:rsid w:val="00E90872"/>
    <w:rsid w:val="00E9120D"/>
    <w:rsid w:val="00E91DD6"/>
    <w:rsid w:val="00E91EAB"/>
    <w:rsid w:val="00E9273E"/>
    <w:rsid w:val="00E92B56"/>
    <w:rsid w:val="00E94EF9"/>
    <w:rsid w:val="00E95603"/>
    <w:rsid w:val="00E95623"/>
    <w:rsid w:val="00E95657"/>
    <w:rsid w:val="00EA0F7B"/>
    <w:rsid w:val="00EA14BD"/>
    <w:rsid w:val="00EA1E0D"/>
    <w:rsid w:val="00EA22FE"/>
    <w:rsid w:val="00EA2B5D"/>
    <w:rsid w:val="00EA2EC9"/>
    <w:rsid w:val="00EA3153"/>
    <w:rsid w:val="00EA3F72"/>
    <w:rsid w:val="00EA532C"/>
    <w:rsid w:val="00EA58C9"/>
    <w:rsid w:val="00EA5F60"/>
    <w:rsid w:val="00EA6F42"/>
    <w:rsid w:val="00EA713F"/>
    <w:rsid w:val="00EB3D0F"/>
    <w:rsid w:val="00EB5994"/>
    <w:rsid w:val="00EB6B22"/>
    <w:rsid w:val="00EB6EF5"/>
    <w:rsid w:val="00EB7EE6"/>
    <w:rsid w:val="00EC0ECA"/>
    <w:rsid w:val="00EC0FCE"/>
    <w:rsid w:val="00EC1AEC"/>
    <w:rsid w:val="00EC1C43"/>
    <w:rsid w:val="00EC2599"/>
    <w:rsid w:val="00EC3217"/>
    <w:rsid w:val="00EC520F"/>
    <w:rsid w:val="00EC5308"/>
    <w:rsid w:val="00EC5A9F"/>
    <w:rsid w:val="00EC5D64"/>
    <w:rsid w:val="00EC62ED"/>
    <w:rsid w:val="00ED00DF"/>
    <w:rsid w:val="00ED1309"/>
    <w:rsid w:val="00ED264D"/>
    <w:rsid w:val="00ED2DF2"/>
    <w:rsid w:val="00ED55E5"/>
    <w:rsid w:val="00ED61AF"/>
    <w:rsid w:val="00ED6F75"/>
    <w:rsid w:val="00EE0208"/>
    <w:rsid w:val="00EE0579"/>
    <w:rsid w:val="00EE0BAD"/>
    <w:rsid w:val="00EE0BB0"/>
    <w:rsid w:val="00EE1B52"/>
    <w:rsid w:val="00EE23A7"/>
    <w:rsid w:val="00EE35A9"/>
    <w:rsid w:val="00EE4D27"/>
    <w:rsid w:val="00EE5FC7"/>
    <w:rsid w:val="00EE768B"/>
    <w:rsid w:val="00EE7B14"/>
    <w:rsid w:val="00EE7D81"/>
    <w:rsid w:val="00EF0642"/>
    <w:rsid w:val="00EF0A12"/>
    <w:rsid w:val="00EF0A86"/>
    <w:rsid w:val="00EF160B"/>
    <w:rsid w:val="00EF2895"/>
    <w:rsid w:val="00EF318E"/>
    <w:rsid w:val="00EF3256"/>
    <w:rsid w:val="00EF333F"/>
    <w:rsid w:val="00EF3B94"/>
    <w:rsid w:val="00EF3BED"/>
    <w:rsid w:val="00EF631A"/>
    <w:rsid w:val="00EF6BA2"/>
    <w:rsid w:val="00EF71A8"/>
    <w:rsid w:val="00EF7BED"/>
    <w:rsid w:val="00F00FC0"/>
    <w:rsid w:val="00F00FF0"/>
    <w:rsid w:val="00F03382"/>
    <w:rsid w:val="00F036AA"/>
    <w:rsid w:val="00F036F6"/>
    <w:rsid w:val="00F03C0A"/>
    <w:rsid w:val="00F03C1C"/>
    <w:rsid w:val="00F03F10"/>
    <w:rsid w:val="00F04EE8"/>
    <w:rsid w:val="00F0580F"/>
    <w:rsid w:val="00F0588D"/>
    <w:rsid w:val="00F062E7"/>
    <w:rsid w:val="00F0682E"/>
    <w:rsid w:val="00F06BD5"/>
    <w:rsid w:val="00F079FB"/>
    <w:rsid w:val="00F07D22"/>
    <w:rsid w:val="00F07FC3"/>
    <w:rsid w:val="00F11065"/>
    <w:rsid w:val="00F13715"/>
    <w:rsid w:val="00F1448B"/>
    <w:rsid w:val="00F14DAF"/>
    <w:rsid w:val="00F17A8C"/>
    <w:rsid w:val="00F2099A"/>
    <w:rsid w:val="00F20CB0"/>
    <w:rsid w:val="00F2137C"/>
    <w:rsid w:val="00F21EE8"/>
    <w:rsid w:val="00F222AA"/>
    <w:rsid w:val="00F22350"/>
    <w:rsid w:val="00F23508"/>
    <w:rsid w:val="00F246C7"/>
    <w:rsid w:val="00F25257"/>
    <w:rsid w:val="00F252B7"/>
    <w:rsid w:val="00F25ED0"/>
    <w:rsid w:val="00F27415"/>
    <w:rsid w:val="00F274EA"/>
    <w:rsid w:val="00F27C36"/>
    <w:rsid w:val="00F30893"/>
    <w:rsid w:val="00F31D32"/>
    <w:rsid w:val="00F32618"/>
    <w:rsid w:val="00F33449"/>
    <w:rsid w:val="00F33DC4"/>
    <w:rsid w:val="00F33FE2"/>
    <w:rsid w:val="00F34491"/>
    <w:rsid w:val="00F3587D"/>
    <w:rsid w:val="00F35FBA"/>
    <w:rsid w:val="00F376E2"/>
    <w:rsid w:val="00F37EB9"/>
    <w:rsid w:val="00F40EE4"/>
    <w:rsid w:val="00F4191C"/>
    <w:rsid w:val="00F41C2B"/>
    <w:rsid w:val="00F42C1C"/>
    <w:rsid w:val="00F42CA5"/>
    <w:rsid w:val="00F432F8"/>
    <w:rsid w:val="00F43874"/>
    <w:rsid w:val="00F43A47"/>
    <w:rsid w:val="00F46550"/>
    <w:rsid w:val="00F46E07"/>
    <w:rsid w:val="00F501C8"/>
    <w:rsid w:val="00F508D7"/>
    <w:rsid w:val="00F50AFD"/>
    <w:rsid w:val="00F50EAE"/>
    <w:rsid w:val="00F5109B"/>
    <w:rsid w:val="00F51407"/>
    <w:rsid w:val="00F51E76"/>
    <w:rsid w:val="00F53396"/>
    <w:rsid w:val="00F5401B"/>
    <w:rsid w:val="00F5499D"/>
    <w:rsid w:val="00F5613A"/>
    <w:rsid w:val="00F57947"/>
    <w:rsid w:val="00F60BE3"/>
    <w:rsid w:val="00F6149D"/>
    <w:rsid w:val="00F615F1"/>
    <w:rsid w:val="00F61A77"/>
    <w:rsid w:val="00F63581"/>
    <w:rsid w:val="00F637D2"/>
    <w:rsid w:val="00F638F7"/>
    <w:rsid w:val="00F646BE"/>
    <w:rsid w:val="00F656F4"/>
    <w:rsid w:val="00F661F3"/>
    <w:rsid w:val="00F66B12"/>
    <w:rsid w:val="00F74155"/>
    <w:rsid w:val="00F74275"/>
    <w:rsid w:val="00F743AC"/>
    <w:rsid w:val="00F75127"/>
    <w:rsid w:val="00F75448"/>
    <w:rsid w:val="00F760A6"/>
    <w:rsid w:val="00F76980"/>
    <w:rsid w:val="00F7725C"/>
    <w:rsid w:val="00F81077"/>
    <w:rsid w:val="00F81170"/>
    <w:rsid w:val="00F819BC"/>
    <w:rsid w:val="00F826F9"/>
    <w:rsid w:val="00F82978"/>
    <w:rsid w:val="00F82F10"/>
    <w:rsid w:val="00F82FB3"/>
    <w:rsid w:val="00F8334D"/>
    <w:rsid w:val="00F83366"/>
    <w:rsid w:val="00F8386E"/>
    <w:rsid w:val="00F83992"/>
    <w:rsid w:val="00F83A95"/>
    <w:rsid w:val="00F842DC"/>
    <w:rsid w:val="00F84304"/>
    <w:rsid w:val="00F85A1C"/>
    <w:rsid w:val="00F86132"/>
    <w:rsid w:val="00F864BD"/>
    <w:rsid w:val="00F876A9"/>
    <w:rsid w:val="00F90890"/>
    <w:rsid w:val="00F93529"/>
    <w:rsid w:val="00F93A94"/>
    <w:rsid w:val="00F943A2"/>
    <w:rsid w:val="00F94581"/>
    <w:rsid w:val="00F94B70"/>
    <w:rsid w:val="00F952D0"/>
    <w:rsid w:val="00F953E7"/>
    <w:rsid w:val="00F95E01"/>
    <w:rsid w:val="00F964CB"/>
    <w:rsid w:val="00F96894"/>
    <w:rsid w:val="00F9714D"/>
    <w:rsid w:val="00FA0AC5"/>
    <w:rsid w:val="00FA1B9A"/>
    <w:rsid w:val="00FA2639"/>
    <w:rsid w:val="00FA2C1E"/>
    <w:rsid w:val="00FA3FB7"/>
    <w:rsid w:val="00FA4009"/>
    <w:rsid w:val="00FA5C2A"/>
    <w:rsid w:val="00FA657B"/>
    <w:rsid w:val="00FA6B19"/>
    <w:rsid w:val="00FA77A7"/>
    <w:rsid w:val="00FA7AF2"/>
    <w:rsid w:val="00FB158E"/>
    <w:rsid w:val="00FB1911"/>
    <w:rsid w:val="00FB402A"/>
    <w:rsid w:val="00FB5542"/>
    <w:rsid w:val="00FB594F"/>
    <w:rsid w:val="00FB5F91"/>
    <w:rsid w:val="00FB765D"/>
    <w:rsid w:val="00FB784A"/>
    <w:rsid w:val="00FC2BB5"/>
    <w:rsid w:val="00FC2D91"/>
    <w:rsid w:val="00FC31C1"/>
    <w:rsid w:val="00FC541A"/>
    <w:rsid w:val="00FC54BD"/>
    <w:rsid w:val="00FC6DCA"/>
    <w:rsid w:val="00FC72EE"/>
    <w:rsid w:val="00FC7334"/>
    <w:rsid w:val="00FD0164"/>
    <w:rsid w:val="00FD158C"/>
    <w:rsid w:val="00FD4C0D"/>
    <w:rsid w:val="00FD568A"/>
    <w:rsid w:val="00FD5756"/>
    <w:rsid w:val="00FD6A48"/>
    <w:rsid w:val="00FD79BB"/>
    <w:rsid w:val="00FE07BE"/>
    <w:rsid w:val="00FE0B13"/>
    <w:rsid w:val="00FE1B69"/>
    <w:rsid w:val="00FE1E6A"/>
    <w:rsid w:val="00FE4557"/>
    <w:rsid w:val="00FE6538"/>
    <w:rsid w:val="00FE7B58"/>
    <w:rsid w:val="00FF02EE"/>
    <w:rsid w:val="00FF0E75"/>
    <w:rsid w:val="00FF1088"/>
    <w:rsid w:val="00FF15E0"/>
    <w:rsid w:val="00FF1BF6"/>
    <w:rsid w:val="00FF32BA"/>
    <w:rsid w:val="00FF39D7"/>
    <w:rsid w:val="00FF40EF"/>
    <w:rsid w:val="00FF6231"/>
    <w:rsid w:val="00FF626B"/>
    <w:rsid w:val="00FF66F1"/>
    <w:rsid w:val="00FF6D77"/>
    <w:rsid w:val="00FF79A2"/>
    <w:rsid w:val="0BA07ABE"/>
    <w:rsid w:val="2169BBDA"/>
    <w:rsid w:val="2C536ACA"/>
    <w:rsid w:val="35AC1375"/>
    <w:rsid w:val="3BD84BA3"/>
    <w:rsid w:val="45B6275A"/>
    <w:rsid w:val="4C85CD07"/>
    <w:rsid w:val="591CE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b8ba9"/>
    </o:shapedefaults>
    <o:shapelayout v:ext="edit">
      <o:idmap v:ext="edit" data="1"/>
    </o:shapelayout>
  </w:shapeDefaults>
  <w:decimalSymbol w:val=","/>
  <w:listSeparator w:val=";"/>
  <w14:docId w14:val="134267F7"/>
  <w15:docId w15:val="{6BE8D466-1CE8-4608-9632-CEF3BB84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551D"/>
    <w:rPr>
      <w:rFonts w:ascii="Arial Narrow" w:hAnsi="Arial Narrow"/>
      <w:sz w:val="24"/>
      <w:szCs w:val="24"/>
    </w:rPr>
  </w:style>
  <w:style w:type="paragraph" w:styleId="Ttulo1">
    <w:name w:val="heading 1"/>
    <w:aliases w:val="título 1,título 11,título 12,título 13,título 111,título 14,título 112,título 15,Titulo 1,Heading A,Heading1,H1-Heading 1,1,h1,Header 1,l1,Legal Line 1,head 1,list 1,heading 1,II+,I,H1,Head 1 (Chapter heading),Heading No. L1,Heading A1,Test,h11"/>
    <w:basedOn w:val="Normal"/>
    <w:next w:val="Normal"/>
    <w:link w:val="Ttulo1Car"/>
    <w:uiPriority w:val="9"/>
    <w:qFormat/>
    <w:pPr>
      <w:keepNext/>
      <w:spacing w:before="240" w:after="60"/>
      <w:outlineLvl w:val="0"/>
    </w:pPr>
    <w:rPr>
      <w:rFonts w:cs="Arial"/>
      <w:b/>
      <w:bCs/>
      <w:color w:val="0B8BA9"/>
      <w:kern w:val="32"/>
      <w:sz w:val="32"/>
      <w:szCs w:val="32"/>
      <w:u w:val="single"/>
    </w:rPr>
  </w:style>
  <w:style w:type="paragraph" w:styleId="Ttulo2">
    <w:name w:val="heading 2"/>
    <w:aliases w:val="título 2,título 21,título 22,título 23,título 24,título 25,Titulo 2,21,h2,A.B.C.,heading 2,2,A,A Head,Header 2,l2,Heading2,H2-Heading 2,Header2,22,heading2,list2,H2,list 2,23,24,25,211,221,231,241,26,212,222,232,242,251,2111,2211,2311,2411,27,H"/>
    <w:basedOn w:val="Normal"/>
    <w:next w:val="Normal"/>
    <w:link w:val="Ttulo2Car"/>
    <w:qFormat/>
    <w:pPr>
      <w:keepNext/>
      <w:spacing w:before="240" w:after="60"/>
      <w:outlineLvl w:val="1"/>
    </w:pPr>
    <w:rPr>
      <w:rFonts w:cs="Arial"/>
      <w:b/>
      <w:bCs/>
      <w:iCs/>
      <w:color w:val="0B8BA9"/>
      <w:sz w:val="28"/>
      <w:szCs w:val="28"/>
      <w:u w:val="single"/>
    </w:rPr>
  </w:style>
  <w:style w:type="paragraph" w:styleId="Ttulo3">
    <w:name w:val="heading 3"/>
    <w:aliases w:val="título 3,título 31,título 32,título 33,título 34,Bold Head,bh,H3-Heading 3,l3.3,l3,h3,3,subhead,1.,TF-Overskrift 3,B Head,Prophead 3,HHHeading,Heading 31,Heading 32,Heading 33,Heading 34,Heading 35,Heading 36,Minor,Project 3,Proposa,Tas"/>
    <w:basedOn w:val="Normal"/>
    <w:next w:val="Normal"/>
    <w:link w:val="Ttulo3Car"/>
    <w:qFormat/>
    <w:pPr>
      <w:keepNext/>
      <w:spacing w:before="240" w:after="60"/>
      <w:outlineLvl w:val="2"/>
    </w:pPr>
    <w:rPr>
      <w:rFonts w:cs="Arial"/>
      <w:b/>
      <w:color w:val="0B8BA9"/>
      <w:szCs w:val="26"/>
      <w:u w:val="single"/>
    </w:rPr>
  </w:style>
  <w:style w:type="paragraph" w:styleId="Ttulo4">
    <w:name w:val="heading 4"/>
    <w:aliases w:val="h4,a.,H4,Level 2 - a,Sub-Minor,Project table,Propos,Bullet 11,Bullet 12,Bullet 13,Bullet 14,Bullet 15,Bullet 16,bullet,bl,bb,(Shift Ctrl 4),Titre 41,t4.T4,4heading,4,I4,l4,heading4,I41,41,l41,heading41,b,Bullet Point,Título INDICE,ITT t4,rh1,rh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Cs w:val="28"/>
      <w:u w:val="single"/>
    </w:rPr>
  </w:style>
  <w:style w:type="paragraph" w:styleId="Ttulo5">
    <w:name w:val="heading 5"/>
    <w:aliases w:val="h5,5,Second Subheading,dash,ds,dd,H5,Al margen,Level 3 - i,Título5_Excalibur,Sub-sub-sub-paragraaf,l5,I5,Numbered Sub-list,Table label,hm,mh2,Module heading 2,Head 5,list 5,Block Label,ToolsHeading 5,T5,H5-Heading 5,heading5,Contract 4th Leve"/>
    <w:basedOn w:val="Normal"/>
    <w:next w:val="Normal"/>
    <w:link w:val="Ttulo5Car"/>
    <w:qFormat/>
    <w:pPr>
      <w:spacing w:before="240" w:after="60"/>
      <w:outlineLvl w:val="4"/>
    </w:pPr>
    <w:rPr>
      <w:bCs/>
      <w:iCs/>
      <w:szCs w:val="26"/>
      <w:u w:val="single"/>
    </w:rPr>
  </w:style>
  <w:style w:type="paragraph" w:styleId="Ttulo6">
    <w:name w:val="heading 6"/>
    <w:aliases w:val="Ref Heading 3,rh3,H6,Ref Heading 31,rh31,H61,h6,Third Subheading,ToolsHeading 6,Margin Note,Contract 5th Level,sub-dash,sd,DTSÜberschrift 6,DTS‹berschrift 6,Subdash,Legal Level 1.,PA Appendix,Título 0,DO NOT USE_h6,ITT t6,Bullet list,Bullet lis"/>
    <w:basedOn w:val="Normal"/>
    <w:next w:val="Normal"/>
    <w:link w:val="Ttulo6Car"/>
    <w:qFormat/>
    <w:pPr>
      <w:spacing w:before="240" w:after="60"/>
      <w:outlineLvl w:val="5"/>
    </w:pPr>
    <w:rPr>
      <w:bCs/>
      <w:i/>
      <w:szCs w:val="22"/>
    </w:rPr>
  </w:style>
  <w:style w:type="paragraph" w:styleId="Ttulo7">
    <w:name w:val="heading 7"/>
    <w:aliases w:val="ITT t7,PA Appendix Major,7,req3,heading 7,Legal Level 1.1.,letter list,lettered list,letter list1,lettered list1,letter list2,lettered list2,letter list11,lettered list11,letter list3,lettered list3,letter list12,lettered list12,letter list21,s"/>
    <w:basedOn w:val="Normal"/>
    <w:next w:val="Normal"/>
    <w:link w:val="Ttulo7Car"/>
    <w:qFormat/>
    <w:pPr>
      <w:spacing w:before="240" w:after="60"/>
      <w:outlineLvl w:val="6"/>
    </w:pPr>
  </w:style>
  <w:style w:type="paragraph" w:styleId="Ttulo8">
    <w:name w:val="heading 8"/>
    <w:aliases w:val="(Appendici),Legal Level 1.1.1.,(table no.),tt,- DI -8,ctp,Caption text (page-wide),Center Bold,h8,table Body Text,8,FigureTitle,Condition,requirement,req2,req,Heading 8 (do not use),l8,T8,a-2,Legal Level 1.1.1.1,Appendix Minor,Subpara 5,action"/>
    <w:basedOn w:val="Normal"/>
    <w:next w:val="Normal"/>
    <w:link w:val="Ttulo8Car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aliases w:val="(appendix), (appendix),App1,App Heading,(Bibliografia),Contract 8th level,Titre 10,Legal Level 1.1.1.1.,(figure no.),- DI -9,Appendix,ctc,Caption text (column-wide),ft,h9,RFP Reference,PIM 9,9,TableTitle,Cond'l Reqt.,rb,req bullet,req1,T9,z,F"/>
    <w:basedOn w:val="Normal"/>
    <w:next w:val="Normal"/>
    <w:link w:val="Ttulo9Car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lidad,h,encabezado,Stds,Cover Page,ho,header odd,Encabezado 2,SV,Encabezado1,anexo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aliases w:val="pie de página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link w:val="MapadeldocumentoCar"/>
    <w:pPr>
      <w:shd w:val="clear" w:color="auto" w:fill="000080"/>
    </w:pPr>
    <w:rPr>
      <w:rFonts w:ascii="Tahoma" w:hAnsi="Tahoma" w:cs="Tahoma"/>
    </w:rPr>
  </w:style>
  <w:style w:type="paragraph" w:styleId="TDC1">
    <w:name w:val="toc 1"/>
    <w:basedOn w:val="Normal"/>
    <w:next w:val="Normal"/>
    <w:link w:val="TDC1Car"/>
    <w:autoRedefine/>
    <w:uiPriority w:val="39"/>
    <w:qFormat/>
    <w:rsid w:val="00BC69E1"/>
    <w:pPr>
      <w:tabs>
        <w:tab w:val="left" w:pos="1200"/>
        <w:tab w:val="right" w:leader="dot" w:pos="9344"/>
      </w:tabs>
      <w:spacing w:before="120" w:after="120"/>
      <w:ind w:left="567" w:hanging="436"/>
    </w:pPr>
    <w:rPr>
      <w:rFonts w:ascii="Calibri Light" w:hAnsi="Calibri Light"/>
      <w:b/>
      <w:bCs/>
      <w:caps/>
      <w:noProof/>
      <w:color w:val="002060"/>
      <w:sz w:val="28"/>
      <w:szCs w:val="28"/>
    </w:rPr>
  </w:style>
  <w:style w:type="paragraph" w:styleId="TDC2">
    <w:name w:val="toc 2"/>
    <w:basedOn w:val="Normal"/>
    <w:next w:val="Normal"/>
    <w:link w:val="TDC2Car"/>
    <w:autoRedefine/>
    <w:uiPriority w:val="39"/>
    <w:qFormat/>
    <w:rsid w:val="00BC69E1"/>
    <w:pPr>
      <w:tabs>
        <w:tab w:val="right" w:leader="dot" w:pos="9344"/>
      </w:tabs>
      <w:ind w:left="993" w:hanging="567"/>
    </w:pPr>
    <w:rPr>
      <w:rFonts w:ascii="Calibri Light" w:hAnsi="Calibri Light"/>
      <w:b/>
      <w:smallCaps/>
      <w:noProof/>
      <w:color w:val="244061" w:themeColor="accent1" w:themeShade="80"/>
    </w:rPr>
  </w:style>
  <w:style w:type="paragraph" w:styleId="TDC3">
    <w:name w:val="toc 3"/>
    <w:basedOn w:val="Normal"/>
    <w:next w:val="Normal"/>
    <w:autoRedefine/>
    <w:uiPriority w:val="39"/>
    <w:qFormat/>
    <w:rsid w:val="00F94581"/>
    <w:pPr>
      <w:widowControl w:val="0"/>
      <w:numPr>
        <w:numId w:val="21"/>
      </w:numPr>
      <w:spacing w:before="240" w:after="240"/>
      <w:jc w:val="both"/>
      <w:outlineLvl w:val="0"/>
    </w:pPr>
    <w:rPr>
      <w:rFonts w:cstheme="majorHAnsi"/>
      <w:b/>
      <w:bCs/>
      <w:iCs/>
      <w:color w:val="1F497D" w:themeColor="text2"/>
      <w:sz w:val="28"/>
      <w:szCs w:val="28"/>
      <w:lang w:eastAsia="en-US"/>
    </w:rPr>
  </w:style>
  <w:style w:type="paragraph" w:styleId="TDC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TDC5">
    <w:name w:val="toc 5"/>
    <w:basedOn w:val="Normal"/>
    <w:next w:val="Normal"/>
    <w:autoRedefine/>
    <w:uiPriority w:val="39"/>
    <w:pPr>
      <w:ind w:left="960"/>
    </w:pPr>
    <w:rPr>
      <w:szCs w:val="21"/>
    </w:rPr>
  </w:style>
  <w:style w:type="paragraph" w:styleId="TDC6">
    <w:name w:val="toc 6"/>
    <w:basedOn w:val="Normal"/>
    <w:next w:val="Normal"/>
    <w:autoRedefine/>
    <w:uiPriority w:val="39"/>
    <w:pPr>
      <w:ind w:left="1200"/>
    </w:pPr>
    <w:rPr>
      <w:szCs w:val="21"/>
    </w:rPr>
  </w:style>
  <w:style w:type="paragraph" w:styleId="TDC7">
    <w:name w:val="toc 7"/>
    <w:basedOn w:val="Normal"/>
    <w:next w:val="Normal"/>
    <w:autoRedefine/>
    <w:uiPriority w:val="39"/>
    <w:pPr>
      <w:ind w:left="1440"/>
    </w:pPr>
    <w:rPr>
      <w:szCs w:val="21"/>
    </w:rPr>
  </w:style>
  <w:style w:type="paragraph" w:styleId="TDC8">
    <w:name w:val="toc 8"/>
    <w:basedOn w:val="Normal"/>
    <w:next w:val="Normal"/>
    <w:autoRedefine/>
    <w:uiPriority w:val="39"/>
    <w:pPr>
      <w:ind w:left="1680"/>
    </w:pPr>
    <w:rPr>
      <w:szCs w:val="21"/>
    </w:rPr>
  </w:style>
  <w:style w:type="paragraph" w:styleId="TDC9">
    <w:name w:val="toc 9"/>
    <w:basedOn w:val="Normal"/>
    <w:next w:val="Normal"/>
    <w:autoRedefine/>
    <w:uiPriority w:val="39"/>
    <w:pPr>
      <w:ind w:left="192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pPr>
      <w:ind w:left="240" w:hanging="240"/>
    </w:pPr>
  </w:style>
  <w:style w:type="paragraph" w:styleId="Ttulodendice">
    <w:name w:val="index heading"/>
    <w:basedOn w:val="Normal"/>
    <w:next w:val="ndice1"/>
    <w:rPr>
      <w:rFonts w:cs="Arial"/>
      <w:b/>
      <w:bCs/>
      <w:sz w:val="28"/>
      <w:u w:val="single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independiente">
    <w:name w:val="Body Text"/>
    <w:basedOn w:val="Normal"/>
    <w:link w:val="TextoindependienteCar"/>
    <w:rPr>
      <w:b/>
      <w:bCs/>
    </w:rPr>
  </w:style>
  <w:style w:type="paragraph" w:styleId="Sangradetextonormal">
    <w:name w:val="Body Text Indent"/>
    <w:basedOn w:val="Normal"/>
    <w:link w:val="SangradetextonormalCar"/>
    <w:pPr>
      <w:spacing w:line="360" w:lineRule="auto"/>
      <w:ind w:firstLine="1080"/>
    </w:pPr>
  </w:style>
  <w:style w:type="paragraph" w:styleId="Sangra2detindependiente">
    <w:name w:val="Body Text Indent 2"/>
    <w:basedOn w:val="Normal"/>
    <w:link w:val="Sangra2detindependienteCar"/>
    <w:pPr>
      <w:spacing w:line="360" w:lineRule="auto"/>
      <w:ind w:firstLine="900"/>
    </w:pPr>
  </w:style>
  <w:style w:type="paragraph" w:styleId="Sangra3detindependiente">
    <w:name w:val="Body Text Indent 3"/>
    <w:basedOn w:val="Normal"/>
    <w:link w:val="Sangra3detindependienteCar"/>
    <w:pPr>
      <w:spacing w:line="360" w:lineRule="auto"/>
      <w:ind w:firstLine="1077"/>
    </w:pPr>
  </w:style>
  <w:style w:type="paragraph" w:styleId="Textoindependiente2">
    <w:name w:val="Body Text 2"/>
    <w:basedOn w:val="Normal"/>
    <w:link w:val="Textoindependiente2Car"/>
    <w:pPr>
      <w:ind w:right="-1"/>
      <w:jc w:val="center"/>
    </w:pPr>
    <w:rPr>
      <w:b/>
      <w:color w:val="0B8AA8"/>
      <w:kern w:val="28"/>
      <w:sz w:val="20"/>
    </w:rPr>
  </w:style>
  <w:style w:type="paragraph" w:styleId="Textoindependiente3">
    <w:name w:val="Body Text 3"/>
    <w:basedOn w:val="Normal"/>
    <w:link w:val="Textoindependiente3Car"/>
    <w:pPr>
      <w:tabs>
        <w:tab w:val="left" w:pos="5111"/>
      </w:tabs>
      <w:jc w:val="center"/>
    </w:pPr>
    <w:rPr>
      <w:b/>
      <w:caps/>
      <w:color w:val="0B8AA8"/>
      <w:kern w:val="28"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character" w:styleId="Textoennegrita">
    <w:name w:val="Strong"/>
    <w:uiPriority w:val="22"/>
    <w:qFormat/>
    <w:rPr>
      <w:b/>
      <w:bCs/>
    </w:rPr>
  </w:style>
  <w:style w:type="paragraph" w:styleId="Ttulo">
    <w:name w:val="Title"/>
    <w:basedOn w:val="Normal"/>
    <w:link w:val="TtuloCar"/>
    <w:qFormat/>
    <w:pPr>
      <w:spacing w:before="120"/>
      <w:jc w:val="center"/>
    </w:pPr>
    <w:rPr>
      <w:rFonts w:ascii="Arial" w:hAnsi="Arial"/>
      <w:b/>
      <w:sz w:val="28"/>
      <w:szCs w:val="20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29383D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3231E4"/>
    <w:rPr>
      <w:rFonts w:ascii="Georgia" w:hAnsi="Georgia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95B76"/>
    <w:pPr>
      <w:ind w:left="708"/>
    </w:pPr>
  </w:style>
  <w:style w:type="character" w:customStyle="1" w:styleId="EncabezadoCar">
    <w:name w:val="Encabezado Car"/>
    <w:aliases w:val="Encabezado calidad Car,h Car,encabezado Car,Stds Car,Cover Page Car,ho Car,header odd Car,Encabezado 2 Car,SV Car,Encabezado1 Car,anexo Car"/>
    <w:link w:val="Encabezado"/>
    <w:uiPriority w:val="99"/>
    <w:rsid w:val="00AC5BD9"/>
    <w:rPr>
      <w:rFonts w:ascii="Georgia" w:hAnsi="Georgia"/>
      <w:sz w:val="24"/>
      <w:szCs w:val="24"/>
    </w:rPr>
  </w:style>
  <w:style w:type="paragraph" w:customStyle="1" w:styleId="Textotabla">
    <w:name w:val="Texto tabla"/>
    <w:basedOn w:val="Normal"/>
    <w:rsid w:val="006E3EE5"/>
    <w:pPr>
      <w:spacing w:before="20" w:after="20"/>
    </w:pPr>
    <w:rPr>
      <w:rFonts w:ascii="Arial" w:hAnsi="Arial"/>
      <w:sz w:val="22"/>
    </w:rPr>
  </w:style>
  <w:style w:type="paragraph" w:customStyle="1" w:styleId="NivelLista1">
    <w:name w:val="NivelLista1"/>
    <w:basedOn w:val="Normal"/>
    <w:rsid w:val="006E3EE5"/>
    <w:pPr>
      <w:tabs>
        <w:tab w:val="num" w:pos="360"/>
      </w:tabs>
      <w:spacing w:after="120"/>
      <w:ind w:left="360" w:hanging="360"/>
    </w:pPr>
    <w:rPr>
      <w:rFonts w:ascii="Verdana" w:hAnsi="Verdana"/>
      <w:sz w:val="22"/>
      <w:szCs w:val="20"/>
    </w:rPr>
  </w:style>
  <w:style w:type="character" w:customStyle="1" w:styleId="Ttulo4Car">
    <w:name w:val="Título 4 Car"/>
    <w:aliases w:val="h4 Car,a. Car,H4 Car,Level 2 - a Car,Sub-Minor Car,Project table Car,Propos Car,Bullet 11 Car,Bullet 12 Car,Bullet 13 Car,Bullet 14 Car,Bullet 15 Car,Bullet 16 Car,bullet Car,bl Car,bb Car,(Shift Ctrl 4) Car,Titre 41 Car,t4.T4 Car,4 Car"/>
    <w:link w:val="Ttulo4"/>
    <w:rsid w:val="006E3EE5"/>
    <w:rPr>
      <w:rFonts w:ascii="Georgia" w:hAnsi="Georgia"/>
      <w:b/>
      <w:bCs/>
      <w:sz w:val="24"/>
      <w:szCs w:val="28"/>
      <w:u w:val="single"/>
    </w:rPr>
  </w:style>
  <w:style w:type="paragraph" w:customStyle="1" w:styleId="Prrafo">
    <w:name w:val="Párrafo"/>
    <w:basedOn w:val="Normal"/>
    <w:link w:val="PrrafoCar"/>
    <w:rsid w:val="006E3EE5"/>
    <w:pPr>
      <w:spacing w:after="480" w:line="288" w:lineRule="auto"/>
    </w:pPr>
    <w:rPr>
      <w:rFonts w:ascii="AvantGarde Bk BT" w:hAnsi="AvantGarde Bk BT"/>
      <w:sz w:val="22"/>
      <w:szCs w:val="20"/>
      <w:lang w:val="es-ES_tradnl"/>
    </w:rPr>
  </w:style>
  <w:style w:type="paragraph" w:customStyle="1" w:styleId="ContinuarTtulo1">
    <w:name w:val="Continuar Título 1"/>
    <w:basedOn w:val="Normal"/>
    <w:link w:val="ContinuarTtulo1Car"/>
    <w:rsid w:val="00D46133"/>
    <w:pPr>
      <w:spacing w:line="360" w:lineRule="auto"/>
      <w:ind w:left="431" w:firstLine="284"/>
    </w:pPr>
    <w:rPr>
      <w:rFonts w:ascii="Arial" w:hAnsi="Arial"/>
      <w:snapToGrid w:val="0"/>
      <w:sz w:val="22"/>
      <w:szCs w:val="20"/>
      <w:lang w:val="es-ES_tradnl"/>
    </w:rPr>
  </w:style>
  <w:style w:type="character" w:customStyle="1" w:styleId="ContinuarTtulo1Car">
    <w:name w:val="Continuar Título 1 Car"/>
    <w:link w:val="ContinuarTtulo1"/>
    <w:rsid w:val="00D46133"/>
    <w:rPr>
      <w:rFonts w:ascii="Arial" w:hAnsi="Arial"/>
      <w:snapToGrid w:val="0"/>
      <w:sz w:val="22"/>
      <w:lang w:val="es-ES_tradnl"/>
    </w:rPr>
  </w:style>
  <w:style w:type="paragraph" w:customStyle="1" w:styleId="ContinuarTtulo2">
    <w:name w:val="Continuar Título 2"/>
    <w:basedOn w:val="Normal"/>
    <w:rsid w:val="0009392F"/>
    <w:pPr>
      <w:spacing w:line="360" w:lineRule="auto"/>
      <w:ind w:left="680" w:firstLine="284"/>
    </w:pPr>
    <w:rPr>
      <w:rFonts w:ascii="Arial" w:hAnsi="Arial"/>
      <w:snapToGrid w:val="0"/>
      <w:sz w:val="22"/>
      <w:szCs w:val="20"/>
      <w:lang w:val="es-ES_tradnl"/>
    </w:rPr>
  </w:style>
  <w:style w:type="table" w:styleId="Tablaconcuadrcula">
    <w:name w:val="Table Grid"/>
    <w:basedOn w:val="Tablanormal"/>
    <w:rsid w:val="002F7C67"/>
    <w:pPr>
      <w:jc w:val="both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3detindependienteCar">
    <w:name w:val="Sangría 3 de t. independiente Car"/>
    <w:link w:val="Sangra3detindependiente"/>
    <w:rsid w:val="006542CE"/>
    <w:rPr>
      <w:rFonts w:ascii="Georgia" w:hAnsi="Georgia"/>
      <w:sz w:val="24"/>
      <w:szCs w:val="24"/>
    </w:rPr>
  </w:style>
  <w:style w:type="character" w:styleId="nfasis">
    <w:name w:val="Emphasis"/>
    <w:qFormat/>
    <w:rsid w:val="00B61584"/>
    <w:rPr>
      <w:i/>
      <w:iCs/>
    </w:rPr>
  </w:style>
  <w:style w:type="character" w:customStyle="1" w:styleId="Ttulo3Car">
    <w:name w:val="Título 3 Car"/>
    <w:aliases w:val="título 3 Car,título 31 Car,título 32 Car,título 33 Car,título 34 Car,Bold Head Car,bh Car,H3-Heading 3 Car,l3.3 Car,l3 Car,h3 Car,3 Car,subhead Car,1. Car,TF-Overskrift 3 Car,B Head Car,Prophead 3 Car,HHHeading Car,Heading 31 Car,Minor Car"/>
    <w:link w:val="Ttulo3"/>
    <w:rsid w:val="002632B4"/>
    <w:rPr>
      <w:rFonts w:ascii="Georgia" w:hAnsi="Georgia" w:cs="Arial"/>
      <w:b/>
      <w:color w:val="0B8BA9"/>
      <w:sz w:val="24"/>
      <w:szCs w:val="26"/>
      <w:u w:val="single"/>
    </w:rPr>
  </w:style>
  <w:style w:type="character" w:customStyle="1" w:styleId="SangradetextonormalCar">
    <w:name w:val="Sangría de texto normal Car"/>
    <w:link w:val="Sangradetextonormal"/>
    <w:rsid w:val="001A67CE"/>
    <w:rPr>
      <w:rFonts w:ascii="Georgia" w:hAnsi="Georgia"/>
      <w:sz w:val="24"/>
      <w:szCs w:val="24"/>
    </w:rPr>
  </w:style>
  <w:style w:type="paragraph" w:customStyle="1" w:styleId="Default">
    <w:name w:val="Default"/>
    <w:rsid w:val="00285156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character" w:customStyle="1" w:styleId="A10">
    <w:name w:val="A1"/>
    <w:uiPriority w:val="99"/>
    <w:rsid w:val="00285156"/>
    <w:rPr>
      <w:rFonts w:cs="Univers LT Std 45 Light"/>
      <w:color w:val="221E1F"/>
      <w:sz w:val="17"/>
      <w:szCs w:val="17"/>
    </w:rPr>
  </w:style>
  <w:style w:type="character" w:customStyle="1" w:styleId="A100">
    <w:name w:val="A10"/>
    <w:uiPriority w:val="99"/>
    <w:rsid w:val="0024135E"/>
    <w:rPr>
      <w:rFonts w:cs="ITC Stone Sans Std Medium"/>
      <w:color w:val="221E1F"/>
      <w:sz w:val="15"/>
      <w:szCs w:val="15"/>
    </w:rPr>
  </w:style>
  <w:style w:type="character" w:customStyle="1" w:styleId="hps">
    <w:name w:val="hps"/>
    <w:rsid w:val="0058798C"/>
  </w:style>
  <w:style w:type="paragraph" w:customStyle="1" w:styleId="SP172033">
    <w:name w:val="SP172033"/>
    <w:basedOn w:val="Default"/>
    <w:next w:val="Default"/>
    <w:uiPriority w:val="99"/>
    <w:rsid w:val="00DA0353"/>
    <w:rPr>
      <w:rFonts w:ascii="Univers" w:hAnsi="Univers" w:cs="Times New Roman"/>
      <w:color w:val="auto"/>
    </w:rPr>
  </w:style>
  <w:style w:type="character" w:customStyle="1" w:styleId="SC143366">
    <w:name w:val="SC143366"/>
    <w:uiPriority w:val="99"/>
    <w:rsid w:val="00DA0353"/>
    <w:rPr>
      <w:rFonts w:cs="Univers"/>
      <w:color w:val="000000"/>
      <w:sz w:val="18"/>
      <w:szCs w:val="18"/>
    </w:rPr>
  </w:style>
  <w:style w:type="character" w:customStyle="1" w:styleId="SC143428">
    <w:name w:val="SC143428"/>
    <w:uiPriority w:val="99"/>
    <w:rsid w:val="00DA0353"/>
    <w:rPr>
      <w:rFonts w:cs="Univers"/>
      <w:color w:val="000000"/>
      <w:sz w:val="10"/>
      <w:szCs w:val="10"/>
    </w:rPr>
  </w:style>
  <w:style w:type="paragraph" w:customStyle="1" w:styleId="SP159745">
    <w:name w:val="SP159745"/>
    <w:basedOn w:val="Default"/>
    <w:next w:val="Default"/>
    <w:uiPriority w:val="99"/>
    <w:rsid w:val="0010567B"/>
    <w:rPr>
      <w:rFonts w:ascii="OIGBE N+ Univers" w:hAnsi="OIGBE N+ Univers" w:cs="Times New Roman"/>
      <w:color w:val="auto"/>
    </w:rPr>
  </w:style>
  <w:style w:type="paragraph" w:customStyle="1" w:styleId="SP159800">
    <w:name w:val="SP159800"/>
    <w:basedOn w:val="Default"/>
    <w:next w:val="Default"/>
    <w:uiPriority w:val="99"/>
    <w:rsid w:val="0010567B"/>
    <w:rPr>
      <w:rFonts w:ascii="OIGBE N+ Univers" w:hAnsi="OIGBE N+ Univers" w:cs="Times New Roman"/>
      <w:color w:val="auto"/>
    </w:rPr>
  </w:style>
  <w:style w:type="character" w:customStyle="1" w:styleId="SC65544">
    <w:name w:val="SC65544"/>
    <w:uiPriority w:val="99"/>
    <w:rsid w:val="0010567B"/>
    <w:rPr>
      <w:rFonts w:cs="OIGBE N+ Univers"/>
      <w:color w:val="000000"/>
      <w:sz w:val="17"/>
      <w:szCs w:val="17"/>
    </w:rPr>
  </w:style>
  <w:style w:type="character" w:customStyle="1" w:styleId="SC65563">
    <w:name w:val="SC65563"/>
    <w:uiPriority w:val="99"/>
    <w:rsid w:val="0010567B"/>
    <w:rPr>
      <w:rFonts w:cs="OIGBE N+ Univers"/>
      <w:color w:val="000000"/>
      <w:sz w:val="10"/>
      <w:szCs w:val="10"/>
    </w:rPr>
  </w:style>
  <w:style w:type="paragraph" w:customStyle="1" w:styleId="SP184321">
    <w:name w:val="SP184321"/>
    <w:basedOn w:val="Default"/>
    <w:next w:val="Default"/>
    <w:uiPriority w:val="99"/>
    <w:rsid w:val="00227003"/>
    <w:rPr>
      <w:rFonts w:ascii="Univers" w:hAnsi="Univers" w:cs="Times New Roman"/>
      <w:color w:val="auto"/>
    </w:rPr>
  </w:style>
  <w:style w:type="paragraph" w:customStyle="1" w:styleId="SP184378">
    <w:name w:val="SP184378"/>
    <w:basedOn w:val="Default"/>
    <w:next w:val="Default"/>
    <w:uiPriority w:val="99"/>
    <w:rsid w:val="00227003"/>
    <w:rPr>
      <w:rFonts w:ascii="Univers" w:hAnsi="Univers" w:cs="Times New Roman"/>
      <w:color w:val="auto"/>
    </w:rPr>
  </w:style>
  <w:style w:type="character" w:customStyle="1" w:styleId="SC217098">
    <w:name w:val="SC217098"/>
    <w:uiPriority w:val="99"/>
    <w:rsid w:val="00227003"/>
    <w:rPr>
      <w:rFonts w:cs="Univers"/>
      <w:color w:val="000000"/>
      <w:sz w:val="16"/>
      <w:szCs w:val="16"/>
    </w:rPr>
  </w:style>
  <w:style w:type="character" w:customStyle="1" w:styleId="SC217189">
    <w:name w:val="SC217189"/>
    <w:uiPriority w:val="99"/>
    <w:rsid w:val="00C10CE8"/>
    <w:rPr>
      <w:rFonts w:cs="Univers"/>
      <w:color w:val="000000"/>
      <w:sz w:val="18"/>
      <w:szCs w:val="18"/>
    </w:rPr>
  </w:style>
  <w:style w:type="paragraph" w:customStyle="1" w:styleId="SP315393">
    <w:name w:val="SP315393"/>
    <w:basedOn w:val="Default"/>
    <w:next w:val="Default"/>
    <w:uiPriority w:val="99"/>
    <w:rsid w:val="0044127D"/>
    <w:rPr>
      <w:rFonts w:ascii="CMJKP F+ Univers" w:hAnsi="CMJKP F+ Univers" w:cs="Times New Roman"/>
      <w:color w:val="auto"/>
    </w:rPr>
  </w:style>
  <w:style w:type="paragraph" w:customStyle="1" w:styleId="SP315444">
    <w:name w:val="SP315444"/>
    <w:basedOn w:val="Default"/>
    <w:next w:val="Default"/>
    <w:uiPriority w:val="99"/>
    <w:rsid w:val="0044127D"/>
    <w:rPr>
      <w:rFonts w:ascii="CMJKP F+ Univers" w:hAnsi="CMJKP F+ Univers" w:cs="Times New Roman"/>
      <w:color w:val="auto"/>
    </w:rPr>
  </w:style>
  <w:style w:type="character" w:customStyle="1" w:styleId="SC114717">
    <w:name w:val="SC114717"/>
    <w:uiPriority w:val="99"/>
    <w:rsid w:val="0044127D"/>
    <w:rPr>
      <w:rFonts w:cs="CMJKP F+ Univers"/>
      <w:color w:val="000000"/>
      <w:sz w:val="18"/>
      <w:szCs w:val="18"/>
    </w:rPr>
  </w:style>
  <w:style w:type="character" w:customStyle="1" w:styleId="SC114720">
    <w:name w:val="SC114720"/>
    <w:uiPriority w:val="99"/>
    <w:rsid w:val="0044127D"/>
    <w:rPr>
      <w:rFonts w:ascii="CMJKO E+ Univers" w:hAnsi="CMJKO E+ Univers" w:cs="CMJKO E+ Univers"/>
      <w:color w:val="000000"/>
      <w:sz w:val="10"/>
      <w:szCs w:val="10"/>
    </w:rPr>
  </w:style>
  <w:style w:type="paragraph" w:customStyle="1" w:styleId="SP184371">
    <w:name w:val="SP184371"/>
    <w:basedOn w:val="Default"/>
    <w:next w:val="Default"/>
    <w:uiPriority w:val="99"/>
    <w:rsid w:val="002F21E7"/>
    <w:rPr>
      <w:rFonts w:ascii="INDDJ F+ Univers" w:hAnsi="INDDJ F+ Univers" w:cs="Times New Roman"/>
      <w:color w:val="auto"/>
    </w:rPr>
  </w:style>
  <w:style w:type="character" w:customStyle="1" w:styleId="SC204812">
    <w:name w:val="SC204812"/>
    <w:uiPriority w:val="99"/>
    <w:rsid w:val="002F21E7"/>
    <w:rPr>
      <w:rFonts w:cs="INDDJ F+ Univers"/>
      <w:color w:val="000000"/>
      <w:sz w:val="18"/>
      <w:szCs w:val="18"/>
    </w:rPr>
  </w:style>
  <w:style w:type="character" w:customStyle="1" w:styleId="SC204819">
    <w:name w:val="SC204819"/>
    <w:uiPriority w:val="99"/>
    <w:rsid w:val="002F21E7"/>
    <w:rPr>
      <w:rFonts w:cs="INDDJ F+ Univers"/>
      <w:color w:val="000000"/>
      <w:sz w:val="10"/>
      <w:szCs w:val="10"/>
    </w:rPr>
  </w:style>
  <w:style w:type="paragraph" w:customStyle="1" w:styleId="SP253953">
    <w:name w:val="SP253953"/>
    <w:basedOn w:val="Default"/>
    <w:next w:val="Default"/>
    <w:uiPriority w:val="99"/>
    <w:rsid w:val="0044233F"/>
    <w:rPr>
      <w:rFonts w:ascii="Univers" w:hAnsi="Univers" w:cs="Times New Roman"/>
      <w:color w:val="auto"/>
    </w:rPr>
  </w:style>
  <w:style w:type="paragraph" w:customStyle="1" w:styleId="SP254006">
    <w:name w:val="SP254006"/>
    <w:basedOn w:val="Default"/>
    <w:next w:val="Default"/>
    <w:uiPriority w:val="99"/>
    <w:rsid w:val="0044233F"/>
    <w:rPr>
      <w:rFonts w:ascii="Univers" w:hAnsi="Univers" w:cs="Times New Roman"/>
      <w:color w:val="auto"/>
    </w:rPr>
  </w:style>
  <w:style w:type="character" w:customStyle="1" w:styleId="SC192518">
    <w:name w:val="SC192518"/>
    <w:uiPriority w:val="99"/>
    <w:rsid w:val="0044233F"/>
    <w:rPr>
      <w:rFonts w:cs="Univers"/>
      <w:color w:val="000000"/>
      <w:sz w:val="18"/>
      <w:szCs w:val="18"/>
    </w:rPr>
  </w:style>
  <w:style w:type="character" w:customStyle="1" w:styleId="SC192575">
    <w:name w:val="SC192575"/>
    <w:uiPriority w:val="99"/>
    <w:rsid w:val="0044233F"/>
    <w:rPr>
      <w:rFonts w:cs="Univers"/>
      <w:color w:val="000000"/>
      <w:sz w:val="10"/>
      <w:szCs w:val="10"/>
    </w:rPr>
  </w:style>
  <w:style w:type="paragraph" w:customStyle="1" w:styleId="SP253957">
    <w:name w:val="SP253957"/>
    <w:basedOn w:val="Default"/>
    <w:next w:val="Default"/>
    <w:uiPriority w:val="99"/>
    <w:rsid w:val="00FD0164"/>
    <w:rPr>
      <w:rFonts w:ascii="Univers" w:hAnsi="Univers" w:cs="Times New Roman"/>
      <w:color w:val="auto"/>
    </w:rPr>
  </w:style>
  <w:style w:type="character" w:customStyle="1" w:styleId="highlight1">
    <w:name w:val="highlight1"/>
    <w:rsid w:val="00252290"/>
    <w:rPr>
      <w:b/>
      <w:bCs/>
      <w:i/>
      <w:iCs/>
      <w:color w:val="E00000"/>
    </w:rPr>
  </w:style>
  <w:style w:type="paragraph" w:customStyle="1" w:styleId="Listaconsangra">
    <w:name w:val="Lista con sangría"/>
    <w:basedOn w:val="Textoindependiente"/>
    <w:rsid w:val="00940E78"/>
    <w:pPr>
      <w:numPr>
        <w:numId w:val="1"/>
      </w:numPr>
      <w:spacing w:before="60" w:after="120" w:line="360" w:lineRule="auto"/>
    </w:pPr>
    <w:rPr>
      <w:rFonts w:ascii="Verdana" w:hAnsi="Verdana"/>
      <w:b w:val="0"/>
      <w:bCs w:val="0"/>
      <w:sz w:val="22"/>
      <w:szCs w:val="20"/>
      <w:lang w:eastAsia="ja-JP"/>
    </w:rPr>
  </w:style>
  <w:style w:type="character" w:styleId="nfasisintenso">
    <w:name w:val="Intense Emphasis"/>
    <w:uiPriority w:val="21"/>
    <w:qFormat/>
    <w:rsid w:val="00C706E8"/>
    <w:rPr>
      <w:b/>
      <w:bCs/>
      <w:i/>
      <w:iCs/>
      <w:color w:val="4F81BD"/>
    </w:rPr>
  </w:style>
  <w:style w:type="character" w:customStyle="1" w:styleId="atn">
    <w:name w:val="atn"/>
    <w:rsid w:val="00192E4A"/>
  </w:style>
  <w:style w:type="character" w:customStyle="1" w:styleId="Ttulo6Car">
    <w:name w:val="Título 6 Car"/>
    <w:aliases w:val="Ref Heading 3 Car,rh3 Car,H6 Car,Ref Heading 31 Car,rh31 Car,H61 Car,h6 Car,Third Subheading Car,ToolsHeading 6 Car,Margin Note Car,Contract 5th Level Car,sub-dash Car,sd Car,DTSÜberschrift 6 Car,DTS‹berschrift 6 Car,Subdash Car,ITT t6 Car"/>
    <w:link w:val="Ttulo6"/>
    <w:rsid w:val="009475F6"/>
    <w:rPr>
      <w:rFonts w:ascii="Georgia" w:hAnsi="Georgia"/>
      <w:bCs/>
      <w:i/>
      <w:sz w:val="24"/>
      <w:szCs w:val="22"/>
    </w:rPr>
  </w:style>
  <w:style w:type="paragraph" w:customStyle="1" w:styleId="txt">
    <w:name w:val="txt"/>
    <w:basedOn w:val="Normal"/>
    <w:rsid w:val="0010041D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titu1">
    <w:name w:val="titu1"/>
    <w:rsid w:val="0010041D"/>
    <w:rPr>
      <w:rFonts w:ascii="Arial" w:hAnsi="Arial" w:cs="Arial" w:hint="default"/>
      <w:b/>
      <w:bCs/>
      <w:strike w:val="0"/>
      <w:dstrike w:val="0"/>
      <w:color w:val="FFCC00"/>
      <w:sz w:val="18"/>
      <w:szCs w:val="18"/>
      <w:u w:val="none"/>
      <w:effect w:val="none"/>
    </w:rPr>
  </w:style>
  <w:style w:type="paragraph" w:customStyle="1" w:styleId="EstiloTtulo211ptSinCursiva">
    <w:name w:val="Estilo Título 2 + 11 pt Sin Cursiva"/>
    <w:basedOn w:val="Ttulo2"/>
    <w:rsid w:val="00073496"/>
    <w:pPr>
      <w:numPr>
        <w:ilvl w:val="1"/>
        <w:numId w:val="2"/>
      </w:numPr>
      <w:tabs>
        <w:tab w:val="left" w:pos="1134"/>
        <w:tab w:val="left" w:pos="1701"/>
        <w:tab w:val="left" w:pos="2268"/>
        <w:tab w:val="left" w:pos="2835"/>
      </w:tabs>
      <w:suppressAutoHyphens/>
      <w:spacing w:before="120" w:after="180" w:line="300" w:lineRule="auto"/>
    </w:pPr>
    <w:rPr>
      <w:rFonts w:ascii="Arial Negrita" w:hAnsi="Arial Negrita"/>
      <w:iCs w:val="0"/>
      <w:color w:val="auto"/>
      <w:sz w:val="22"/>
      <w:szCs w:val="22"/>
      <w:u w:val="none"/>
      <w:lang w:eastAsia="es-UY"/>
    </w:rPr>
  </w:style>
  <w:style w:type="paragraph" w:customStyle="1" w:styleId="EstiloEstiloTtulo1SubrayadoArialNegrita">
    <w:name w:val="Estilo Estilo Título 1 + Subrayado + Arial Negrita"/>
    <w:basedOn w:val="Normal"/>
    <w:rsid w:val="00073496"/>
    <w:pPr>
      <w:keepNext/>
      <w:numPr>
        <w:numId w:val="2"/>
      </w:numPr>
      <w:tabs>
        <w:tab w:val="left" w:pos="1134"/>
        <w:tab w:val="left" w:pos="1701"/>
        <w:tab w:val="left" w:pos="2268"/>
        <w:tab w:val="left" w:pos="2835"/>
      </w:tabs>
      <w:suppressAutoHyphens/>
      <w:spacing w:before="120" w:after="180" w:line="300" w:lineRule="auto"/>
      <w:outlineLvl w:val="0"/>
    </w:pPr>
    <w:rPr>
      <w:rFonts w:ascii="Arial Negrita" w:hAnsi="Arial Negrita" w:cs="Arial"/>
      <w:b/>
      <w:bCs/>
      <w:kern w:val="32"/>
      <w:sz w:val="28"/>
      <w:szCs w:val="28"/>
      <w:u w:val="single"/>
      <w:lang w:eastAsia="es-UY"/>
    </w:rPr>
  </w:style>
  <w:style w:type="paragraph" w:styleId="Subttulo">
    <w:name w:val="Subtitle"/>
    <w:basedOn w:val="Normal"/>
    <w:link w:val="SubttuloCar"/>
    <w:qFormat/>
    <w:rsid w:val="00917B06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917B06"/>
    <w:rPr>
      <w:rFonts w:ascii="Arial" w:hAnsi="Arial" w:cs="Arial"/>
      <w:sz w:val="24"/>
      <w:szCs w:val="24"/>
    </w:rPr>
  </w:style>
  <w:style w:type="character" w:customStyle="1" w:styleId="Ttulo1Car">
    <w:name w:val="Título 1 Car"/>
    <w:aliases w:val="título 1 Car,título 11 Car,título 12 Car,título 13 Car,título 111 Car,título 14 Car,título 112 Car,título 15 Car,Titulo 1 Car,Heading A Car,Heading1 Car,H1-Heading 1 Car,1 Car,h1 Car,Header 1 Car,l1 Car,Legal Line 1 Car,head 1 Car,II+ Car"/>
    <w:link w:val="Ttulo1"/>
    <w:uiPriority w:val="9"/>
    <w:locked/>
    <w:rsid w:val="00C25F5A"/>
    <w:rPr>
      <w:rFonts w:ascii="Georgia" w:hAnsi="Georgia" w:cs="Arial"/>
      <w:b/>
      <w:bCs/>
      <w:color w:val="0B8BA9"/>
      <w:kern w:val="32"/>
      <w:sz w:val="32"/>
      <w:szCs w:val="32"/>
      <w:u w:val="single"/>
    </w:rPr>
  </w:style>
  <w:style w:type="character" w:customStyle="1" w:styleId="Ttulo2Car">
    <w:name w:val="Título 2 Car"/>
    <w:aliases w:val="título 2 Car,título 21 Car,título 22 Car,título 23 Car,título 24 Car,título 25 Car,Titulo 2 Car,21 Car,h2 Car,A.B.C. Car,heading 2 Car,2 Car,A Car,A Head Car,Header 2 Car,l2 Car,Heading2 Car,H2-Heading 2 Car,Header2 Car,22 Car,heading2 Car"/>
    <w:link w:val="Ttulo2"/>
    <w:rsid w:val="009050A5"/>
    <w:rPr>
      <w:rFonts w:ascii="Georgia" w:hAnsi="Georgia" w:cs="Arial"/>
      <w:b/>
      <w:bCs/>
      <w:iCs/>
      <w:color w:val="0B8BA9"/>
      <w:sz w:val="28"/>
      <w:szCs w:val="28"/>
      <w:u w:val="single"/>
    </w:rPr>
  </w:style>
  <w:style w:type="character" w:customStyle="1" w:styleId="PiedepginaCar">
    <w:name w:val="Pie de página Car"/>
    <w:aliases w:val="pie de página Car"/>
    <w:link w:val="Piedepgina"/>
    <w:uiPriority w:val="99"/>
    <w:rsid w:val="00467B85"/>
    <w:rPr>
      <w:rFonts w:ascii="Georgia" w:hAnsi="Georgia"/>
      <w:sz w:val="24"/>
      <w:szCs w:val="24"/>
    </w:rPr>
  </w:style>
  <w:style w:type="character" w:customStyle="1" w:styleId="Ttulo5Car">
    <w:name w:val="Título 5 Car"/>
    <w:aliases w:val="h5 Car,5 Car,Second Subheading Car,dash Car,ds Car,dd Car,H5 Car,Al margen Car,Level 3 - i Car,Título5_Excalibur Car,Sub-sub-sub-paragraaf Car,l5 Car,I5 Car,Numbered Sub-list Car,Table label Car,hm Car,mh2 Car,Module heading 2 Car,T5 Car"/>
    <w:link w:val="Ttulo5"/>
    <w:rsid w:val="00723638"/>
    <w:rPr>
      <w:rFonts w:ascii="Georgia" w:hAnsi="Georgia"/>
      <w:bCs/>
      <w:iCs/>
      <w:sz w:val="24"/>
      <w:szCs w:val="26"/>
      <w:u w:val="single"/>
    </w:rPr>
  </w:style>
  <w:style w:type="character" w:customStyle="1" w:styleId="Ttulo7Car">
    <w:name w:val="Título 7 Car"/>
    <w:aliases w:val="ITT t7 Car,PA Appendix Major Car,7 Car,req3 Car,heading 7 Car,Legal Level 1.1. Car,letter list Car,lettered list Car,letter list1 Car,lettered list1 Car,letter list2 Car,lettered list2 Car,letter list11 Car,lettered list11 Car,s Car"/>
    <w:link w:val="Ttulo7"/>
    <w:rsid w:val="00723638"/>
    <w:rPr>
      <w:sz w:val="24"/>
      <w:szCs w:val="24"/>
    </w:rPr>
  </w:style>
  <w:style w:type="character" w:customStyle="1" w:styleId="Ttulo8Car">
    <w:name w:val="Título 8 Car"/>
    <w:aliases w:val="(Appendici) Car,Legal Level 1.1.1. Car,(table no.) Car,tt Car,- DI -8 Car,ctp Car,Caption text (page-wide) Car,Center Bold Car,h8 Car,table Body Text Car,8 Car,FigureTitle Car,Condition Car,requirement Car,req2 Car,req Car,l8 Car,T8 Car"/>
    <w:link w:val="Ttulo8"/>
    <w:rsid w:val="00723638"/>
    <w:rPr>
      <w:i/>
      <w:iCs/>
      <w:sz w:val="24"/>
      <w:szCs w:val="24"/>
    </w:rPr>
  </w:style>
  <w:style w:type="character" w:customStyle="1" w:styleId="Ttulo9Car">
    <w:name w:val="Título 9 Car"/>
    <w:aliases w:val="(appendix) Car, (appendix) Car,App1 Car,App Heading Car,(Bibliografia) Car,Contract 8th level Car,Titre 10 Car,Legal Level 1.1.1.1. Car,(figure no.) Car,- DI -9 Car,Appendix Car,ctc Car,Caption text (column-wide) Car,ft Car,h9 Car,PIM 9 Car"/>
    <w:link w:val="Ttulo9"/>
    <w:rsid w:val="00723638"/>
    <w:rPr>
      <w:rFonts w:ascii="Arial" w:hAnsi="Arial" w:cs="Arial"/>
      <w:sz w:val="22"/>
      <w:szCs w:val="22"/>
    </w:rPr>
  </w:style>
  <w:style w:type="character" w:customStyle="1" w:styleId="MapadeldocumentoCar">
    <w:name w:val="Mapa del documento Car"/>
    <w:link w:val="Mapadeldocumento"/>
    <w:rsid w:val="00723638"/>
    <w:rPr>
      <w:rFonts w:ascii="Tahoma" w:hAnsi="Tahoma" w:cs="Tahoma"/>
      <w:sz w:val="24"/>
      <w:szCs w:val="24"/>
      <w:shd w:val="clear" w:color="auto" w:fill="000080"/>
    </w:rPr>
  </w:style>
  <w:style w:type="character" w:customStyle="1" w:styleId="Sangra2detindependienteCar">
    <w:name w:val="Sangría 2 de t. independiente Car"/>
    <w:link w:val="Sangra2detindependiente"/>
    <w:rsid w:val="00723638"/>
    <w:rPr>
      <w:rFonts w:ascii="Georgia" w:hAnsi="Georgia"/>
      <w:sz w:val="24"/>
      <w:szCs w:val="24"/>
    </w:rPr>
  </w:style>
  <w:style w:type="character" w:customStyle="1" w:styleId="Textoindependiente2Car">
    <w:name w:val="Texto independiente 2 Car"/>
    <w:link w:val="Textoindependiente2"/>
    <w:rsid w:val="00723638"/>
    <w:rPr>
      <w:rFonts w:ascii="Georgia" w:hAnsi="Georgia"/>
      <w:b/>
      <w:color w:val="0B8AA8"/>
      <w:kern w:val="28"/>
      <w:szCs w:val="24"/>
    </w:rPr>
  </w:style>
  <w:style w:type="character" w:customStyle="1" w:styleId="Textoindependiente3Car">
    <w:name w:val="Texto independiente 3 Car"/>
    <w:link w:val="Textoindependiente3"/>
    <w:rsid w:val="00723638"/>
    <w:rPr>
      <w:rFonts w:ascii="Arial Narrow" w:hAnsi="Arial Narrow"/>
      <w:b/>
      <w:caps/>
      <w:color w:val="0B8AA8"/>
      <w:kern w:val="28"/>
      <w:sz w:val="36"/>
      <w:szCs w:val="24"/>
    </w:rPr>
  </w:style>
  <w:style w:type="character" w:customStyle="1" w:styleId="TtuloCar">
    <w:name w:val="Título Car"/>
    <w:link w:val="Ttulo"/>
    <w:rsid w:val="00723638"/>
    <w:rPr>
      <w:rFonts w:ascii="Arial" w:hAnsi="Arial"/>
      <w:b/>
      <w:sz w:val="28"/>
    </w:rPr>
  </w:style>
  <w:style w:type="paragraph" w:customStyle="1" w:styleId="parrafo">
    <w:name w:val="parrafo"/>
    <w:basedOn w:val="Normal"/>
    <w:rsid w:val="00723638"/>
    <w:pPr>
      <w:overflowPunct w:val="0"/>
      <w:autoSpaceDE w:val="0"/>
      <w:autoSpaceDN w:val="0"/>
      <w:adjustRightInd w:val="0"/>
      <w:spacing w:after="120"/>
      <w:ind w:left="-142"/>
      <w:textAlignment w:val="baseline"/>
    </w:pPr>
    <w:rPr>
      <w:sz w:val="20"/>
      <w:szCs w:val="20"/>
      <w:lang w:val="es-ES_tradnl"/>
    </w:rPr>
  </w:style>
  <w:style w:type="character" w:styleId="Hipervnculovisitado">
    <w:name w:val="FollowedHyperlink"/>
    <w:uiPriority w:val="99"/>
    <w:rsid w:val="00723638"/>
    <w:rPr>
      <w:color w:val="800080"/>
      <w:u w:val="single"/>
    </w:rPr>
  </w:style>
  <w:style w:type="paragraph" w:customStyle="1" w:styleId="Bullet1">
    <w:name w:val="Bullet 1"/>
    <w:basedOn w:val="Normal"/>
    <w:rsid w:val="00723638"/>
    <w:pPr>
      <w:tabs>
        <w:tab w:val="left" w:pos="357"/>
        <w:tab w:val="num" w:pos="1080"/>
      </w:tabs>
      <w:spacing w:before="120"/>
      <w:ind w:left="1080" w:hanging="360"/>
    </w:pPr>
    <w:rPr>
      <w:rFonts w:ascii="Arial" w:hAnsi="Arial"/>
      <w:sz w:val="22"/>
      <w:szCs w:val="20"/>
    </w:rPr>
  </w:style>
  <w:style w:type="paragraph" w:customStyle="1" w:styleId="EnumeraCar">
    <w:name w:val="Enumera Car"/>
    <w:basedOn w:val="Normal"/>
    <w:rsid w:val="00723638"/>
    <w:pPr>
      <w:tabs>
        <w:tab w:val="left" w:pos="2160"/>
      </w:tabs>
      <w:overflowPunct w:val="0"/>
      <w:autoSpaceDE w:val="0"/>
      <w:autoSpaceDN w:val="0"/>
      <w:adjustRightInd w:val="0"/>
      <w:ind w:left="2160" w:hanging="360"/>
      <w:textAlignment w:val="baseline"/>
    </w:pPr>
    <w:rPr>
      <w:rFonts w:ascii="Arial" w:hAnsi="Arial"/>
      <w:spacing w:val="-5"/>
    </w:rPr>
  </w:style>
  <w:style w:type="character" w:customStyle="1" w:styleId="titulo-pequeo-propuesta">
    <w:name w:val="titulo-pequeño-propuesta"/>
    <w:rsid w:val="00723638"/>
  </w:style>
  <w:style w:type="paragraph" w:styleId="Textosinformato">
    <w:name w:val="Plain Text"/>
    <w:basedOn w:val="Normal"/>
    <w:link w:val="TextosinformatoCar"/>
    <w:rsid w:val="00723638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rsid w:val="00723638"/>
    <w:rPr>
      <w:rFonts w:ascii="Courier New" w:hAnsi="Courier New" w:cs="Courier New"/>
    </w:rPr>
  </w:style>
  <w:style w:type="paragraph" w:customStyle="1" w:styleId="CM1">
    <w:name w:val="CM1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rsid w:val="00723638"/>
    <w:pPr>
      <w:widowControl w:val="0"/>
      <w:spacing w:after="273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rsid w:val="00723638"/>
    <w:pPr>
      <w:widowControl w:val="0"/>
      <w:spacing w:after="877"/>
    </w:pPr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rsid w:val="00723638"/>
    <w:pPr>
      <w:widowControl w:val="0"/>
      <w:spacing w:after="55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rsid w:val="00723638"/>
    <w:pPr>
      <w:widowControl w:val="0"/>
      <w:spacing w:after="463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rsid w:val="00723638"/>
    <w:pPr>
      <w:widowControl w:val="0"/>
      <w:spacing w:after="333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rsid w:val="00723638"/>
    <w:pPr>
      <w:widowControl w:val="0"/>
      <w:spacing w:after="518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8">
    <w:name w:val="CM8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rsid w:val="00723638"/>
    <w:pPr>
      <w:widowControl w:val="0"/>
      <w:spacing w:after="440"/>
    </w:pPr>
    <w:rPr>
      <w:rFonts w:ascii="Arial" w:hAnsi="Arial" w:cs="Times New Roman"/>
      <w:color w:val="auto"/>
    </w:rPr>
  </w:style>
  <w:style w:type="paragraph" w:customStyle="1" w:styleId="CM58">
    <w:name w:val="CM58"/>
    <w:basedOn w:val="Default"/>
    <w:next w:val="Default"/>
    <w:rsid w:val="00723638"/>
    <w:pPr>
      <w:widowControl w:val="0"/>
      <w:spacing w:after="255"/>
    </w:pPr>
    <w:rPr>
      <w:rFonts w:ascii="Times New Roman" w:hAnsi="Times New Roman" w:cs="Times New Roman"/>
      <w:color w:val="auto"/>
    </w:rPr>
  </w:style>
  <w:style w:type="paragraph" w:customStyle="1" w:styleId="CM60">
    <w:name w:val="CM60"/>
    <w:basedOn w:val="Default"/>
    <w:next w:val="Default"/>
    <w:rsid w:val="00723638"/>
    <w:pPr>
      <w:widowControl w:val="0"/>
      <w:spacing w:after="323"/>
    </w:pPr>
    <w:rPr>
      <w:rFonts w:ascii="Times New Roman" w:hAnsi="Times New Roman" w:cs="Times New Roman"/>
      <w:color w:val="auto"/>
    </w:rPr>
  </w:style>
  <w:style w:type="paragraph" w:customStyle="1" w:styleId="CM62">
    <w:name w:val="CM62"/>
    <w:basedOn w:val="Default"/>
    <w:next w:val="Default"/>
    <w:rsid w:val="00723638"/>
    <w:pPr>
      <w:widowControl w:val="0"/>
      <w:spacing w:after="403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rsid w:val="00723638"/>
    <w:pPr>
      <w:widowControl w:val="0"/>
      <w:spacing w:line="331" w:lineRule="atLeast"/>
    </w:pPr>
    <w:rPr>
      <w:rFonts w:ascii="Times New Roman" w:hAnsi="Times New Roman" w:cs="Times New Roman"/>
      <w:color w:val="auto"/>
    </w:rPr>
  </w:style>
  <w:style w:type="paragraph" w:customStyle="1" w:styleId="CM69">
    <w:name w:val="CM69"/>
    <w:basedOn w:val="Default"/>
    <w:next w:val="Default"/>
    <w:rsid w:val="00723638"/>
    <w:pPr>
      <w:widowControl w:val="0"/>
      <w:spacing w:after="337"/>
    </w:pPr>
    <w:rPr>
      <w:rFonts w:ascii="Times New Roman" w:hAnsi="Times New Roman" w:cs="Times New Roman"/>
      <w:color w:val="auto"/>
    </w:rPr>
  </w:style>
  <w:style w:type="paragraph" w:customStyle="1" w:styleId="CM71">
    <w:name w:val="CM71"/>
    <w:basedOn w:val="Default"/>
    <w:next w:val="Default"/>
    <w:rsid w:val="00723638"/>
    <w:pPr>
      <w:widowControl w:val="0"/>
      <w:spacing w:after="185"/>
    </w:pPr>
    <w:rPr>
      <w:rFonts w:ascii="Times New Roman" w:hAnsi="Times New Roman" w:cs="Times New Roman"/>
      <w:color w:val="auto"/>
    </w:rPr>
  </w:style>
  <w:style w:type="paragraph" w:customStyle="1" w:styleId="CM72">
    <w:name w:val="CM72"/>
    <w:basedOn w:val="Default"/>
    <w:next w:val="Default"/>
    <w:rsid w:val="00723638"/>
    <w:pPr>
      <w:widowControl w:val="0"/>
      <w:spacing w:after="163"/>
    </w:pPr>
    <w:rPr>
      <w:rFonts w:ascii="Times New Roman" w:hAnsi="Times New Roman" w:cs="Times New Roman"/>
      <w:color w:val="auto"/>
    </w:rPr>
  </w:style>
  <w:style w:type="paragraph" w:customStyle="1" w:styleId="NormalArial">
    <w:name w:val="Normal + Arial"/>
    <w:aliases w:val="Negro"/>
    <w:basedOn w:val="Normal"/>
    <w:rsid w:val="00723638"/>
    <w:pPr>
      <w:spacing w:line="360" w:lineRule="auto"/>
    </w:pPr>
    <w:rPr>
      <w:rFonts w:ascii="Arial" w:hAnsi="Arial" w:cs="Arial"/>
      <w:snapToGrid w:val="0"/>
      <w:color w:val="000000"/>
    </w:rPr>
  </w:style>
  <w:style w:type="character" w:customStyle="1" w:styleId="corchete-llamada1">
    <w:name w:val="corchete-llamada1"/>
    <w:rsid w:val="00723638"/>
    <w:rPr>
      <w:vanish/>
      <w:webHidden w:val="0"/>
      <w:specVanish w:val="0"/>
    </w:rPr>
  </w:style>
  <w:style w:type="character" w:customStyle="1" w:styleId="Bullet1Car">
    <w:name w:val="Bullet 1 Car"/>
    <w:rsid w:val="00723638"/>
    <w:rPr>
      <w:rFonts w:ascii="Arial" w:hAnsi="Arial"/>
      <w:sz w:val="22"/>
      <w:lang w:val="es-ES" w:eastAsia="es-ES" w:bidi="ar-SA"/>
    </w:rPr>
  </w:style>
  <w:style w:type="character" w:customStyle="1" w:styleId="themebody1">
    <w:name w:val="themebody1"/>
    <w:rsid w:val="00723638"/>
    <w:rPr>
      <w:color w:val="FFFFFF"/>
    </w:rPr>
  </w:style>
  <w:style w:type="table" w:customStyle="1" w:styleId="Tablaconcuadrcula1">
    <w:name w:val="Tabla con cuadrícula1"/>
    <w:basedOn w:val="Tablanormal"/>
    <w:next w:val="Tablaconcuadrcula"/>
    <w:rsid w:val="00723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degloboCar">
    <w:name w:val="Texto de globo Car"/>
    <w:link w:val="Textodeglobo"/>
    <w:rsid w:val="00723638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qFormat/>
    <w:rsid w:val="00723638"/>
    <w:pPr>
      <w:outlineLvl w:val="9"/>
    </w:pPr>
    <w:rPr>
      <w:rFonts w:ascii="Cambria" w:hAnsi="Cambria" w:cs="Times New Roman"/>
      <w:color w:val="auto"/>
      <w:u w:val="none"/>
    </w:rPr>
  </w:style>
  <w:style w:type="numbering" w:customStyle="1" w:styleId="Sinlista1">
    <w:name w:val="Sin lista1"/>
    <w:next w:val="Sinlista"/>
    <w:uiPriority w:val="99"/>
    <w:semiHidden/>
    <w:unhideWhenUsed/>
    <w:rsid w:val="00723638"/>
  </w:style>
  <w:style w:type="table" w:customStyle="1" w:styleId="Tablaconcuadrcula11">
    <w:name w:val="Tabla con cuadrícula11"/>
    <w:basedOn w:val="Tablanormal"/>
    <w:next w:val="Tablaconcuadrcula"/>
    <w:rsid w:val="0072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Ttulo1"/>
    <w:rsid w:val="00723638"/>
    <w:pPr>
      <w:keepLines/>
      <w:numPr>
        <w:numId w:val="3"/>
      </w:numPr>
      <w:spacing w:before="0" w:after="240" w:line="360" w:lineRule="auto"/>
    </w:pPr>
    <w:rPr>
      <w:rFonts w:ascii="Trebuchet MS" w:eastAsia="Arial Unicode MS" w:hAnsi="Trebuchet MS" w:cs="Times New Roman"/>
      <w:bCs w:val="0"/>
      <w:smallCaps/>
      <w:color w:val="auto"/>
      <w:kern w:val="0"/>
      <w:sz w:val="24"/>
      <w:szCs w:val="24"/>
      <w:u w:val="none"/>
    </w:rPr>
  </w:style>
  <w:style w:type="paragraph" w:customStyle="1" w:styleId="a2">
    <w:name w:val="a2"/>
    <w:basedOn w:val="a1"/>
    <w:rsid w:val="00723638"/>
    <w:pPr>
      <w:widowControl w:val="0"/>
      <w:numPr>
        <w:numId w:val="4"/>
      </w:numPr>
      <w:autoSpaceDE w:val="0"/>
      <w:autoSpaceDN w:val="0"/>
      <w:adjustRightInd w:val="0"/>
      <w:spacing w:before="120" w:after="120"/>
    </w:pPr>
    <w:rPr>
      <w:rFonts w:cs="Trebuchet MS"/>
      <w:b w:val="0"/>
      <w:sz w:val="22"/>
      <w:szCs w:val="22"/>
      <w:u w:val="single"/>
    </w:rPr>
  </w:style>
  <w:style w:type="paragraph" w:customStyle="1" w:styleId="a3">
    <w:name w:val="a3"/>
    <w:basedOn w:val="Normal"/>
    <w:rsid w:val="00723638"/>
    <w:pPr>
      <w:keepLines/>
      <w:widowControl w:val="0"/>
      <w:numPr>
        <w:numId w:val="5"/>
      </w:numPr>
      <w:autoSpaceDE w:val="0"/>
      <w:autoSpaceDN w:val="0"/>
      <w:adjustRightInd w:val="0"/>
      <w:spacing w:before="120" w:after="120" w:line="360" w:lineRule="auto"/>
    </w:pPr>
    <w:rPr>
      <w:rFonts w:ascii="Trebuchet MS" w:eastAsia="Arial Unicode MS" w:hAnsi="Trebuchet MS" w:cs="Trebuchet MS"/>
      <w:i/>
      <w:sz w:val="22"/>
      <w:szCs w:val="22"/>
    </w:rPr>
  </w:style>
  <w:style w:type="paragraph" w:customStyle="1" w:styleId="Estilo1">
    <w:name w:val="Estilo1"/>
    <w:basedOn w:val="Ttulo1"/>
    <w:rsid w:val="00723638"/>
    <w:pPr>
      <w:numPr>
        <w:numId w:val="7"/>
      </w:numPr>
      <w:spacing w:line="360" w:lineRule="auto"/>
    </w:pPr>
    <w:rPr>
      <w:rFonts w:ascii="Arial" w:eastAsia="Arial Unicode MS" w:hAnsi="Arial"/>
      <w:color w:val="auto"/>
      <w:sz w:val="28"/>
      <w:u w:val="none"/>
    </w:rPr>
  </w:style>
  <w:style w:type="paragraph" w:customStyle="1" w:styleId="Normal2">
    <w:name w:val="Normal 2"/>
    <w:basedOn w:val="Normal"/>
    <w:link w:val="Normal2Car"/>
    <w:rsid w:val="00723638"/>
    <w:pPr>
      <w:spacing w:after="240" w:line="360" w:lineRule="auto"/>
      <w:ind w:left="567" w:firstLine="1080"/>
    </w:pPr>
    <w:rPr>
      <w:rFonts w:ascii="Arial" w:eastAsia="Arial Unicode MS" w:hAnsi="Arial" w:cs="Arial"/>
    </w:rPr>
  </w:style>
  <w:style w:type="character" w:customStyle="1" w:styleId="subseccion1">
    <w:name w:val="subseccion1"/>
    <w:rsid w:val="00723638"/>
    <w:rPr>
      <w:b/>
      <w:bCs/>
      <w:smallCaps/>
      <w:strike w:val="0"/>
      <w:dstrike w:val="0"/>
      <w:color w:val="000A43"/>
      <w:sz w:val="39"/>
      <w:szCs w:val="39"/>
      <w:u w:val="none"/>
      <w:effect w:val="none"/>
    </w:rPr>
  </w:style>
  <w:style w:type="paragraph" w:customStyle="1" w:styleId="EstiloTtulo1LatinaTrebuchetMS">
    <w:name w:val="Estilo Título 1 + (Latina) Trebuchet MS"/>
    <w:basedOn w:val="Ttulo1"/>
    <w:rsid w:val="00723638"/>
    <w:pPr>
      <w:spacing w:line="360" w:lineRule="auto"/>
      <w:ind w:firstLine="1080"/>
    </w:pPr>
    <w:rPr>
      <w:rFonts w:ascii="Trebuchet MS" w:eastAsia="Arial Unicode MS" w:hAnsi="Trebuchet MS"/>
      <w:color w:val="000080"/>
      <w:sz w:val="28"/>
      <w:u w:val="none"/>
    </w:rPr>
  </w:style>
  <w:style w:type="paragraph" w:customStyle="1" w:styleId="EstiloTtulo2LatinaTrebuchetMS">
    <w:name w:val="Estilo Título 2 + (Latina) Trebuchet MS"/>
    <w:basedOn w:val="Ttulo2"/>
    <w:rsid w:val="00723638"/>
    <w:pPr>
      <w:spacing w:before="60"/>
      <w:ind w:left="578" w:hanging="578"/>
    </w:pPr>
    <w:rPr>
      <w:rFonts w:ascii="Trebuchet MS" w:eastAsia="Arial Unicode MS" w:hAnsi="Trebuchet MS"/>
      <w:iCs w:val="0"/>
      <w:color w:val="000080"/>
      <w:sz w:val="24"/>
      <w:u w:val="none"/>
    </w:rPr>
  </w:style>
  <w:style w:type="paragraph" w:styleId="Listaconvietas2">
    <w:name w:val="List Bullet 2"/>
    <w:basedOn w:val="Listaconvietas"/>
    <w:rsid w:val="00723638"/>
    <w:pPr>
      <w:numPr>
        <w:numId w:val="9"/>
      </w:numPr>
      <w:spacing w:after="120"/>
    </w:pPr>
    <w:rPr>
      <w:lang w:val="es-ES_tradnl"/>
    </w:rPr>
  </w:style>
  <w:style w:type="paragraph" w:styleId="Listaconvietas3">
    <w:name w:val="List Bullet 3"/>
    <w:basedOn w:val="Listaconvietas"/>
    <w:rsid w:val="00723638"/>
    <w:pPr>
      <w:numPr>
        <w:numId w:val="10"/>
      </w:numPr>
      <w:tabs>
        <w:tab w:val="clear" w:pos="926"/>
        <w:tab w:val="num" w:pos="1558"/>
      </w:tabs>
      <w:spacing w:after="120"/>
      <w:ind w:left="1558" w:hanging="142"/>
    </w:pPr>
    <w:rPr>
      <w:lang w:val="es-ES_tradnl"/>
    </w:rPr>
  </w:style>
  <w:style w:type="paragraph" w:styleId="Listaconvietas4">
    <w:name w:val="List Bullet 4"/>
    <w:basedOn w:val="Listaconvietas"/>
    <w:rsid w:val="00723638"/>
    <w:pPr>
      <w:numPr>
        <w:numId w:val="11"/>
      </w:numPr>
      <w:tabs>
        <w:tab w:val="clear" w:pos="360"/>
        <w:tab w:val="num" w:pos="2127"/>
      </w:tabs>
      <w:spacing w:after="120"/>
      <w:ind w:left="2127" w:hanging="142"/>
    </w:pPr>
    <w:rPr>
      <w:lang w:val="es-ES_tradnl"/>
    </w:rPr>
  </w:style>
  <w:style w:type="paragraph" w:customStyle="1" w:styleId="Normal3">
    <w:name w:val="Normal 3"/>
    <w:basedOn w:val="Normal"/>
    <w:rsid w:val="00723638"/>
    <w:pPr>
      <w:spacing w:after="240" w:line="360" w:lineRule="auto"/>
      <w:ind w:left="567" w:firstLine="1080"/>
    </w:pPr>
    <w:rPr>
      <w:rFonts w:ascii="Arial" w:eastAsia="Arial Unicode MS" w:hAnsi="Arial" w:cs="Arial"/>
    </w:rPr>
  </w:style>
  <w:style w:type="paragraph" w:customStyle="1" w:styleId="Normal4">
    <w:name w:val="Normal 4"/>
    <w:basedOn w:val="Normal"/>
    <w:rsid w:val="00723638"/>
    <w:pPr>
      <w:spacing w:after="240" w:line="360" w:lineRule="auto"/>
      <w:ind w:left="1134" w:firstLine="1080"/>
    </w:pPr>
    <w:rPr>
      <w:rFonts w:ascii="Arial" w:eastAsia="Arial Unicode MS" w:hAnsi="Arial" w:cs="Arial"/>
    </w:rPr>
  </w:style>
  <w:style w:type="paragraph" w:styleId="Listaconvietas5">
    <w:name w:val="List Bullet 5"/>
    <w:basedOn w:val="Normal"/>
    <w:autoRedefine/>
    <w:rsid w:val="00723638"/>
    <w:pPr>
      <w:numPr>
        <w:numId w:val="12"/>
      </w:numPr>
      <w:tabs>
        <w:tab w:val="clear" w:pos="360"/>
        <w:tab w:val="num" w:pos="1843"/>
      </w:tabs>
      <w:spacing w:after="120" w:line="360" w:lineRule="auto"/>
      <w:ind w:left="1843" w:hanging="142"/>
    </w:pPr>
    <w:rPr>
      <w:rFonts w:ascii="Arial" w:eastAsia="Arial Unicode MS" w:hAnsi="Arial" w:cs="Arial"/>
    </w:rPr>
  </w:style>
  <w:style w:type="paragraph" w:customStyle="1" w:styleId="Vieta2">
    <w:name w:val="Viñeta 2"/>
    <w:rsid w:val="00723638"/>
    <w:pPr>
      <w:numPr>
        <w:numId w:val="8"/>
      </w:numPr>
      <w:spacing w:after="120"/>
      <w:ind w:left="1724" w:right="142" w:hanging="284"/>
      <w:jc w:val="both"/>
    </w:pPr>
    <w:rPr>
      <w:rFonts w:ascii="Arial" w:hAnsi="Arial"/>
      <w:sz w:val="24"/>
      <w:lang w:val="es-ES_tradnl"/>
    </w:rPr>
  </w:style>
  <w:style w:type="paragraph" w:styleId="Listaconvietas">
    <w:name w:val="List Bullet"/>
    <w:basedOn w:val="Normal"/>
    <w:autoRedefine/>
    <w:rsid w:val="00723638"/>
    <w:pPr>
      <w:numPr>
        <w:numId w:val="6"/>
      </w:numPr>
      <w:spacing w:line="360" w:lineRule="auto"/>
    </w:pPr>
    <w:rPr>
      <w:rFonts w:ascii="Arial" w:eastAsia="Arial Unicode MS" w:hAnsi="Arial" w:cs="Arial"/>
    </w:rPr>
  </w:style>
  <w:style w:type="paragraph" w:customStyle="1" w:styleId="aaaa">
    <w:name w:val="aaaa"/>
    <w:basedOn w:val="Ttulo1"/>
    <w:rsid w:val="00723638"/>
    <w:pPr>
      <w:keepLines/>
      <w:tabs>
        <w:tab w:val="num" w:pos="360"/>
      </w:tabs>
      <w:spacing w:after="240" w:line="360" w:lineRule="auto"/>
      <w:ind w:left="360" w:hanging="360"/>
    </w:pPr>
    <w:rPr>
      <w:rFonts w:ascii="Trebuchet MS" w:eastAsia="Arial Unicode MS" w:hAnsi="Trebuchet MS" w:cs="Times New Roman"/>
      <w:color w:val="000080"/>
      <w:kern w:val="0"/>
      <w:sz w:val="24"/>
      <w:szCs w:val="20"/>
      <w:u w:val="none"/>
    </w:rPr>
  </w:style>
  <w:style w:type="paragraph" w:customStyle="1" w:styleId="Estilo3">
    <w:name w:val="Estilo3"/>
    <w:basedOn w:val="Normal"/>
    <w:rsid w:val="00723638"/>
    <w:pPr>
      <w:keepNext/>
      <w:tabs>
        <w:tab w:val="num" w:pos="1800"/>
      </w:tabs>
      <w:spacing w:before="240" w:after="240" w:line="360" w:lineRule="auto"/>
      <w:ind w:left="1800" w:hanging="720"/>
      <w:outlineLvl w:val="2"/>
    </w:pPr>
    <w:rPr>
      <w:rFonts w:ascii="Trebuchet MS" w:eastAsia="Arial Unicode MS" w:hAnsi="Trebuchet MS" w:cs="Arial"/>
      <w:b/>
      <w:bCs/>
      <w:sz w:val="22"/>
    </w:rPr>
  </w:style>
  <w:style w:type="paragraph" w:customStyle="1" w:styleId="EstiloTtulo2Automtico">
    <w:name w:val="Estilo Título 2 + Automático"/>
    <w:basedOn w:val="Ttulo2"/>
    <w:rsid w:val="00723638"/>
    <w:pPr>
      <w:spacing w:line="360" w:lineRule="auto"/>
      <w:ind w:firstLine="1080"/>
    </w:pPr>
    <w:rPr>
      <w:rFonts w:ascii="Arial" w:eastAsia="Arial Unicode MS" w:hAnsi="Arial"/>
      <w:iCs w:val="0"/>
      <w:color w:val="000080"/>
      <w:sz w:val="24"/>
      <w:u w:val="none"/>
    </w:rPr>
  </w:style>
  <w:style w:type="paragraph" w:customStyle="1" w:styleId="Listavietas1Car">
    <w:name w:val="Lista viñetas 1 Car"/>
    <w:basedOn w:val="Normal"/>
    <w:link w:val="Listavietas1CarCar"/>
    <w:rsid w:val="00723638"/>
    <w:pPr>
      <w:numPr>
        <w:numId w:val="13"/>
      </w:numPr>
      <w:spacing w:before="120" w:line="360" w:lineRule="auto"/>
    </w:pPr>
    <w:rPr>
      <w:rFonts w:ascii="Arial" w:eastAsia="Arial Unicode MS" w:hAnsi="Arial" w:cs="Arial"/>
    </w:rPr>
  </w:style>
  <w:style w:type="character" w:customStyle="1" w:styleId="Listavietas1CarCar">
    <w:name w:val="Lista viñetas 1 Car Car"/>
    <w:link w:val="Listavietas1Car"/>
    <w:rsid w:val="00723638"/>
    <w:rPr>
      <w:rFonts w:ascii="Arial" w:eastAsia="Arial Unicode MS" w:hAnsi="Arial" w:cs="Arial"/>
      <w:sz w:val="24"/>
      <w:szCs w:val="24"/>
    </w:rPr>
  </w:style>
  <w:style w:type="paragraph" w:customStyle="1" w:styleId="TextoTabla0">
    <w:name w:val="Texto Tabla"/>
    <w:basedOn w:val="Normal"/>
    <w:rsid w:val="00723638"/>
    <w:pPr>
      <w:spacing w:before="240" w:line="360" w:lineRule="auto"/>
      <w:ind w:firstLine="1080"/>
    </w:pPr>
    <w:rPr>
      <w:rFonts w:ascii="Arial" w:eastAsia="Arial Unicode MS" w:hAnsi="Arial" w:cs="Arial"/>
    </w:rPr>
  </w:style>
  <w:style w:type="paragraph" w:customStyle="1" w:styleId="TtuloTabla2">
    <w:name w:val="Título Tabla 2"/>
    <w:basedOn w:val="Normal"/>
    <w:rsid w:val="00723638"/>
    <w:pPr>
      <w:spacing w:before="240" w:line="360" w:lineRule="auto"/>
      <w:ind w:firstLine="1080"/>
      <w:jc w:val="center"/>
    </w:pPr>
    <w:rPr>
      <w:rFonts w:ascii="Arial" w:eastAsia="Arial Unicode MS" w:hAnsi="Arial" w:cs="Arial"/>
      <w:b/>
    </w:rPr>
  </w:style>
  <w:style w:type="paragraph" w:customStyle="1" w:styleId="Normal12pt">
    <w:name w:val="Normal + 12 pt"/>
    <w:aliases w:val="Izquierda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character" w:customStyle="1" w:styleId="Ttulo5CarCar1Car">
    <w:name w:val="Título 5 Car Car1 Car"/>
    <w:rsid w:val="00723638"/>
    <w:rPr>
      <w:rFonts w:ascii="Arial" w:hAnsi="Arial"/>
      <w:b/>
      <w:lang w:val="es-ES_tradnl" w:eastAsia="es-ES" w:bidi="ar-SA"/>
    </w:rPr>
  </w:style>
  <w:style w:type="paragraph" w:customStyle="1" w:styleId="EstiloTrebuchetMS">
    <w:name w:val="Estilo Trebuchet MS"/>
    <w:basedOn w:val="Normal"/>
    <w:link w:val="EstiloTrebuchetMSCar"/>
    <w:rsid w:val="00723638"/>
    <w:pPr>
      <w:spacing w:line="360" w:lineRule="auto"/>
      <w:ind w:firstLine="1080"/>
    </w:pPr>
    <w:rPr>
      <w:rFonts w:ascii="Trebuchet MS" w:eastAsia="Arial Unicode MS" w:hAnsi="Trebuchet MS" w:cs="Arial"/>
      <w:sz w:val="18"/>
    </w:rPr>
  </w:style>
  <w:style w:type="character" w:customStyle="1" w:styleId="EstiloTrebuchetMSCar">
    <w:name w:val="Estilo Trebuchet MS Car"/>
    <w:link w:val="EstiloTrebuchetMS"/>
    <w:rsid w:val="00723638"/>
    <w:rPr>
      <w:rFonts w:ascii="Trebuchet MS" w:eastAsia="Arial Unicode MS" w:hAnsi="Trebuchet MS" w:cs="Arial"/>
      <w:sz w:val="18"/>
      <w:szCs w:val="24"/>
    </w:rPr>
  </w:style>
  <w:style w:type="paragraph" w:customStyle="1" w:styleId="EstiloTrebuchetMSIzquierda125cmPrimeralnea125cm">
    <w:name w:val="Estilo Trebuchet MS Izquierda:  125 cm Primera línea:  125 cm"/>
    <w:basedOn w:val="Normal"/>
    <w:autoRedefine/>
    <w:rsid w:val="00723638"/>
    <w:pPr>
      <w:spacing w:line="360" w:lineRule="auto"/>
      <w:ind w:left="709" w:firstLine="709"/>
    </w:pPr>
    <w:rPr>
      <w:rFonts w:ascii="Trebuchet MS" w:eastAsia="Arial Unicode MS" w:hAnsi="Trebuchet MS" w:cs="Arial"/>
      <w:sz w:val="16"/>
      <w:szCs w:val="16"/>
    </w:rPr>
  </w:style>
  <w:style w:type="paragraph" w:customStyle="1" w:styleId="EstiloTrebuchetMSJustificadoDerecha008cmAntes6pto">
    <w:name w:val="Estilo Trebuchet MS Justificado Derecha:  008 cm Antes:  6 pto ..."/>
    <w:basedOn w:val="Normal"/>
    <w:rsid w:val="00723638"/>
    <w:pPr>
      <w:spacing w:before="120" w:line="360" w:lineRule="auto"/>
      <w:ind w:right="44" w:firstLine="1080"/>
    </w:pPr>
    <w:rPr>
      <w:rFonts w:ascii="Trebuchet MS" w:eastAsia="Arial Unicode MS" w:hAnsi="Trebuchet MS" w:cs="Arial"/>
      <w:sz w:val="18"/>
    </w:rPr>
  </w:style>
  <w:style w:type="character" w:customStyle="1" w:styleId="EstiloTrebuchetMSComprimido015pto">
    <w:name w:val="Estilo Trebuchet MS Comprimido  015 pto"/>
    <w:rsid w:val="00723638"/>
    <w:rPr>
      <w:rFonts w:ascii="Trebuchet MS" w:hAnsi="Trebuchet MS"/>
      <w:spacing w:val="-3"/>
      <w:sz w:val="18"/>
    </w:rPr>
  </w:style>
  <w:style w:type="paragraph" w:customStyle="1" w:styleId="EstiloTrebuchetMSJustificadoDerecha008cmAntes6pto1">
    <w:name w:val="Estilo Trebuchet MS Justificado Derecha:  008 cm Antes:  6 pto ...1"/>
    <w:basedOn w:val="Normal"/>
    <w:rsid w:val="00723638"/>
    <w:pPr>
      <w:spacing w:before="120" w:line="360" w:lineRule="auto"/>
      <w:ind w:right="44" w:firstLine="1080"/>
    </w:pPr>
    <w:rPr>
      <w:rFonts w:ascii="Trebuchet MS" w:eastAsia="Arial Unicode MS" w:hAnsi="Trebuchet MS" w:cs="Arial"/>
      <w:spacing w:val="-3"/>
      <w:sz w:val="18"/>
    </w:rPr>
  </w:style>
  <w:style w:type="paragraph" w:customStyle="1" w:styleId="EstiloTrebuchetMSJustificadoInterlineado15lneas">
    <w:name w:val="Estilo Trebuchet MS Justificado Interlineado:  15 líneas"/>
    <w:basedOn w:val="Normal"/>
    <w:rsid w:val="00723638"/>
    <w:pPr>
      <w:spacing w:line="360" w:lineRule="auto"/>
      <w:ind w:firstLine="1080"/>
    </w:pPr>
    <w:rPr>
      <w:rFonts w:ascii="Trebuchet MS" w:eastAsia="Arial Unicode MS" w:hAnsi="Trebuchet MS" w:cs="Arial"/>
      <w:sz w:val="18"/>
    </w:rPr>
  </w:style>
  <w:style w:type="paragraph" w:customStyle="1" w:styleId="EstiloJustificadoInterlineado15lneas">
    <w:name w:val="Estilo Justificado Interlineado:  15 líneas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  <w:sz w:val="18"/>
    </w:rPr>
  </w:style>
  <w:style w:type="character" w:customStyle="1" w:styleId="EstiloTrebuchetMSNegrita">
    <w:name w:val="Estilo Trebuchet MS Negrita"/>
    <w:rsid w:val="00723638"/>
    <w:rPr>
      <w:rFonts w:ascii="Trebuchet MS" w:hAnsi="Trebuchet MS"/>
      <w:b/>
      <w:bCs/>
      <w:sz w:val="18"/>
    </w:rPr>
  </w:style>
  <w:style w:type="paragraph" w:customStyle="1" w:styleId="EstiloTrebuchetMSNegritaJustificadoDerecha008cm">
    <w:name w:val="Estilo Trebuchet MS Negrita Justificado Derecha:  008 cm"/>
    <w:basedOn w:val="Normal"/>
    <w:rsid w:val="00723638"/>
    <w:pPr>
      <w:spacing w:line="360" w:lineRule="auto"/>
      <w:ind w:right="44" w:firstLine="1080"/>
    </w:pPr>
    <w:rPr>
      <w:rFonts w:ascii="Trebuchet MS" w:eastAsia="Arial Unicode MS" w:hAnsi="Trebuchet MS" w:cs="Arial"/>
      <w:b/>
      <w:bCs/>
      <w:sz w:val="18"/>
    </w:rPr>
  </w:style>
  <w:style w:type="paragraph" w:customStyle="1" w:styleId="EstiloTrebuchetMSIzquierda127cmSangrafrancesa127cm">
    <w:name w:val="Estilo Trebuchet MS Izquierda:  127 cm Sangría francesa:  127 cm..."/>
    <w:basedOn w:val="Normal"/>
    <w:rsid w:val="00723638"/>
    <w:pPr>
      <w:spacing w:line="360" w:lineRule="auto"/>
      <w:ind w:left="1440" w:hanging="720"/>
    </w:pPr>
    <w:rPr>
      <w:rFonts w:ascii="Trebuchet MS" w:eastAsia="Arial Unicode MS" w:hAnsi="Trebuchet MS" w:cs="Arial"/>
      <w:sz w:val="18"/>
    </w:rPr>
  </w:style>
  <w:style w:type="paragraph" w:customStyle="1" w:styleId="EstiloTrebuchetMSCursivaSubrayadoJustificadoInterlineado">
    <w:name w:val="Estilo Trebuchet MS Cursiva Subrayado Justificado Interlineado: ..."/>
    <w:basedOn w:val="Normal"/>
    <w:rsid w:val="00723638"/>
    <w:pPr>
      <w:spacing w:line="360" w:lineRule="auto"/>
      <w:ind w:firstLine="1080"/>
    </w:pPr>
    <w:rPr>
      <w:rFonts w:ascii="Trebuchet MS" w:eastAsia="Arial Unicode MS" w:hAnsi="Trebuchet MS" w:cs="Arial"/>
      <w:i/>
      <w:iCs/>
      <w:sz w:val="18"/>
      <w:u w:val="single"/>
    </w:rPr>
  </w:style>
  <w:style w:type="paragraph" w:customStyle="1" w:styleId="EstiloNormal2TrebuchetMSIzquierda0cm">
    <w:name w:val="Estilo Normal 2 + Trebuchet MS Izquierda:  0 cm"/>
    <w:basedOn w:val="Normal2"/>
    <w:rsid w:val="00723638"/>
    <w:pPr>
      <w:ind w:left="0"/>
    </w:pPr>
    <w:rPr>
      <w:rFonts w:ascii="Trebuchet MS" w:hAnsi="Trebuchet MS"/>
      <w:sz w:val="18"/>
      <w:szCs w:val="18"/>
    </w:rPr>
  </w:style>
  <w:style w:type="paragraph" w:customStyle="1" w:styleId="EstiloNormal2TrebuchetMS">
    <w:name w:val="Estilo Normal 2 + Trebuchet MS"/>
    <w:basedOn w:val="Normal2"/>
    <w:link w:val="EstiloNormal2TrebuchetMSCar"/>
    <w:rsid w:val="00723638"/>
    <w:rPr>
      <w:rFonts w:ascii="Trebuchet MS" w:hAnsi="Trebuchet MS"/>
      <w:sz w:val="18"/>
    </w:rPr>
  </w:style>
  <w:style w:type="character" w:customStyle="1" w:styleId="Normal2Car">
    <w:name w:val="Normal 2 Car"/>
    <w:link w:val="Normal2"/>
    <w:rsid w:val="00723638"/>
    <w:rPr>
      <w:rFonts w:ascii="Arial" w:eastAsia="Arial Unicode MS" w:hAnsi="Arial" w:cs="Arial"/>
      <w:sz w:val="24"/>
      <w:szCs w:val="24"/>
    </w:rPr>
  </w:style>
  <w:style w:type="character" w:customStyle="1" w:styleId="EstiloNormal2TrebuchetMSCar">
    <w:name w:val="Estilo Normal 2 + Trebuchet MS Car"/>
    <w:link w:val="EstiloNormal2TrebuchetMS"/>
    <w:rsid w:val="00723638"/>
    <w:rPr>
      <w:rFonts w:ascii="Trebuchet MS" w:eastAsia="Arial Unicode MS" w:hAnsi="Trebuchet MS" w:cs="Arial"/>
      <w:sz w:val="18"/>
      <w:szCs w:val="24"/>
    </w:rPr>
  </w:style>
  <w:style w:type="paragraph" w:customStyle="1" w:styleId="EstiloListaconvietas2TrebuchetMS10pt">
    <w:name w:val="Estilo Lista con viñetas 2 + Trebuchet MS 10 pt"/>
    <w:basedOn w:val="Listaconvietas2"/>
    <w:rsid w:val="00723638"/>
    <w:rPr>
      <w:rFonts w:ascii="Trebuchet MS" w:hAnsi="Trebuchet MS"/>
      <w:sz w:val="18"/>
      <w:szCs w:val="18"/>
    </w:rPr>
  </w:style>
  <w:style w:type="paragraph" w:customStyle="1" w:styleId="EstiloNormal3TrebuchetMS10ptIzquierda3cm">
    <w:name w:val="Estilo Normal 3 + Trebuchet MS 10 pt Izquierda:  3 cm"/>
    <w:basedOn w:val="Normal3"/>
    <w:rsid w:val="00723638"/>
    <w:pPr>
      <w:ind w:left="1701"/>
    </w:pPr>
    <w:rPr>
      <w:rFonts w:ascii="Trebuchet MS" w:hAnsi="Trebuchet MS"/>
      <w:sz w:val="18"/>
    </w:rPr>
  </w:style>
  <w:style w:type="paragraph" w:customStyle="1" w:styleId="EstiloTtulo5TrebuchetMS">
    <w:name w:val="Estilo Título 5 + Trebuchet MS"/>
    <w:basedOn w:val="Ttulo5"/>
    <w:autoRedefine/>
    <w:rsid w:val="00723638"/>
    <w:pPr>
      <w:spacing w:before="60" w:line="360" w:lineRule="auto"/>
      <w:ind w:firstLine="1080"/>
    </w:pPr>
    <w:rPr>
      <w:rFonts w:ascii="Trebuchet MS" w:eastAsia="Arial Unicode MS" w:hAnsi="Trebuchet MS" w:cs="Arial"/>
      <w:b/>
      <w:i/>
      <w:sz w:val="20"/>
      <w:u w:val="none"/>
    </w:rPr>
  </w:style>
  <w:style w:type="paragraph" w:customStyle="1" w:styleId="EstiloNormal2TrebuchetMS11ptIzquierda0cmInterlinead">
    <w:name w:val="Estilo Normal 2 + Trebuchet MS 11 pt Izquierda:  0 cm Interlinead..."/>
    <w:basedOn w:val="Normal2"/>
    <w:rsid w:val="00723638"/>
    <w:pPr>
      <w:ind w:left="0"/>
    </w:pPr>
    <w:rPr>
      <w:rFonts w:ascii="Trebuchet MS" w:hAnsi="Trebuchet MS"/>
      <w:sz w:val="18"/>
    </w:rPr>
  </w:style>
  <w:style w:type="paragraph" w:customStyle="1" w:styleId="EstiloTrebuchetMSJustificadoAntes6ptoDespus6ptoIn">
    <w:name w:val="Estilo Trebuchet MS Justificado Antes:  6 pto Después:  6 pto In..."/>
    <w:basedOn w:val="Normal"/>
    <w:rsid w:val="00723638"/>
    <w:pPr>
      <w:spacing w:before="120" w:after="120" w:line="360" w:lineRule="auto"/>
      <w:ind w:firstLine="1080"/>
    </w:pPr>
    <w:rPr>
      <w:rFonts w:ascii="Trebuchet MS" w:eastAsia="Arial Unicode MS" w:hAnsi="Trebuchet MS" w:cs="Arial"/>
      <w:sz w:val="18"/>
    </w:rPr>
  </w:style>
  <w:style w:type="paragraph" w:customStyle="1" w:styleId="EstiloTrebuchetMSCentradoAntes6ptoDespus6ptoInter">
    <w:name w:val="Estilo Trebuchet MS Centrado Antes:  6 pto Después:  6 pto Inter..."/>
    <w:basedOn w:val="Normal"/>
    <w:autoRedefine/>
    <w:rsid w:val="00723638"/>
    <w:pPr>
      <w:spacing w:before="60" w:after="60" w:line="360" w:lineRule="auto"/>
      <w:ind w:firstLine="1080"/>
      <w:jc w:val="center"/>
    </w:pPr>
    <w:rPr>
      <w:rFonts w:ascii="Trebuchet MS" w:eastAsia="Arial Unicode MS" w:hAnsi="Trebuchet MS" w:cs="Arial"/>
      <w:sz w:val="18"/>
    </w:rPr>
  </w:style>
  <w:style w:type="paragraph" w:customStyle="1" w:styleId="guin">
    <w:name w:val="guión"/>
    <w:basedOn w:val="Normal"/>
    <w:autoRedefine/>
    <w:rsid w:val="00723638"/>
    <w:pPr>
      <w:numPr>
        <w:numId w:val="14"/>
      </w:numPr>
      <w:spacing w:line="360" w:lineRule="auto"/>
    </w:pPr>
    <w:rPr>
      <w:rFonts w:ascii="Trebuchet MS" w:eastAsia="Arial Unicode MS" w:hAnsi="Trebuchet MS" w:cs="Arial"/>
      <w:sz w:val="18"/>
      <w:szCs w:val="18"/>
    </w:rPr>
  </w:style>
  <w:style w:type="paragraph" w:customStyle="1" w:styleId="EstiloTtuloTabla28ptInterlineadosencillo">
    <w:name w:val="Estilo Título Tabla 2 + 8 pt Interlineado:  sencillo"/>
    <w:basedOn w:val="TtuloTabla2"/>
    <w:autoRedefine/>
    <w:rsid w:val="00723638"/>
    <w:pPr>
      <w:spacing w:before="0" w:line="240" w:lineRule="auto"/>
    </w:pPr>
    <w:rPr>
      <w:bCs/>
      <w:sz w:val="16"/>
    </w:rPr>
  </w:style>
  <w:style w:type="paragraph" w:customStyle="1" w:styleId="EstiloTrebuchetMSNegritaAzuloscuroCentradoAntes6pto">
    <w:name w:val="Estilo Trebuchet MS Negrita Azul oscuro Centrado Antes:  6 pto ..."/>
    <w:basedOn w:val="Normal"/>
    <w:autoRedefine/>
    <w:rsid w:val="00723638"/>
    <w:pPr>
      <w:spacing w:before="60" w:after="60" w:line="360" w:lineRule="auto"/>
      <w:ind w:firstLine="1080"/>
      <w:jc w:val="center"/>
    </w:pPr>
    <w:rPr>
      <w:rFonts w:ascii="Trebuchet MS" w:eastAsia="Arial Unicode MS" w:hAnsi="Trebuchet MS" w:cs="Arial"/>
      <w:b/>
      <w:bCs/>
      <w:color w:val="000080"/>
    </w:rPr>
  </w:style>
  <w:style w:type="paragraph" w:customStyle="1" w:styleId="Listavietas1">
    <w:name w:val="Lista viñetas 1"/>
    <w:basedOn w:val="Normal"/>
    <w:rsid w:val="00723638"/>
    <w:pPr>
      <w:tabs>
        <w:tab w:val="num" w:pos="369"/>
      </w:tabs>
      <w:spacing w:before="120" w:line="360" w:lineRule="auto"/>
      <w:ind w:left="369" w:hanging="369"/>
    </w:pPr>
    <w:rPr>
      <w:rFonts w:ascii="Arial" w:eastAsia="Arial Unicode MS" w:hAnsi="Arial" w:cs="Arial"/>
    </w:rPr>
  </w:style>
  <w:style w:type="paragraph" w:customStyle="1" w:styleId="EstiloTrebuchetMS9pt">
    <w:name w:val="Estilo Trebuchet MS 9 pt"/>
    <w:basedOn w:val="Normal"/>
    <w:autoRedefine/>
    <w:rsid w:val="00723638"/>
    <w:pPr>
      <w:autoSpaceDE w:val="0"/>
      <w:autoSpaceDN w:val="0"/>
      <w:adjustRightInd w:val="0"/>
      <w:spacing w:line="360" w:lineRule="auto"/>
      <w:ind w:firstLine="1080"/>
    </w:pPr>
    <w:rPr>
      <w:rFonts w:ascii="Trebuchet MS" w:eastAsia="Arial Unicode MS" w:hAnsi="Trebuchet MS" w:cs="Arial"/>
      <w:sz w:val="18"/>
      <w:szCs w:val="18"/>
    </w:rPr>
  </w:style>
  <w:style w:type="character" w:customStyle="1" w:styleId="TextoOpcional">
    <w:name w:val="Texto Opcional"/>
    <w:rsid w:val="00723638"/>
    <w:rPr>
      <w:i/>
      <w:color w:val="0000FF"/>
    </w:rPr>
  </w:style>
  <w:style w:type="character" w:customStyle="1" w:styleId="Ejemplos">
    <w:name w:val="Ejemplos"/>
    <w:rsid w:val="00723638"/>
    <w:rPr>
      <w:rFonts w:ascii="CG Times" w:hAnsi="CG Times"/>
      <w:i/>
      <w:noProof w:val="0"/>
      <w:sz w:val="20"/>
      <w:lang w:val="en-US"/>
    </w:rPr>
  </w:style>
  <w:style w:type="paragraph" w:customStyle="1" w:styleId="Estudio1">
    <w:name w:val="Estudio1"/>
    <w:basedOn w:val="Normal"/>
    <w:rsid w:val="00723638"/>
    <w:pPr>
      <w:tabs>
        <w:tab w:val="left" w:pos="680"/>
        <w:tab w:val="left" w:pos="851"/>
        <w:tab w:val="left" w:pos="1021"/>
        <w:tab w:val="left" w:pos="1191"/>
        <w:tab w:val="left" w:pos="1361"/>
        <w:tab w:val="left" w:pos="1531"/>
      </w:tabs>
      <w:spacing w:line="288" w:lineRule="auto"/>
      <w:ind w:left="709" w:firstLine="1080"/>
    </w:pPr>
    <w:rPr>
      <w:rFonts w:eastAsia="Arial Unicode MS" w:cs="Arial"/>
      <w:sz w:val="23"/>
    </w:rPr>
  </w:style>
  <w:style w:type="paragraph" w:customStyle="1" w:styleId="Estudio">
    <w:name w:val="Estudio"/>
    <w:basedOn w:val="Normal"/>
    <w:rsid w:val="00723638"/>
    <w:pPr>
      <w:widowControl w:val="0"/>
      <w:tabs>
        <w:tab w:val="left" w:pos="680"/>
        <w:tab w:val="left" w:pos="851"/>
        <w:tab w:val="left" w:pos="1021"/>
        <w:tab w:val="left" w:pos="1191"/>
        <w:tab w:val="left" w:pos="1361"/>
        <w:tab w:val="left" w:pos="1531"/>
      </w:tabs>
      <w:spacing w:line="360" w:lineRule="auto"/>
      <w:ind w:firstLine="1080"/>
    </w:pPr>
    <w:rPr>
      <w:rFonts w:eastAsia="Arial Unicode MS" w:cs="Arial"/>
      <w:snapToGrid w:val="0"/>
      <w:sz w:val="23"/>
      <w:lang w:val="es-ES_tradnl"/>
    </w:rPr>
  </w:style>
  <w:style w:type="paragraph" w:customStyle="1" w:styleId="EstiloTtulo212pt">
    <w:name w:val="Estilo Título 2 + 12 pt"/>
    <w:basedOn w:val="Ttulo2"/>
    <w:rsid w:val="00723638"/>
    <w:pPr>
      <w:tabs>
        <w:tab w:val="num" w:pos="964"/>
      </w:tabs>
      <w:spacing w:line="288" w:lineRule="auto"/>
      <w:ind w:left="964" w:hanging="680"/>
    </w:pPr>
    <w:rPr>
      <w:rFonts w:ascii="Arial Negrita" w:eastAsia="Arial Unicode MS" w:hAnsi="Arial Negrita"/>
      <w:iCs w:val="0"/>
      <w:caps/>
      <w:color w:val="auto"/>
      <w:kern w:val="32"/>
      <w:sz w:val="22"/>
      <w:szCs w:val="22"/>
      <w:u w:val="none"/>
    </w:rPr>
  </w:style>
  <w:style w:type="paragraph" w:customStyle="1" w:styleId="EstiloUnivers11ptJustificadoInterlineado15lneas">
    <w:name w:val="Estilo Univers 11 pt Justificado Interlineado:  15 líneas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  <w:sz w:val="22"/>
    </w:rPr>
  </w:style>
  <w:style w:type="paragraph" w:customStyle="1" w:styleId="P1PARRAFO1">
    <w:name w:val="P1_PARRAFO_1"/>
    <w:basedOn w:val="Normal"/>
    <w:rsid w:val="00723638"/>
    <w:pPr>
      <w:widowControl w:val="0"/>
      <w:adjustRightInd w:val="0"/>
      <w:spacing w:before="85" w:after="85" w:line="360" w:lineRule="auto"/>
      <w:ind w:firstLine="1080"/>
    </w:pPr>
    <w:rPr>
      <w:rFonts w:ascii="Arial" w:eastAsia="Arial Unicode MS" w:hAnsi="Arial" w:cs="Arial"/>
      <w:sz w:val="22"/>
      <w:szCs w:val="22"/>
    </w:rPr>
  </w:style>
  <w:style w:type="paragraph" w:customStyle="1" w:styleId="P1LISTATAB">
    <w:name w:val="P1_LISTA_TAB"/>
    <w:basedOn w:val="Normal"/>
    <w:rsid w:val="00723638"/>
    <w:pPr>
      <w:widowControl w:val="0"/>
      <w:tabs>
        <w:tab w:val="left" w:pos="4285"/>
      </w:tabs>
      <w:adjustRightInd w:val="0"/>
      <w:spacing w:line="360" w:lineRule="auto"/>
      <w:ind w:left="340" w:firstLine="1080"/>
    </w:pPr>
    <w:rPr>
      <w:rFonts w:ascii="Arial" w:eastAsia="Arial Unicode MS" w:hAnsi="Arial" w:cs="Arial"/>
      <w:sz w:val="22"/>
      <w:szCs w:val="22"/>
    </w:rPr>
  </w:style>
  <w:style w:type="paragraph" w:customStyle="1" w:styleId="EstiloTtulo114pt">
    <w:name w:val="Estilo Título 1 + 14 pt"/>
    <w:basedOn w:val="Ttulo1"/>
    <w:rsid w:val="00723638"/>
    <w:pPr>
      <w:tabs>
        <w:tab w:val="num" w:pos="851"/>
      </w:tabs>
      <w:spacing w:line="288" w:lineRule="auto"/>
      <w:ind w:left="851" w:hanging="851"/>
    </w:pPr>
    <w:rPr>
      <w:rFonts w:ascii="Arial" w:eastAsia="Arial Unicode MS" w:hAnsi="Arial"/>
      <w:caps/>
      <w:color w:val="auto"/>
      <w:sz w:val="22"/>
      <w:u w:val="none"/>
    </w:rPr>
  </w:style>
  <w:style w:type="paragraph" w:customStyle="1" w:styleId="Itemfrmula">
    <w:name w:val="Item fórmula"/>
    <w:basedOn w:val="Normal"/>
    <w:rsid w:val="00723638"/>
    <w:pPr>
      <w:tabs>
        <w:tab w:val="left" w:pos="1560"/>
        <w:tab w:val="left" w:pos="1843"/>
      </w:tabs>
      <w:spacing w:line="360" w:lineRule="auto"/>
      <w:ind w:firstLine="709"/>
    </w:pPr>
    <w:rPr>
      <w:rFonts w:ascii="Arial" w:eastAsia="Arial Unicode MS" w:hAnsi="Arial" w:cs="Arial"/>
      <w:lang w:val="es-ES_tradnl"/>
    </w:rPr>
  </w:style>
  <w:style w:type="paragraph" w:customStyle="1" w:styleId="TEPGUION">
    <w:name w:val="TEP GUION"/>
    <w:basedOn w:val="Normal"/>
    <w:rsid w:val="00723638"/>
    <w:pPr>
      <w:numPr>
        <w:numId w:val="15"/>
      </w:numPr>
      <w:spacing w:before="120" w:after="120" w:line="360" w:lineRule="auto"/>
    </w:pPr>
    <w:rPr>
      <w:rFonts w:ascii="Futura Lt BT" w:eastAsia="Arial Unicode MS" w:hAnsi="Futura Lt BT" w:cs="Arial"/>
    </w:rPr>
  </w:style>
  <w:style w:type="paragraph" w:customStyle="1" w:styleId="TEPTEXTO">
    <w:name w:val="TEP TEXTO"/>
    <w:basedOn w:val="Normal"/>
    <w:rsid w:val="00723638"/>
    <w:pPr>
      <w:spacing w:before="240" w:after="120" w:line="360" w:lineRule="auto"/>
      <w:ind w:firstLine="1080"/>
    </w:pPr>
    <w:rPr>
      <w:rFonts w:ascii="Futura Lt BT" w:eastAsia="Arial Unicode MS" w:hAnsi="Futura Lt BT" w:cs="Arial"/>
    </w:rPr>
  </w:style>
  <w:style w:type="paragraph" w:customStyle="1" w:styleId="ndice">
    <w:name w:val="Índice"/>
    <w:basedOn w:val="Ttulo"/>
    <w:rsid w:val="00723638"/>
    <w:pPr>
      <w:keepNext/>
      <w:spacing w:before="1000" w:after="200" w:line="288" w:lineRule="auto"/>
      <w:ind w:left="569" w:right="355" w:hanging="360"/>
      <w:jc w:val="both"/>
    </w:pPr>
    <w:rPr>
      <w:rFonts w:ascii="Tahoma" w:eastAsia="Arial Unicode MS" w:hAnsi="Tahoma"/>
      <w:iCs/>
      <w:caps/>
      <w:smallCaps/>
      <w:color w:val="62666C"/>
      <w:u w:val="single"/>
      <w:lang w:val="en-GB"/>
    </w:rPr>
  </w:style>
  <w:style w:type="paragraph" w:customStyle="1" w:styleId="Estndar">
    <w:name w:val="Estándar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paragraph" w:styleId="ndice4">
    <w:name w:val="index 4"/>
    <w:basedOn w:val="Normal"/>
    <w:next w:val="Normal"/>
    <w:autoRedefine/>
    <w:rsid w:val="00723638"/>
    <w:pPr>
      <w:spacing w:line="360" w:lineRule="auto"/>
      <w:ind w:left="800" w:hanging="200"/>
    </w:pPr>
    <w:rPr>
      <w:rFonts w:ascii="Arial" w:eastAsia="Arial Unicode MS" w:hAnsi="Arial" w:cs="Arial"/>
    </w:rPr>
  </w:style>
  <w:style w:type="table" w:styleId="Tablabsica1">
    <w:name w:val="Table Simple 1"/>
    <w:basedOn w:val="Tablanormal"/>
    <w:rsid w:val="007236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236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2">
    <w:name w:val="Table Classic 2"/>
    <w:basedOn w:val="Tablanormal"/>
    <w:rsid w:val="007236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7236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horttext">
    <w:name w:val="short_text"/>
    <w:rsid w:val="00723638"/>
  </w:style>
  <w:style w:type="paragraph" w:customStyle="1" w:styleId="Coke">
    <w:name w:val="Coke"/>
    <w:basedOn w:val="Normal"/>
    <w:link w:val="CokeCar"/>
    <w:rsid w:val="00723638"/>
    <w:pPr>
      <w:keepNext/>
      <w:spacing w:before="120" w:after="120" w:line="360" w:lineRule="auto"/>
      <w:ind w:firstLine="1134"/>
    </w:pPr>
    <w:rPr>
      <w:rFonts w:eastAsia="Arial Unicode MS" w:cs="Arial"/>
    </w:rPr>
  </w:style>
  <w:style w:type="character" w:customStyle="1" w:styleId="CokeCar">
    <w:name w:val="Coke Car"/>
    <w:link w:val="Coke"/>
    <w:rsid w:val="00723638"/>
    <w:rPr>
      <w:rFonts w:ascii="Georgia" w:eastAsia="Arial Unicode MS" w:hAnsi="Georgia" w:cs="Arial"/>
      <w:sz w:val="24"/>
      <w:szCs w:val="24"/>
    </w:rPr>
  </w:style>
  <w:style w:type="character" w:customStyle="1" w:styleId="notranslate">
    <w:name w:val="notranslate"/>
    <w:rsid w:val="00723638"/>
  </w:style>
  <w:style w:type="paragraph" w:customStyle="1" w:styleId="s4-wptoptable1">
    <w:name w:val="s4-wptoptable1"/>
    <w:basedOn w:val="Normal"/>
    <w:rsid w:val="00723638"/>
    <w:pPr>
      <w:spacing w:before="100" w:beforeAutospacing="1" w:after="100" w:afterAutospacing="1" w:line="360" w:lineRule="auto"/>
      <w:ind w:firstLine="1080"/>
    </w:pPr>
    <w:rPr>
      <w:rFonts w:eastAsia="Arial Unicode MS" w:cs="Arial"/>
    </w:rPr>
  </w:style>
  <w:style w:type="paragraph" w:customStyle="1" w:styleId="Piedefoto">
    <w:name w:val="Pie de foto"/>
    <w:basedOn w:val="Normal"/>
    <w:link w:val="PiedefotoCar"/>
    <w:qFormat/>
    <w:rsid w:val="00723638"/>
    <w:pPr>
      <w:spacing w:line="360" w:lineRule="auto"/>
      <w:ind w:firstLine="1080"/>
      <w:jc w:val="center"/>
    </w:pPr>
    <w:rPr>
      <w:rFonts w:ascii="Arial" w:eastAsia="Arial Unicode MS" w:hAnsi="Arial" w:cs="Arial"/>
      <w:sz w:val="20"/>
      <w:szCs w:val="20"/>
    </w:rPr>
  </w:style>
  <w:style w:type="paragraph" w:customStyle="1" w:styleId="Foto">
    <w:name w:val="Foto"/>
    <w:basedOn w:val="Normal"/>
    <w:link w:val="FotoCar"/>
    <w:qFormat/>
    <w:rsid w:val="00723638"/>
    <w:pPr>
      <w:spacing w:line="360" w:lineRule="auto"/>
      <w:jc w:val="center"/>
    </w:pPr>
    <w:rPr>
      <w:rFonts w:ascii="Arial" w:eastAsia="Arial Unicode MS" w:hAnsi="Arial" w:cs="Arial"/>
      <w:noProof/>
    </w:rPr>
  </w:style>
  <w:style w:type="character" w:customStyle="1" w:styleId="PiedefotoCar">
    <w:name w:val="Pie de foto Car"/>
    <w:link w:val="Piedefoto"/>
    <w:rsid w:val="00723638"/>
    <w:rPr>
      <w:rFonts w:ascii="Arial" w:eastAsia="Arial Unicode MS" w:hAnsi="Arial" w:cs="Arial"/>
    </w:rPr>
  </w:style>
  <w:style w:type="character" w:customStyle="1" w:styleId="FotoCar">
    <w:name w:val="Foto Car"/>
    <w:link w:val="Foto"/>
    <w:rsid w:val="00723638"/>
    <w:rPr>
      <w:rFonts w:ascii="Arial" w:eastAsia="Arial Unicode MS" w:hAnsi="Arial" w:cs="Arial"/>
      <w:noProof/>
      <w:sz w:val="24"/>
      <w:szCs w:val="24"/>
    </w:rPr>
  </w:style>
  <w:style w:type="character" w:customStyle="1" w:styleId="tw4winMark">
    <w:name w:val="tw4winMark"/>
    <w:rsid w:val="00723638"/>
    <w:rPr>
      <w:rFonts w:ascii="Courier New" w:hAnsi="Courier New"/>
      <w:vanish/>
      <w:color w:val="800080"/>
      <w:vertAlign w:val="subscript"/>
    </w:rPr>
  </w:style>
  <w:style w:type="character" w:customStyle="1" w:styleId="Leyendadelaimagen6">
    <w:name w:val="Leyenda de la imagen (6)_"/>
    <w:link w:val="Leyendadelaimagen60"/>
    <w:locked/>
    <w:rsid w:val="00723638"/>
    <w:rPr>
      <w:rFonts w:ascii="Bookman Old Style" w:hAnsi="Bookman Old Style"/>
      <w:spacing w:val="3"/>
      <w:sz w:val="13"/>
      <w:szCs w:val="13"/>
      <w:shd w:val="clear" w:color="auto" w:fill="FFFFFF"/>
    </w:rPr>
  </w:style>
  <w:style w:type="character" w:customStyle="1" w:styleId="Leyendadelaimagen6Arial">
    <w:name w:val="Leyenda de la imagen (6) + Arial"/>
    <w:aliases w:val="5 pto,Espaciado 0 pto"/>
    <w:rsid w:val="00723638"/>
    <w:rPr>
      <w:rFonts w:ascii="Arial" w:hAnsi="Arial" w:cs="Arial"/>
      <w:spacing w:val="3"/>
      <w:sz w:val="17"/>
      <w:szCs w:val="17"/>
      <w:shd w:val="clear" w:color="auto" w:fill="FFFFFF"/>
    </w:rPr>
  </w:style>
  <w:style w:type="paragraph" w:customStyle="1" w:styleId="Leyendadelaimagen60">
    <w:name w:val="Leyenda de la imagen (6)"/>
    <w:basedOn w:val="Normal"/>
    <w:link w:val="Leyendadelaimagen6"/>
    <w:rsid w:val="00723638"/>
    <w:pPr>
      <w:widowControl w:val="0"/>
      <w:shd w:val="clear" w:color="auto" w:fill="FFFFFF"/>
      <w:spacing w:line="177" w:lineRule="exact"/>
    </w:pPr>
    <w:rPr>
      <w:rFonts w:ascii="Bookman Old Style" w:hAnsi="Bookman Old Style"/>
      <w:spacing w:val="3"/>
      <w:sz w:val="13"/>
      <w:szCs w:val="13"/>
    </w:rPr>
  </w:style>
  <w:style w:type="character" w:customStyle="1" w:styleId="Cuerpodeltexto">
    <w:name w:val="Cuerpo del texto_"/>
    <w:link w:val="Cuerpodeltexto0"/>
    <w:locked/>
    <w:rsid w:val="00723638"/>
    <w:rPr>
      <w:rFonts w:ascii="Arial" w:hAnsi="Arial"/>
      <w:sz w:val="17"/>
      <w:szCs w:val="17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723638"/>
    <w:pPr>
      <w:widowControl w:val="0"/>
      <w:shd w:val="clear" w:color="auto" w:fill="FFFFFF"/>
      <w:spacing w:before="180" w:line="332" w:lineRule="exact"/>
    </w:pPr>
    <w:rPr>
      <w:rFonts w:ascii="Arial" w:hAnsi="Arial"/>
      <w:sz w:val="17"/>
      <w:szCs w:val="17"/>
    </w:rPr>
  </w:style>
  <w:style w:type="character" w:customStyle="1" w:styleId="Leyendadelaimagen12">
    <w:name w:val="Leyenda de la imagen (12)_"/>
    <w:link w:val="Leyendadelaimagen120"/>
    <w:locked/>
    <w:rsid w:val="00723638"/>
    <w:rPr>
      <w:rFonts w:ascii="David" w:hAnsi="David"/>
      <w:spacing w:val="30"/>
      <w:sz w:val="41"/>
      <w:szCs w:val="41"/>
      <w:shd w:val="clear" w:color="auto" w:fill="FFFFFF"/>
    </w:rPr>
  </w:style>
  <w:style w:type="paragraph" w:customStyle="1" w:styleId="Leyendadelaimagen120">
    <w:name w:val="Leyenda de la imagen (12)"/>
    <w:basedOn w:val="Normal"/>
    <w:link w:val="Leyendadelaimagen12"/>
    <w:rsid w:val="00723638"/>
    <w:pPr>
      <w:widowControl w:val="0"/>
      <w:shd w:val="clear" w:color="auto" w:fill="FFFFFF"/>
      <w:spacing w:line="240" w:lineRule="atLeast"/>
    </w:pPr>
    <w:rPr>
      <w:rFonts w:ascii="David" w:hAnsi="David"/>
      <w:spacing w:val="30"/>
      <w:sz w:val="41"/>
      <w:szCs w:val="41"/>
    </w:rPr>
  </w:style>
  <w:style w:type="character" w:customStyle="1" w:styleId="Leyendadelaimagen13">
    <w:name w:val="Leyenda de la imagen (13)_"/>
    <w:link w:val="Leyendadelaimagen130"/>
    <w:locked/>
    <w:rsid w:val="00723638"/>
    <w:rPr>
      <w:rFonts w:ascii="David" w:hAnsi="David"/>
      <w:sz w:val="14"/>
      <w:szCs w:val="14"/>
      <w:shd w:val="clear" w:color="auto" w:fill="FFFFFF"/>
    </w:rPr>
  </w:style>
  <w:style w:type="paragraph" w:customStyle="1" w:styleId="Leyendadelaimagen130">
    <w:name w:val="Leyenda de la imagen (13)"/>
    <w:basedOn w:val="Normal"/>
    <w:link w:val="Leyendadelaimagen13"/>
    <w:rsid w:val="00723638"/>
    <w:pPr>
      <w:widowControl w:val="0"/>
      <w:shd w:val="clear" w:color="auto" w:fill="FFFFFF"/>
      <w:spacing w:line="177" w:lineRule="exact"/>
    </w:pPr>
    <w:rPr>
      <w:rFonts w:ascii="David" w:hAnsi="David"/>
      <w:sz w:val="14"/>
      <w:szCs w:val="14"/>
    </w:rPr>
  </w:style>
  <w:style w:type="character" w:customStyle="1" w:styleId="Leyendadelaimagen15">
    <w:name w:val="Leyenda de la imagen (15)_"/>
    <w:link w:val="Leyendadelaimagen150"/>
    <w:locked/>
    <w:rsid w:val="00723638"/>
    <w:rPr>
      <w:rFonts w:ascii="Microsoft Sans Serif" w:hAnsi="Microsoft Sans Serif"/>
      <w:i/>
      <w:iCs/>
      <w:spacing w:val="-2"/>
      <w:sz w:val="15"/>
      <w:szCs w:val="15"/>
      <w:shd w:val="clear" w:color="auto" w:fill="FFFFFF"/>
    </w:rPr>
  </w:style>
  <w:style w:type="paragraph" w:customStyle="1" w:styleId="Leyendadelaimagen150">
    <w:name w:val="Leyenda de la imagen (15)"/>
    <w:basedOn w:val="Normal"/>
    <w:link w:val="Leyendadelaimagen15"/>
    <w:rsid w:val="00723638"/>
    <w:pPr>
      <w:widowControl w:val="0"/>
      <w:shd w:val="clear" w:color="auto" w:fill="FFFFFF"/>
      <w:spacing w:line="240" w:lineRule="atLeast"/>
    </w:pPr>
    <w:rPr>
      <w:rFonts w:ascii="Microsoft Sans Serif" w:hAnsi="Microsoft Sans Serif"/>
      <w:i/>
      <w:iCs/>
      <w:spacing w:val="-2"/>
      <w:sz w:val="15"/>
      <w:szCs w:val="15"/>
    </w:rPr>
  </w:style>
  <w:style w:type="character" w:customStyle="1" w:styleId="Leyendadelaimagen14">
    <w:name w:val="Leyenda de la imagen (14)_"/>
    <w:link w:val="Leyendadelaimagen140"/>
    <w:locked/>
    <w:rsid w:val="00723638"/>
    <w:rPr>
      <w:rFonts w:ascii="David" w:hAnsi="David"/>
      <w:spacing w:val="-3"/>
      <w:sz w:val="16"/>
      <w:szCs w:val="16"/>
      <w:shd w:val="clear" w:color="auto" w:fill="FFFFFF"/>
    </w:rPr>
  </w:style>
  <w:style w:type="paragraph" w:customStyle="1" w:styleId="Leyendadelaimagen140">
    <w:name w:val="Leyenda de la imagen (14)"/>
    <w:basedOn w:val="Normal"/>
    <w:link w:val="Leyendadelaimagen14"/>
    <w:rsid w:val="00723638"/>
    <w:pPr>
      <w:widowControl w:val="0"/>
      <w:shd w:val="clear" w:color="auto" w:fill="FFFFFF"/>
      <w:spacing w:line="155" w:lineRule="exact"/>
    </w:pPr>
    <w:rPr>
      <w:rFonts w:ascii="David" w:hAnsi="David"/>
      <w:spacing w:val="-3"/>
      <w:sz w:val="16"/>
      <w:szCs w:val="16"/>
    </w:rPr>
  </w:style>
  <w:style w:type="character" w:customStyle="1" w:styleId="Leyendadelaimagen14Arial">
    <w:name w:val="Leyenda de la imagen (14) + Arial"/>
    <w:aliases w:val="7 pto1,Cursiva1,Espaciado 0 pto2"/>
    <w:rsid w:val="00723638"/>
    <w:rPr>
      <w:rFonts w:ascii="Arial" w:hAnsi="Arial" w:cs="Arial"/>
      <w:i/>
      <w:iCs/>
      <w:spacing w:val="-3"/>
      <w:sz w:val="14"/>
      <w:szCs w:val="14"/>
      <w:u w:val="none"/>
      <w:shd w:val="clear" w:color="auto" w:fill="FFFFFF"/>
    </w:rPr>
  </w:style>
  <w:style w:type="character" w:customStyle="1" w:styleId="Leyendadelaimagen10">
    <w:name w:val="Leyenda de la imagen (10)_"/>
    <w:link w:val="Leyendadelaimagen100"/>
    <w:locked/>
    <w:rsid w:val="00723638"/>
    <w:rPr>
      <w:rFonts w:ascii="Tahoma" w:hAnsi="Tahoma"/>
      <w:spacing w:val="-6"/>
      <w:sz w:val="15"/>
      <w:szCs w:val="15"/>
      <w:shd w:val="clear" w:color="auto" w:fill="FFFFFF"/>
    </w:rPr>
  </w:style>
  <w:style w:type="character" w:customStyle="1" w:styleId="Leyendadelaimagen10Arial">
    <w:name w:val="Leyenda de la imagen (10) + Arial"/>
    <w:aliases w:val="81,5 pto1,Negrita,Espaciado 0 pto1"/>
    <w:rsid w:val="00723638"/>
    <w:rPr>
      <w:rFonts w:ascii="Arial" w:hAnsi="Arial" w:cs="Arial"/>
      <w:b/>
      <w:bCs/>
      <w:spacing w:val="3"/>
      <w:sz w:val="17"/>
      <w:szCs w:val="17"/>
      <w:shd w:val="clear" w:color="auto" w:fill="FFFFFF"/>
    </w:rPr>
  </w:style>
  <w:style w:type="paragraph" w:customStyle="1" w:styleId="Leyendadelaimagen100">
    <w:name w:val="Leyenda de la imagen (10)"/>
    <w:basedOn w:val="Normal"/>
    <w:link w:val="Leyendadelaimagen10"/>
    <w:rsid w:val="00723638"/>
    <w:pPr>
      <w:widowControl w:val="0"/>
      <w:shd w:val="clear" w:color="auto" w:fill="FFFFFF"/>
      <w:spacing w:line="240" w:lineRule="atLeast"/>
      <w:jc w:val="center"/>
    </w:pPr>
    <w:rPr>
      <w:rFonts w:ascii="Tahoma" w:hAnsi="Tahoma"/>
      <w:spacing w:val="-6"/>
      <w:sz w:val="15"/>
      <w:szCs w:val="15"/>
    </w:rPr>
  </w:style>
  <w:style w:type="character" w:customStyle="1" w:styleId="Cuerpodeltexto2">
    <w:name w:val="Cuerpo del texto (2)_"/>
    <w:link w:val="Cuerpodeltexto20"/>
    <w:locked/>
    <w:rsid w:val="00723638"/>
    <w:rPr>
      <w:rFonts w:ascii="Arial" w:hAnsi="Arial"/>
      <w:b/>
      <w:bCs/>
      <w:spacing w:val="3"/>
      <w:sz w:val="17"/>
      <w:szCs w:val="17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723638"/>
    <w:pPr>
      <w:widowControl w:val="0"/>
      <w:shd w:val="clear" w:color="auto" w:fill="FFFFFF"/>
      <w:spacing w:line="240" w:lineRule="atLeast"/>
    </w:pPr>
    <w:rPr>
      <w:rFonts w:ascii="Arial" w:hAnsi="Arial"/>
      <w:b/>
      <w:bCs/>
      <w:spacing w:val="3"/>
      <w:sz w:val="17"/>
      <w:szCs w:val="17"/>
    </w:rPr>
  </w:style>
  <w:style w:type="character" w:customStyle="1" w:styleId="Ttulo10">
    <w:name w:val="Título #1_"/>
    <w:link w:val="Ttulo11"/>
    <w:locked/>
    <w:rsid w:val="00723638"/>
    <w:rPr>
      <w:rFonts w:ascii="Arial" w:hAnsi="Arial"/>
      <w:b/>
      <w:bCs/>
      <w:spacing w:val="3"/>
      <w:sz w:val="17"/>
      <w:szCs w:val="17"/>
      <w:shd w:val="clear" w:color="auto" w:fill="FFFFFF"/>
    </w:rPr>
  </w:style>
  <w:style w:type="paragraph" w:customStyle="1" w:styleId="Ttulo11">
    <w:name w:val="Título #1"/>
    <w:basedOn w:val="Normal"/>
    <w:link w:val="Ttulo10"/>
    <w:rsid w:val="00723638"/>
    <w:pPr>
      <w:widowControl w:val="0"/>
      <w:shd w:val="clear" w:color="auto" w:fill="FFFFFF"/>
      <w:spacing w:after="240" w:line="240" w:lineRule="atLeast"/>
      <w:outlineLvl w:val="0"/>
    </w:pPr>
    <w:rPr>
      <w:rFonts w:ascii="Arial" w:hAnsi="Arial"/>
      <w:b/>
      <w:bCs/>
      <w:spacing w:val="3"/>
      <w:sz w:val="17"/>
      <w:szCs w:val="17"/>
    </w:rPr>
  </w:style>
  <w:style w:type="character" w:customStyle="1" w:styleId="Cuerpodeltexto3">
    <w:name w:val="Cuerpo del texto (3)_"/>
    <w:link w:val="Cuerpodeltexto30"/>
    <w:locked/>
    <w:rsid w:val="00723638"/>
    <w:rPr>
      <w:rFonts w:ascii="Arial" w:hAnsi="Arial"/>
      <w:b/>
      <w:bCs/>
      <w:spacing w:val="2"/>
      <w:sz w:val="15"/>
      <w:szCs w:val="15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723638"/>
    <w:pPr>
      <w:widowControl w:val="0"/>
      <w:shd w:val="clear" w:color="auto" w:fill="FFFFFF"/>
      <w:spacing w:before="240" w:line="389" w:lineRule="exact"/>
    </w:pPr>
    <w:rPr>
      <w:rFonts w:ascii="Arial" w:hAnsi="Arial"/>
      <w:b/>
      <w:bCs/>
      <w:spacing w:val="2"/>
      <w:sz w:val="15"/>
      <w:szCs w:val="15"/>
    </w:rPr>
  </w:style>
  <w:style w:type="paragraph" w:customStyle="1" w:styleId="WfPopup">
    <w:name w:val="WfPopup"/>
    <w:rsid w:val="00723638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/>
      <w:bCs/>
      <w:noProof/>
      <w:sz w:val="18"/>
      <w:szCs w:val="24"/>
    </w:rPr>
  </w:style>
  <w:style w:type="paragraph" w:customStyle="1" w:styleId="Vieta">
    <w:name w:val="Viñeta"/>
    <w:basedOn w:val="Normal"/>
    <w:rsid w:val="000A1AFF"/>
    <w:pPr>
      <w:numPr>
        <w:ilvl w:val="1"/>
        <w:numId w:val="16"/>
      </w:numPr>
      <w:spacing w:before="60" w:after="60"/>
    </w:pPr>
    <w:rPr>
      <w:rFonts w:ascii="Arial" w:hAnsi="Arial"/>
      <w:sz w:val="18"/>
    </w:rPr>
  </w:style>
  <w:style w:type="character" w:customStyle="1" w:styleId="apple-converted-space">
    <w:name w:val="apple-converted-space"/>
    <w:rsid w:val="00CD4C6B"/>
  </w:style>
  <w:style w:type="paragraph" w:styleId="Sinespaciado">
    <w:name w:val="No Spacing"/>
    <w:uiPriority w:val="1"/>
    <w:qFormat/>
    <w:rsid w:val="007C127F"/>
    <w:pPr>
      <w:jc w:val="both"/>
    </w:pPr>
    <w:rPr>
      <w:rFonts w:ascii="Georgia" w:hAnsi="Georgia"/>
      <w:sz w:val="24"/>
      <w:szCs w:val="24"/>
    </w:rPr>
  </w:style>
  <w:style w:type="character" w:customStyle="1" w:styleId="PrrafoCar">
    <w:name w:val="Párrafo Car"/>
    <w:link w:val="Prrafo"/>
    <w:rsid w:val="00820886"/>
    <w:rPr>
      <w:rFonts w:ascii="AvantGarde Bk BT" w:hAnsi="AvantGarde Bk BT"/>
      <w:sz w:val="22"/>
      <w:lang w:val="es-ES_tradnl"/>
    </w:rPr>
  </w:style>
  <w:style w:type="paragraph" w:customStyle="1" w:styleId="Pa3">
    <w:name w:val="Pa3"/>
    <w:basedOn w:val="Default"/>
    <w:next w:val="Default"/>
    <w:uiPriority w:val="99"/>
    <w:rsid w:val="00542F77"/>
    <w:pPr>
      <w:spacing w:line="241" w:lineRule="atLeast"/>
    </w:pPr>
    <w:rPr>
      <w:rFonts w:ascii="Futura Com Book" w:hAnsi="Futura Com Book" w:cs="Times New Roman"/>
      <w:color w:val="auto"/>
    </w:rPr>
  </w:style>
  <w:style w:type="character" w:customStyle="1" w:styleId="A4">
    <w:name w:val="A4"/>
    <w:uiPriority w:val="99"/>
    <w:rsid w:val="00542F77"/>
    <w:rPr>
      <w:rFonts w:cs="Futura Com Book"/>
      <w:color w:val="57585A"/>
      <w:sz w:val="14"/>
      <w:szCs w:val="14"/>
    </w:rPr>
  </w:style>
  <w:style w:type="paragraph" w:customStyle="1" w:styleId="Ofertanormal">
    <w:name w:val="Oferta normal"/>
    <w:basedOn w:val="Normal"/>
    <w:qFormat/>
    <w:rsid w:val="00254E78"/>
    <w:pPr>
      <w:keepNext/>
      <w:spacing w:line="360" w:lineRule="auto"/>
    </w:pPr>
    <w:rPr>
      <w:noProof/>
      <w:szCs w:val="20"/>
    </w:rPr>
  </w:style>
  <w:style w:type="paragraph" w:customStyle="1" w:styleId="Indice">
    <w:name w:val="Indice"/>
    <w:basedOn w:val="TDC1"/>
    <w:link w:val="IndiceCar"/>
    <w:qFormat/>
    <w:rsid w:val="00FA0AC5"/>
    <w:pPr>
      <w:tabs>
        <w:tab w:val="left" w:pos="480"/>
      </w:tabs>
    </w:pPr>
    <w:rPr>
      <w:rFonts w:cs="Arial"/>
      <w:kern w:val="32"/>
      <w:lang w:val="en-US"/>
    </w:rPr>
  </w:style>
  <w:style w:type="paragraph" w:customStyle="1" w:styleId="Indice2">
    <w:name w:val="Indice 2"/>
    <w:basedOn w:val="TDC2"/>
    <w:link w:val="Indice2Car"/>
    <w:qFormat/>
    <w:rsid w:val="006926D3"/>
    <w:pPr>
      <w:tabs>
        <w:tab w:val="left" w:pos="960"/>
      </w:tabs>
    </w:pPr>
    <w:rPr>
      <w:b w:val="0"/>
    </w:rPr>
  </w:style>
  <w:style w:type="character" w:customStyle="1" w:styleId="TDC1Car">
    <w:name w:val="TDC 1 Car"/>
    <w:basedOn w:val="Fuentedeprrafopredeter"/>
    <w:link w:val="TDC1"/>
    <w:uiPriority w:val="39"/>
    <w:rsid w:val="00BC69E1"/>
    <w:rPr>
      <w:rFonts w:ascii="Calibri Light" w:hAnsi="Calibri Light"/>
      <w:b/>
      <w:bCs/>
      <w:caps/>
      <w:noProof/>
      <w:color w:val="002060"/>
      <w:sz w:val="28"/>
      <w:szCs w:val="28"/>
    </w:rPr>
  </w:style>
  <w:style w:type="character" w:customStyle="1" w:styleId="IndiceCar">
    <w:name w:val="Indice Car"/>
    <w:basedOn w:val="TDC1Car"/>
    <w:link w:val="Indice"/>
    <w:rsid w:val="00FA0AC5"/>
    <w:rPr>
      <w:rFonts w:ascii="Calibri Light" w:hAnsi="Calibri Light" w:cs="Arial"/>
      <w:b/>
      <w:bCs/>
      <w:caps/>
      <w:noProof/>
      <w:color w:val="365F91" w:themeColor="accent1" w:themeShade="BF"/>
      <w:kern w:val="32"/>
      <w:sz w:val="24"/>
      <w:szCs w:val="24"/>
      <w:lang w:val="en-US"/>
    </w:rPr>
  </w:style>
  <w:style w:type="character" w:customStyle="1" w:styleId="TDC2Car">
    <w:name w:val="TDC 2 Car"/>
    <w:basedOn w:val="Fuentedeprrafopredeter"/>
    <w:link w:val="TDC2"/>
    <w:uiPriority w:val="39"/>
    <w:rsid w:val="00BC69E1"/>
    <w:rPr>
      <w:rFonts w:ascii="Calibri Light" w:hAnsi="Calibri Light"/>
      <w:b/>
      <w:smallCaps/>
      <w:noProof/>
      <w:color w:val="244061" w:themeColor="accent1" w:themeShade="80"/>
      <w:sz w:val="24"/>
      <w:szCs w:val="24"/>
    </w:rPr>
  </w:style>
  <w:style w:type="character" w:customStyle="1" w:styleId="Indice2Car">
    <w:name w:val="Indice 2 Car"/>
    <w:basedOn w:val="TDC2Car"/>
    <w:link w:val="Indice2"/>
    <w:rsid w:val="006926D3"/>
    <w:rPr>
      <w:rFonts w:ascii="Calibri Light" w:hAnsi="Calibri Light"/>
      <w:b w:val="0"/>
      <w:smallCaps/>
      <w:noProof/>
      <w:color w:val="365F91" w:themeColor="accent1" w:themeShade="BF"/>
      <w:sz w:val="24"/>
      <w:szCs w:val="24"/>
    </w:rPr>
  </w:style>
  <w:style w:type="character" w:styleId="Refdecomentario">
    <w:name w:val="annotation reference"/>
    <w:basedOn w:val="Fuentedeprrafopredeter"/>
    <w:semiHidden/>
    <w:unhideWhenUsed/>
    <w:rsid w:val="003D5EE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D5EE6"/>
    <w:rPr>
      <w:sz w:val="20"/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D5EE6"/>
    <w:rPr>
      <w:rFonts w:ascii="Georgia" w:hAnsi="Georgia"/>
      <w:lang w:val="fr-F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D5E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D5EE6"/>
    <w:rPr>
      <w:rFonts w:ascii="Georgia" w:hAnsi="Georgia"/>
      <w:b/>
      <w:bCs/>
      <w:lang w:val="fr-FR"/>
    </w:rPr>
  </w:style>
  <w:style w:type="character" w:customStyle="1" w:styleId="taglemma">
    <w:name w:val="tag_lemma"/>
    <w:basedOn w:val="Fuentedeprrafopredeter"/>
    <w:rsid w:val="003D5EE6"/>
  </w:style>
  <w:style w:type="character" w:customStyle="1" w:styleId="placeholder">
    <w:name w:val="placeholder"/>
    <w:basedOn w:val="Fuentedeprrafopredeter"/>
    <w:rsid w:val="003D5EE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909D8"/>
    <w:rPr>
      <w:color w:val="605E5C"/>
      <w:shd w:val="clear" w:color="auto" w:fill="E1DFDD"/>
    </w:rPr>
  </w:style>
  <w:style w:type="table" w:customStyle="1" w:styleId="Tablaconcuadrcula4-nfasis51">
    <w:name w:val="Tabla con cuadrícula 4 - Énfasis 51"/>
    <w:basedOn w:val="Tablanormal"/>
    <w:next w:val="Tablaconcuadrcula4-nfasis5"/>
    <w:uiPriority w:val="49"/>
    <w:rsid w:val="002076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4-nfasis5">
    <w:name w:val="Grid Table 4 Accent 5"/>
    <w:basedOn w:val="Tablanormal"/>
    <w:uiPriority w:val="49"/>
    <w:rsid w:val="002076C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Revisin">
    <w:name w:val="Revision"/>
    <w:hidden/>
    <w:uiPriority w:val="99"/>
    <w:semiHidden/>
    <w:rsid w:val="00A677A5"/>
    <w:rPr>
      <w:rFonts w:ascii="Georgia" w:hAnsi="Georgia"/>
      <w:sz w:val="24"/>
      <w:szCs w:val="24"/>
    </w:rPr>
  </w:style>
  <w:style w:type="paragraph" w:customStyle="1" w:styleId="TituloJFG">
    <w:name w:val="Titulo (JFG)"/>
    <w:basedOn w:val="Ttulo1"/>
    <w:link w:val="TituloJFGCar"/>
    <w:qFormat/>
    <w:rsid w:val="001C6407"/>
    <w:rPr>
      <w:rFonts w:asciiTheme="majorHAnsi" w:hAnsiTheme="majorHAnsi" w:cstheme="majorHAnsi"/>
      <w:color w:val="365F91" w:themeColor="accent1" w:themeShade="BF"/>
      <w:u w:val="none"/>
      <w:lang w:val="fr-FR"/>
    </w:rPr>
  </w:style>
  <w:style w:type="paragraph" w:customStyle="1" w:styleId="titulo2">
    <w:name w:val="titulo2"/>
    <w:basedOn w:val="Ttulo2"/>
    <w:link w:val="titulo2Car"/>
    <w:qFormat/>
    <w:rsid w:val="001C6407"/>
    <w:pPr>
      <w:numPr>
        <w:ilvl w:val="1"/>
        <w:numId w:val="17"/>
      </w:numPr>
    </w:pPr>
    <w:rPr>
      <w:rFonts w:asciiTheme="majorHAnsi" w:hAnsiTheme="majorHAnsi" w:cstheme="majorHAnsi"/>
      <w:color w:val="365F91" w:themeColor="accent1" w:themeShade="BF"/>
      <w:u w:val="none"/>
      <w:lang w:val="fr-FR"/>
    </w:rPr>
  </w:style>
  <w:style w:type="character" w:customStyle="1" w:styleId="TituloJFGCar">
    <w:name w:val="Titulo (JFG) Car"/>
    <w:basedOn w:val="Ttulo1Car"/>
    <w:link w:val="TituloJFG"/>
    <w:rsid w:val="001C6407"/>
    <w:rPr>
      <w:rFonts w:asciiTheme="majorHAnsi" w:hAnsiTheme="majorHAnsi" w:cstheme="majorHAnsi"/>
      <w:b/>
      <w:bCs/>
      <w:color w:val="365F91" w:themeColor="accent1" w:themeShade="BF"/>
      <w:kern w:val="32"/>
      <w:sz w:val="32"/>
      <w:szCs w:val="32"/>
      <w:u w:val="single"/>
      <w:lang w:val="fr-FR"/>
    </w:rPr>
  </w:style>
  <w:style w:type="paragraph" w:customStyle="1" w:styleId="Titulo3">
    <w:name w:val="Titulo3"/>
    <w:basedOn w:val="titulo2"/>
    <w:link w:val="Titulo3Car"/>
    <w:qFormat/>
    <w:rsid w:val="00E1629B"/>
    <w:pPr>
      <w:numPr>
        <w:ilvl w:val="2"/>
      </w:numPr>
    </w:pPr>
    <w:rPr>
      <w:sz w:val="24"/>
      <w:szCs w:val="24"/>
    </w:rPr>
  </w:style>
  <w:style w:type="character" w:customStyle="1" w:styleId="titulo2Car">
    <w:name w:val="titulo2 Car"/>
    <w:basedOn w:val="Ttulo2Car"/>
    <w:link w:val="titulo2"/>
    <w:rsid w:val="001C6407"/>
    <w:rPr>
      <w:rFonts w:asciiTheme="majorHAnsi" w:hAnsiTheme="majorHAnsi" w:cstheme="majorHAnsi"/>
      <w:b/>
      <w:bCs/>
      <w:iCs/>
      <w:color w:val="365F91" w:themeColor="accent1" w:themeShade="BF"/>
      <w:sz w:val="28"/>
      <w:szCs w:val="28"/>
      <w:u w:val="single"/>
      <w:lang w:val="fr-FR"/>
    </w:rPr>
  </w:style>
  <w:style w:type="paragraph" w:customStyle="1" w:styleId="normaljfg">
    <w:name w:val="normal_jfg"/>
    <w:basedOn w:val="Titulo3"/>
    <w:link w:val="normaljfgCar"/>
    <w:qFormat/>
    <w:rsid w:val="00D95E79"/>
    <w:pPr>
      <w:numPr>
        <w:ilvl w:val="0"/>
        <w:numId w:val="0"/>
      </w:numPr>
    </w:pPr>
    <w:rPr>
      <w:b w:val="0"/>
      <w:color w:val="000000"/>
      <w:sz w:val="2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ulo3Car">
    <w:name w:val="Titulo3 Car"/>
    <w:basedOn w:val="titulo2Car"/>
    <w:link w:val="Titulo3"/>
    <w:rsid w:val="00E1629B"/>
    <w:rPr>
      <w:rFonts w:asciiTheme="majorHAnsi" w:hAnsiTheme="majorHAnsi" w:cstheme="majorHAnsi"/>
      <w:b/>
      <w:bCs/>
      <w:iCs/>
      <w:color w:val="365F91" w:themeColor="accent1" w:themeShade="BF"/>
      <w:sz w:val="24"/>
      <w:szCs w:val="24"/>
      <w:u w:val="single"/>
      <w:lang w:val="fr-FR"/>
    </w:rPr>
  </w:style>
  <w:style w:type="character" w:customStyle="1" w:styleId="normaljfgCar">
    <w:name w:val="normal_jfg Car"/>
    <w:basedOn w:val="Titulo3Car"/>
    <w:link w:val="normaljfg"/>
    <w:rsid w:val="00D95E79"/>
    <w:rPr>
      <w:rFonts w:asciiTheme="majorHAnsi" w:hAnsiTheme="majorHAnsi" w:cstheme="majorHAnsi"/>
      <w:b w:val="0"/>
      <w:bCs/>
      <w:iCs/>
      <w:color w:val="000000"/>
      <w:sz w:val="22"/>
      <w:szCs w:val="24"/>
      <w:u w:val="single"/>
      <w:lang w:val="fr-FR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msonormal0">
    <w:name w:val="msonormal"/>
    <w:basedOn w:val="Normal"/>
    <w:rsid w:val="00FC2BB5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1A22FE"/>
    <w:rPr>
      <w:color w:val="605E5C"/>
      <w:shd w:val="clear" w:color="auto" w:fill="E1DFDD"/>
    </w:rPr>
  </w:style>
  <w:style w:type="character" w:styleId="Referenciaintensa">
    <w:name w:val="Intense Reference"/>
    <w:basedOn w:val="Fuentedeprrafopredeter"/>
    <w:uiPriority w:val="32"/>
    <w:qFormat/>
    <w:rsid w:val="00E707DE"/>
    <w:rPr>
      <w:b/>
      <w:bCs/>
      <w:smallCaps/>
      <w:color w:val="4F81BD" w:themeColor="accent1"/>
      <w:spacing w:val="5"/>
    </w:rPr>
  </w:style>
  <w:style w:type="paragraph" w:customStyle="1" w:styleId="11Subtitulo11">
    <w:name w:val="1.1 Subtitulo 1.1"/>
    <w:basedOn w:val="Normal"/>
    <w:qFormat/>
    <w:rsid w:val="0025430A"/>
    <w:pPr>
      <w:spacing w:before="240" w:after="200" w:line="276" w:lineRule="auto"/>
      <w:ind w:left="7520" w:hanging="432"/>
      <w:outlineLvl w:val="1"/>
    </w:pPr>
    <w:rPr>
      <w:rFonts w:ascii="Century Gothic" w:eastAsiaTheme="minorHAnsi" w:hAnsi="Century Gothic" w:cstheme="minorBidi"/>
      <w:b/>
      <w:i/>
      <w:lang w:eastAsia="en-US"/>
    </w:rPr>
  </w:style>
  <w:style w:type="table" w:styleId="Tablaconcuadrcula1clara">
    <w:name w:val="Grid Table 1 Light"/>
    <w:basedOn w:val="Tablanormal"/>
    <w:uiPriority w:val="46"/>
    <w:rsid w:val="00164E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11Subtitulo111">
    <w:name w:val="1.1.1 Subtitulo 1.1.1"/>
    <w:basedOn w:val="Normal"/>
    <w:qFormat/>
    <w:rsid w:val="004B7AF3"/>
    <w:pPr>
      <w:tabs>
        <w:tab w:val="num" w:pos="360"/>
      </w:tabs>
      <w:spacing w:before="240" w:after="200" w:line="276" w:lineRule="auto"/>
      <w:outlineLvl w:val="2"/>
    </w:pPr>
    <w:rPr>
      <w:rFonts w:ascii="Century Gothic" w:eastAsiaTheme="minorHAnsi" w:hAnsi="Century Gothic" w:cstheme="minorBidi"/>
      <w:b/>
      <w:sz w:val="20"/>
      <w:szCs w:val="22"/>
      <w:lang w:eastAsia="en-US"/>
    </w:rPr>
  </w:style>
  <w:style w:type="paragraph" w:customStyle="1" w:styleId="1-Titulo1">
    <w:name w:val="1 -Titulo 1"/>
    <w:basedOn w:val="Normal"/>
    <w:qFormat/>
    <w:rsid w:val="00EB3D0F"/>
    <w:pPr>
      <w:spacing w:before="240" w:after="200" w:line="276" w:lineRule="auto"/>
      <w:ind w:left="360" w:hanging="360"/>
      <w:outlineLvl w:val="0"/>
    </w:pPr>
    <w:rPr>
      <w:rFonts w:ascii="Century Gothic" w:eastAsiaTheme="minorHAnsi" w:hAnsi="Century Gothic" w:cstheme="minorBidi"/>
      <w:b/>
      <w:sz w:val="28"/>
      <w:szCs w:val="22"/>
      <w:lang w:eastAsia="en-US"/>
    </w:rPr>
  </w:style>
  <w:style w:type="paragraph" w:customStyle="1" w:styleId="xl60">
    <w:name w:val="xl60"/>
    <w:basedOn w:val="Normal"/>
    <w:rsid w:val="0081235F"/>
    <w:pPr>
      <w:shd w:val="clear" w:color="000000" w:fill="99CC0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1">
    <w:name w:val="xl61"/>
    <w:basedOn w:val="Normal"/>
    <w:rsid w:val="0081235F"/>
    <w:pPr>
      <w:shd w:val="clear" w:color="000000" w:fill="FFFFFF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2">
    <w:name w:val="xl62"/>
    <w:basedOn w:val="Normal"/>
    <w:rsid w:val="0081235F"/>
    <w:pPr>
      <w:shd w:val="clear" w:color="000000" w:fill="FFFFFF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3">
    <w:name w:val="xl63"/>
    <w:basedOn w:val="Normal"/>
    <w:rsid w:val="0081235F"/>
    <w:pPr>
      <w:shd w:val="clear" w:color="000000" w:fill="FFFFFF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4">
    <w:name w:val="xl64"/>
    <w:basedOn w:val="Normal"/>
    <w:rsid w:val="0081235F"/>
    <w:pPr>
      <w:shd w:val="clear" w:color="000000" w:fill="F0F0F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5">
    <w:name w:val="xl65"/>
    <w:basedOn w:val="Normal"/>
    <w:rsid w:val="0081235F"/>
    <w:pPr>
      <w:shd w:val="clear" w:color="000000" w:fill="F0F0F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6">
    <w:name w:val="xl66"/>
    <w:basedOn w:val="Normal"/>
    <w:rsid w:val="0081235F"/>
    <w:pPr>
      <w:shd w:val="clear" w:color="000000" w:fill="F0F0F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58">
    <w:name w:val="xl58"/>
    <w:basedOn w:val="Normal"/>
    <w:rsid w:val="000C5BF7"/>
    <w:pPr>
      <w:shd w:val="clear" w:color="000000" w:fill="99CC0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59">
    <w:name w:val="xl59"/>
    <w:basedOn w:val="Normal"/>
    <w:rsid w:val="000C5BF7"/>
    <w:pPr>
      <w:shd w:val="clear" w:color="000000" w:fill="FFFFFF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645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73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903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3803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16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465">
                      <w:marLeft w:val="0"/>
                      <w:marRight w:val="15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2735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377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6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6273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4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83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3042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39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195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6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99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11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78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697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388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17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84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541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1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02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879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4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34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8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69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82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4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476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562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5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11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46486">
                              <w:marLeft w:val="7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666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061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91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7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9156">
                              <w:marLeft w:val="7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571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87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Administrador\Mis%20documentos\Plantillas\Plantilla%20Documento%20General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478587A2E384F8A724C09527557C7" ma:contentTypeVersion="12" ma:contentTypeDescription="Crée un document." ma:contentTypeScope="" ma:versionID="76b81d504ace3d935cb3c1b5c388d04f">
  <xsd:schema xmlns:xsd="http://www.w3.org/2001/XMLSchema" xmlns:xs="http://www.w3.org/2001/XMLSchema" xmlns:p="http://schemas.microsoft.com/office/2006/metadata/properties" xmlns:ns2="6c78ba88-0673-429e-aa79-5676e72317ad" xmlns:ns3="058fe7d9-bb86-4b75-a7ab-e78efa14ab86" targetNamespace="http://schemas.microsoft.com/office/2006/metadata/properties" ma:root="true" ma:fieldsID="19e513a401b9f7c46635a8951887a558" ns2:_="" ns3:_="">
    <xsd:import namespace="6c78ba88-0673-429e-aa79-5676e72317ad"/>
    <xsd:import namespace="058fe7d9-bb86-4b75-a7ab-e78efa14ab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8ba88-0673-429e-aa79-5676e7231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fe7d9-bb86-4b75-a7ab-e78efa14a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EF2BBD-CD81-41AF-87CF-F50364743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8ba88-0673-429e-aa79-5676e72317ad"/>
    <ds:schemaRef ds:uri="058fe7d9-bb86-4b75-a7ab-e78efa14a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8543B-7060-4455-9FCE-027A3762C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46199-58B5-4FCD-A328-7E4563925B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FA09AE-F034-4D3C-8D5E-2782627128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 General v1.0</Template>
  <TotalTime>0</TotalTime>
  <Pages>6</Pages>
  <Words>592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Plantilla de Documento General</vt:lpstr>
      <vt:lpstr>Plantilla de Documento General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 General</dc:title>
  <dc:subject/>
  <dc:creator>jfgarcia@simalga.com</dc:creator>
  <cp:keywords/>
  <dc:description/>
  <cp:lastModifiedBy>juan francisco garcia martinez</cp:lastModifiedBy>
  <cp:revision>2</cp:revision>
  <cp:lastPrinted>2020-08-18T17:45:00Z</cp:lastPrinted>
  <dcterms:created xsi:type="dcterms:W3CDTF">2021-05-05T19:37:00Z</dcterms:created>
  <dcterms:modified xsi:type="dcterms:W3CDTF">2021-05-05T19:37:00Z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tado">
    <vt:lpwstr>01.00</vt:lpwstr>
  </property>
  <property fmtid="{D5CDD505-2E9C-101B-9397-08002B2CF9AE}" pid="3" name="Fecha de registro">
    <vt:lpwstr>01/02/2004</vt:lpwstr>
  </property>
  <property fmtid="{D5CDD505-2E9C-101B-9397-08002B2CF9AE}" pid="4" name="Número de documento">
    <vt:lpwstr>DCCyyyyDOCxx.ezz</vt:lpwstr>
  </property>
  <property fmtid="{D5CDD505-2E9C-101B-9397-08002B2CF9AE}" pid="5" name="Proyecto">
    <vt:lpwstr>Nombre de Proyecto</vt:lpwstr>
  </property>
  <property fmtid="{D5CDD505-2E9C-101B-9397-08002B2CF9AE}" pid="6" name="Cliente">
    <vt:lpwstr>CLIENTE</vt:lpwstr>
  </property>
  <property fmtid="{D5CDD505-2E9C-101B-9397-08002B2CF9AE}" pid="7" name="Departamento">
    <vt:lpwstr>Departamento de Artel Ingenieros</vt:lpwstr>
  </property>
  <property fmtid="{D5CDD505-2E9C-101B-9397-08002B2CF9AE}" pid="8" name="Titulo Documento">
    <vt:lpwstr>Título Documento</vt:lpwstr>
  </property>
  <property fmtid="{D5CDD505-2E9C-101B-9397-08002B2CF9AE}" pid="9" name="Autor">
    <vt:lpwstr>Autor del Documento</vt:lpwstr>
  </property>
  <property fmtid="{D5CDD505-2E9C-101B-9397-08002B2CF9AE}" pid="10" name="ContentTypeId">
    <vt:lpwstr>0x01010044B478587A2E384F8A724C09527557C7</vt:lpwstr>
  </property>
</Properties>
</file>